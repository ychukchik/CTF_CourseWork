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380AE6" w14:textId="77777777" w:rsidR="00C53ADA" w:rsidRPr="006A0481" w:rsidRDefault="00C53ADA" w:rsidP="004D6D91">
      <w:pPr>
        <w:pStyle w:val="afff6"/>
      </w:pPr>
      <w:r w:rsidRPr="006A0481">
        <w:t>Министерство образования и науки Российской Федерации</w:t>
      </w:r>
    </w:p>
    <w:p w14:paraId="7106EAB3" w14:textId="77777777" w:rsidR="00C53ADA" w:rsidRPr="006A0481" w:rsidRDefault="00C53ADA" w:rsidP="004D6D91">
      <w:pPr>
        <w:pStyle w:val="afff6"/>
        <w:rPr>
          <w:rFonts w:cs="Times New Roman"/>
        </w:rPr>
      </w:pPr>
      <w:r w:rsidRPr="006A0481">
        <w:rPr>
          <w:rFonts w:cs="Times New Roman"/>
        </w:rPr>
        <w:t xml:space="preserve">Санкт-Петербургский </w:t>
      </w:r>
      <w:r w:rsidR="00C6615B">
        <w:rPr>
          <w:rFonts w:cs="Times New Roman"/>
        </w:rPr>
        <w:t>П</w:t>
      </w:r>
      <w:r w:rsidRPr="006A0481">
        <w:rPr>
          <w:rFonts w:cs="Times New Roman"/>
        </w:rPr>
        <w:t xml:space="preserve">олитехнический </w:t>
      </w:r>
      <w:r w:rsidR="00C6615B">
        <w:rPr>
          <w:rFonts w:cs="Times New Roman"/>
        </w:rPr>
        <w:t>У</w:t>
      </w:r>
      <w:r w:rsidRPr="006A0481">
        <w:rPr>
          <w:rFonts w:cs="Times New Roman"/>
        </w:rPr>
        <w:t>ниверситет</w:t>
      </w:r>
      <w:r w:rsidR="00FF6364" w:rsidRPr="00FF6364">
        <w:rPr>
          <w:rFonts w:cs="Times New Roman"/>
        </w:rPr>
        <w:t xml:space="preserve"> Петра Великого</w:t>
      </w:r>
    </w:p>
    <w:p w14:paraId="3166CA5E" w14:textId="77777777" w:rsidR="00C53ADA" w:rsidRPr="006A0481" w:rsidRDefault="00C53ADA" w:rsidP="004D6D91">
      <w:pPr>
        <w:pStyle w:val="afff6"/>
        <w:rPr>
          <w:rFonts w:cs="Times New Roman"/>
        </w:rPr>
      </w:pPr>
      <w:r w:rsidRPr="006A0481">
        <w:rPr>
          <w:rFonts w:cs="Times New Roman"/>
        </w:rPr>
        <w:t>—</w:t>
      </w:r>
    </w:p>
    <w:p w14:paraId="4F6E3D02" w14:textId="37767B10" w:rsidR="00C53ADA" w:rsidRPr="006A0481" w:rsidRDefault="000B079D" w:rsidP="004D6D91">
      <w:pPr>
        <w:pStyle w:val="afff6"/>
        <w:rPr>
          <w:rFonts w:cs="Times New Roman"/>
        </w:rPr>
      </w:pPr>
      <w:r>
        <w:rPr>
          <w:rFonts w:cs="Times New Roman"/>
        </w:rPr>
        <w:t>Высшая школа</w:t>
      </w:r>
      <w:r w:rsidR="00C53ADA" w:rsidRPr="006A0481">
        <w:rPr>
          <w:rFonts w:cs="Times New Roman"/>
        </w:rPr>
        <w:t xml:space="preserve"> </w:t>
      </w:r>
      <w:r w:rsidR="006E2B77">
        <w:rPr>
          <w:rFonts w:cs="Times New Roman"/>
        </w:rPr>
        <w:t>кибербезопасности</w:t>
      </w:r>
    </w:p>
    <w:p w14:paraId="53274CCB" w14:textId="77777777" w:rsidR="00C53ADA" w:rsidRDefault="00C53ADA" w:rsidP="00D335CB"/>
    <w:p w14:paraId="25B9E422" w14:textId="77777777" w:rsidR="006E2B77" w:rsidRPr="00B57B60" w:rsidRDefault="006E2B77" w:rsidP="00C53ADA">
      <w:pPr>
        <w:spacing w:line="240" w:lineRule="auto"/>
        <w:rPr>
          <w:sz w:val="24"/>
          <w:szCs w:val="24"/>
        </w:rPr>
      </w:pPr>
    </w:p>
    <w:p w14:paraId="6771C4C4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129679EF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31D07A6D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25F56EB5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53A4D7B1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75F37524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17E1F019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51C4B909" w14:textId="77777777" w:rsidR="00C53ADA" w:rsidRDefault="00C53ADA" w:rsidP="00C53ADA">
      <w:pPr>
        <w:spacing w:line="240" w:lineRule="auto"/>
        <w:rPr>
          <w:sz w:val="24"/>
          <w:szCs w:val="24"/>
        </w:rPr>
      </w:pPr>
    </w:p>
    <w:p w14:paraId="02FB72D4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0370D95B" w14:textId="118358E7" w:rsidR="002632D6" w:rsidRPr="00D335CB" w:rsidRDefault="008436A8" w:rsidP="002632D6">
      <w:pPr>
        <w:pStyle w:val="afff3"/>
        <w:outlineLvl w:val="0"/>
        <w:rPr>
          <w:caps/>
          <w:sz w:val="24"/>
          <w:szCs w:val="24"/>
          <w:lang w:val="ru-RU"/>
        </w:rPr>
      </w:pPr>
      <w:r>
        <w:rPr>
          <w:lang w:val="ru-RU"/>
        </w:rPr>
        <w:t>К У Р С О В А Я  Р А Б О Т А</w:t>
      </w:r>
    </w:p>
    <w:p w14:paraId="1B4F1D3A" w14:textId="77777777" w:rsidR="00C53ADA" w:rsidRDefault="00C53ADA" w:rsidP="00601F8B">
      <w:pPr>
        <w:suppressAutoHyphens/>
        <w:spacing w:line="240" w:lineRule="auto"/>
        <w:rPr>
          <w:rFonts w:eastAsia="Times New Roman" w:cs="Times New Roman"/>
          <w:spacing w:val="62"/>
        </w:rPr>
      </w:pPr>
    </w:p>
    <w:p w14:paraId="45210823" w14:textId="4917709E" w:rsidR="00601F8B" w:rsidRPr="00601F8B" w:rsidRDefault="00FB359E" w:rsidP="004D6D91">
      <w:pPr>
        <w:pStyle w:val="afff5"/>
        <w:rPr>
          <w:highlight w:val="yellow"/>
        </w:rPr>
      </w:pPr>
      <w:r w:rsidRPr="006A0481">
        <w:t>«</w:t>
      </w:r>
      <w:r w:rsidR="000B079D">
        <w:t xml:space="preserve">Подходы к созданию </w:t>
      </w:r>
      <w:r w:rsidR="000B079D">
        <w:rPr>
          <w:lang w:val="en-US"/>
        </w:rPr>
        <w:t>CTF</w:t>
      </w:r>
      <w:r w:rsidRPr="006A0481">
        <w:t>»</w:t>
      </w:r>
    </w:p>
    <w:p w14:paraId="1F41FBA6" w14:textId="77777777" w:rsidR="00830F2D" w:rsidRPr="006A0481" w:rsidRDefault="00830F2D" w:rsidP="00C53ADA">
      <w:pPr>
        <w:numPr>
          <w:ilvl w:val="0"/>
          <w:numId w:val="24"/>
        </w:numPr>
        <w:spacing w:line="240" w:lineRule="auto"/>
        <w:ind w:left="0" w:firstLine="0"/>
        <w:contextualSpacing/>
        <w:jc w:val="center"/>
        <w:rPr>
          <w:rFonts w:eastAsia="Times New Roman" w:cs="Times New Roman"/>
          <w:b/>
        </w:rPr>
      </w:pPr>
    </w:p>
    <w:p w14:paraId="415FD1B1" w14:textId="3DA6C0D5" w:rsidR="00C53ADA" w:rsidRPr="006A0481" w:rsidRDefault="00C53ADA" w:rsidP="00C53ADA">
      <w:pPr>
        <w:numPr>
          <w:ilvl w:val="0"/>
          <w:numId w:val="24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</w:rPr>
      </w:pPr>
      <w:r w:rsidRPr="006A0481">
        <w:rPr>
          <w:rFonts w:eastAsia="Times New Roman" w:cs="Times New Roman"/>
        </w:rPr>
        <w:t>по дисциплине «</w:t>
      </w:r>
      <w:r w:rsidR="000B079D">
        <w:rPr>
          <w:rFonts w:eastAsia="Times New Roman" w:cs="Times New Roman"/>
        </w:rPr>
        <w:t>Технологии реверс-инжиниринга программного обеспечения</w:t>
      </w:r>
      <w:r w:rsidRPr="006A0481">
        <w:rPr>
          <w:rFonts w:eastAsia="Times New Roman" w:cs="Times New Roman"/>
        </w:rPr>
        <w:t>»</w:t>
      </w:r>
    </w:p>
    <w:p w14:paraId="13FC4A98" w14:textId="77777777" w:rsidR="00C53ADA" w:rsidRDefault="00C53ADA" w:rsidP="00C53ADA"/>
    <w:p w14:paraId="6862A1DB" w14:textId="77777777" w:rsidR="00830F2D" w:rsidRDefault="00830F2D" w:rsidP="00C5138D">
      <w:pPr>
        <w:ind w:firstLine="0"/>
      </w:pPr>
    </w:p>
    <w:p w14:paraId="2AE83669" w14:textId="77777777" w:rsidR="00830F2D" w:rsidRDefault="00830F2D" w:rsidP="00111FF9">
      <w:pPr>
        <w:ind w:firstLine="0"/>
      </w:pPr>
    </w:p>
    <w:p w14:paraId="297C2A8B" w14:textId="77777777" w:rsidR="00830F2D" w:rsidRDefault="00830F2D" w:rsidP="00C53ADA"/>
    <w:p w14:paraId="1B78EC84" w14:textId="77777777" w:rsidR="00C53ADA" w:rsidRPr="00B57B60" w:rsidRDefault="00C53ADA" w:rsidP="00111FF9">
      <w:pPr>
        <w:pStyle w:val="a"/>
        <w:jc w:val="left"/>
      </w:pPr>
      <w:r w:rsidRPr="00B57B60">
        <w:t>Выполнил</w:t>
      </w:r>
    </w:p>
    <w:p w14:paraId="09164B83" w14:textId="0058F836" w:rsidR="00C53ADA" w:rsidRPr="00B57B60" w:rsidRDefault="00961BBB" w:rsidP="00111FF9">
      <w:pPr>
        <w:pStyle w:val="a"/>
      </w:pPr>
      <w:r>
        <w:t>студент гр.</w:t>
      </w:r>
      <w:r w:rsidRPr="003F274E">
        <w:t xml:space="preserve"> </w:t>
      </w:r>
      <w:r w:rsidR="000B079D">
        <w:t>51</w:t>
      </w:r>
      <w:r w:rsidR="003F274E">
        <w:t>51004</w:t>
      </w:r>
      <w:r w:rsidR="003F274E" w:rsidRPr="003F274E">
        <w:t>/</w:t>
      </w:r>
      <w:r w:rsidR="003F274E">
        <w:t>10</w:t>
      </w:r>
      <w:r w:rsidR="000B079D">
        <w:t>1</w:t>
      </w:r>
      <w:r w:rsidR="003F274E">
        <w:t>01</w:t>
      </w:r>
      <w:r w:rsidR="00111FF9">
        <w:t xml:space="preserve">                                                          </w:t>
      </w:r>
      <w:r w:rsidR="003F274E">
        <w:t>Веремейчук Я.Ю.</w:t>
      </w:r>
    </w:p>
    <w:p w14:paraId="375BA5F9" w14:textId="77777777" w:rsidR="00C53ADA" w:rsidRPr="00B57B60" w:rsidRDefault="00C53ADA" w:rsidP="00025991">
      <w:pPr>
        <w:pStyle w:val="41"/>
      </w:pPr>
      <w:r w:rsidRPr="00B57B60">
        <w:t>&lt;подпись&gt;</w:t>
      </w:r>
    </w:p>
    <w:p w14:paraId="51FB22F0" w14:textId="77777777" w:rsidR="000F71FD" w:rsidRDefault="000F71FD" w:rsidP="003C218B">
      <w:pPr>
        <w:pStyle w:val="af6"/>
        <w:numPr>
          <w:ilvl w:val="0"/>
          <w:numId w:val="24"/>
        </w:numPr>
        <w:tabs>
          <w:tab w:val="clear" w:pos="0"/>
        </w:tabs>
        <w:spacing w:before="240" w:after="200" w:line="240" w:lineRule="auto"/>
        <w:ind w:left="567" w:firstLine="0"/>
        <w:jc w:val="left"/>
        <w:rPr>
          <w:rFonts w:cs="Times New Roman"/>
        </w:rPr>
      </w:pPr>
    </w:p>
    <w:p w14:paraId="2A783717" w14:textId="77777777" w:rsidR="00C53ADA" w:rsidRPr="00B57B60" w:rsidRDefault="000F71FD" w:rsidP="00111FF9">
      <w:pPr>
        <w:pStyle w:val="a"/>
        <w:jc w:val="left"/>
      </w:pPr>
      <w:r>
        <w:t>Преподаватель</w:t>
      </w:r>
    </w:p>
    <w:p w14:paraId="60E64864" w14:textId="69B10D12" w:rsidR="00C53ADA" w:rsidRPr="00B57B60" w:rsidRDefault="00C93DCC" w:rsidP="00111FF9">
      <w:pPr>
        <w:pStyle w:val="a"/>
        <w:jc w:val="left"/>
      </w:pPr>
      <w:r w:rsidRPr="00C93DCC">
        <w:t>асс. преподавателя</w:t>
      </w:r>
      <w:r w:rsidR="00C53ADA" w:rsidRPr="00B57B60">
        <w:tab/>
      </w:r>
      <w:r w:rsidR="00111FF9">
        <w:t xml:space="preserve">                                                              </w:t>
      </w:r>
      <w:r w:rsidR="00C53ADA" w:rsidRPr="00B57B60">
        <w:tab/>
      </w:r>
      <w:r w:rsidR="00111FF9">
        <w:t xml:space="preserve"> </w:t>
      </w:r>
      <w:r w:rsidR="000B079D">
        <w:t>Овасапян Т.</w:t>
      </w:r>
      <w:r w:rsidR="00D36686">
        <w:t>Д</w:t>
      </w:r>
      <w:r w:rsidR="000B079D">
        <w:t>.</w:t>
      </w:r>
    </w:p>
    <w:p w14:paraId="7D7418C3" w14:textId="77777777" w:rsidR="00C53ADA" w:rsidRPr="00C53ADA" w:rsidRDefault="00C53ADA" w:rsidP="00025991">
      <w:pPr>
        <w:pStyle w:val="41"/>
      </w:pPr>
      <w:r w:rsidRPr="00C53ADA">
        <w:t>&lt;подпись&gt;</w:t>
      </w:r>
    </w:p>
    <w:p w14:paraId="69E6FB61" w14:textId="77777777" w:rsidR="00C53ADA" w:rsidRPr="00B57B60" w:rsidRDefault="00C53ADA" w:rsidP="00C53ADA">
      <w:pPr>
        <w:pStyle w:val="af6"/>
        <w:numPr>
          <w:ilvl w:val="0"/>
          <w:numId w:val="24"/>
        </w:numPr>
        <w:tabs>
          <w:tab w:val="left" w:pos="3960"/>
          <w:tab w:val="left" w:pos="6840"/>
        </w:tabs>
        <w:spacing w:after="200" w:line="276" w:lineRule="auto"/>
        <w:jc w:val="left"/>
      </w:pPr>
    </w:p>
    <w:p w14:paraId="5D46B2E5" w14:textId="77777777" w:rsidR="00C53ADA" w:rsidRPr="006A0481" w:rsidRDefault="00C53ADA" w:rsidP="00C53ADA">
      <w:pPr>
        <w:numPr>
          <w:ilvl w:val="0"/>
          <w:numId w:val="24"/>
        </w:numPr>
        <w:tabs>
          <w:tab w:val="left" w:pos="4746"/>
          <w:tab w:val="left" w:pos="6840"/>
        </w:tabs>
        <w:suppressAutoHyphens/>
        <w:spacing w:line="240" w:lineRule="auto"/>
        <w:jc w:val="left"/>
        <w:rPr>
          <w:rFonts w:eastAsia="Times New Roman" w:cs="Times New Roman"/>
        </w:rPr>
      </w:pPr>
    </w:p>
    <w:p w14:paraId="7C49E24A" w14:textId="77777777" w:rsidR="00C53ADA" w:rsidRDefault="00C53ADA" w:rsidP="00025991">
      <w:pPr>
        <w:suppressAutoHyphens/>
        <w:spacing w:line="240" w:lineRule="auto"/>
        <w:ind w:firstLine="0"/>
        <w:rPr>
          <w:rFonts w:eastAsia="Times New Roman" w:cs="Times New Roman"/>
        </w:rPr>
      </w:pPr>
    </w:p>
    <w:p w14:paraId="397B2EB0" w14:textId="77777777" w:rsidR="00830F2D" w:rsidRDefault="00830F2D" w:rsidP="00C53ADA">
      <w:pPr>
        <w:suppressAutoHyphens/>
        <w:spacing w:line="240" w:lineRule="auto"/>
        <w:jc w:val="center"/>
        <w:rPr>
          <w:rFonts w:eastAsia="Times New Roman" w:cs="Times New Roman"/>
        </w:rPr>
      </w:pPr>
    </w:p>
    <w:p w14:paraId="45BAEEE1" w14:textId="77777777" w:rsidR="00C53ADA" w:rsidRPr="006A0481" w:rsidRDefault="00C53ADA" w:rsidP="00C53ADA">
      <w:pPr>
        <w:numPr>
          <w:ilvl w:val="0"/>
          <w:numId w:val="24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</w:rPr>
      </w:pPr>
      <w:r w:rsidRPr="006A0481">
        <w:rPr>
          <w:rFonts w:eastAsia="Times New Roman" w:cs="Times New Roman"/>
        </w:rPr>
        <w:t>Санкт-Петербург</w:t>
      </w:r>
    </w:p>
    <w:p w14:paraId="2F6AF885" w14:textId="29BBA988" w:rsidR="00C93DCC" w:rsidRPr="00C5138D" w:rsidRDefault="00C53ADA" w:rsidP="00111FF9">
      <w:pPr>
        <w:numPr>
          <w:ilvl w:val="0"/>
          <w:numId w:val="24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  <w:highlight w:val="yellow"/>
        </w:rPr>
      </w:pPr>
      <w:r w:rsidRPr="006A0481">
        <w:rPr>
          <w:rFonts w:eastAsia="Times New Roman" w:cs="Times New Roman"/>
        </w:rPr>
        <w:t>20</w:t>
      </w:r>
      <w:r w:rsidR="003F274E" w:rsidRPr="003F274E">
        <w:rPr>
          <w:rFonts w:eastAsia="Times New Roman" w:cs="Times New Roman"/>
        </w:rPr>
        <w:t>2</w:t>
      </w:r>
      <w:r w:rsidR="000B079D">
        <w:rPr>
          <w:rFonts w:eastAsia="Times New Roman" w:cs="Times New Roman"/>
        </w:rPr>
        <w:t>3</w:t>
      </w:r>
    </w:p>
    <w:p w14:paraId="01D35022" w14:textId="77777777" w:rsidR="00C5138D" w:rsidRPr="00111FF9" w:rsidRDefault="00C5138D" w:rsidP="00111FF9">
      <w:pPr>
        <w:numPr>
          <w:ilvl w:val="0"/>
          <w:numId w:val="24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  <w:highlight w:val="yellow"/>
        </w:rPr>
      </w:pPr>
    </w:p>
    <w:p w14:paraId="35CCC46F" w14:textId="16EB1172" w:rsidR="00601F8B" w:rsidRPr="00AA6283" w:rsidRDefault="00262A24" w:rsidP="00262A24">
      <w:pPr>
        <w:pStyle w:val="a6"/>
        <w:numPr>
          <w:ilvl w:val="0"/>
          <w:numId w:val="0"/>
        </w:numPr>
        <w:jc w:val="center"/>
      </w:pPr>
      <w:r w:rsidRPr="00AA6283">
        <w:lastRenderedPageBreak/>
        <w:t>СОДЕРЖАНИЕ</w:t>
      </w:r>
    </w:p>
    <w:p w14:paraId="4A6E2D00" w14:textId="77777777" w:rsidR="00394840" w:rsidRPr="00AA6283" w:rsidRDefault="00394840" w:rsidP="00262A24">
      <w:pPr>
        <w:rPr>
          <w:highlight w:val="yellow"/>
        </w:rPr>
      </w:pPr>
    </w:p>
    <w:tbl>
      <w:tblPr>
        <w:tblStyle w:val="af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69"/>
        <w:gridCol w:w="652"/>
      </w:tblGrid>
      <w:tr w:rsidR="00BF39B1" w:rsidRPr="00AA6283" w14:paraId="528A4A13" w14:textId="77777777" w:rsidTr="00F3310E">
        <w:tc>
          <w:tcPr>
            <w:tcW w:w="9269" w:type="dxa"/>
          </w:tcPr>
          <w:p w14:paraId="1B9BDCCD" w14:textId="26560579" w:rsidR="00EA2AF0" w:rsidRPr="00AA6283" w:rsidRDefault="00D740EB" w:rsidP="00394840">
            <w:pPr>
              <w:ind w:firstLine="0"/>
              <w:rPr>
                <w:b/>
                <w:bCs/>
              </w:rPr>
            </w:pPr>
            <w:r w:rsidRPr="00AA6283">
              <w:rPr>
                <w:b/>
                <w:bCs/>
              </w:rPr>
              <w:br w:type="page"/>
            </w:r>
            <w:r w:rsidR="0065483E">
              <w:rPr>
                <w:b/>
                <w:bCs/>
              </w:rPr>
              <w:t>ВВЕДЕНИЕ...</w:t>
            </w:r>
            <w:r w:rsidR="0084761A" w:rsidRPr="00AA6283">
              <w:rPr>
                <w:b/>
                <w:bCs/>
              </w:rPr>
              <w:t>…………………………………………………………</w:t>
            </w:r>
            <w:r w:rsidR="00BF39B1" w:rsidRPr="00AA6283">
              <w:rPr>
                <w:b/>
                <w:bCs/>
              </w:rPr>
              <w:t>……</w:t>
            </w:r>
            <w:r w:rsidR="0084761A" w:rsidRPr="00AA6283">
              <w:rPr>
                <w:b/>
                <w:bCs/>
              </w:rPr>
              <w:t>…</w:t>
            </w:r>
            <w:r w:rsidR="00BF39B1" w:rsidRPr="00AA6283">
              <w:rPr>
                <w:b/>
                <w:bCs/>
              </w:rPr>
              <w:t>…</w:t>
            </w:r>
          </w:p>
        </w:tc>
        <w:tc>
          <w:tcPr>
            <w:tcW w:w="652" w:type="dxa"/>
          </w:tcPr>
          <w:p w14:paraId="457271F3" w14:textId="2F4762FC" w:rsidR="00EA2AF0" w:rsidRPr="00AA6283" w:rsidRDefault="0001256E" w:rsidP="00826C30">
            <w:pPr>
              <w:ind w:firstLine="0"/>
              <w:jc w:val="right"/>
              <w:rPr>
                <w:b/>
                <w:bCs/>
              </w:rPr>
            </w:pPr>
            <w:r w:rsidRPr="00AA6283">
              <w:rPr>
                <w:b/>
                <w:bCs/>
              </w:rPr>
              <w:t>3</w:t>
            </w:r>
          </w:p>
        </w:tc>
      </w:tr>
      <w:tr w:rsidR="00BF39B1" w:rsidRPr="00AA6283" w14:paraId="0FF4CE21" w14:textId="77777777" w:rsidTr="00F3310E">
        <w:tc>
          <w:tcPr>
            <w:tcW w:w="9269" w:type="dxa"/>
          </w:tcPr>
          <w:p w14:paraId="1E4889BB" w14:textId="356401F6" w:rsidR="0010727C" w:rsidRPr="00F3310E" w:rsidRDefault="00F3310E" w:rsidP="00F3310E">
            <w:pPr>
              <w:ind w:firstLine="0"/>
              <w:rPr>
                <w:b/>
                <w:bCs/>
              </w:rPr>
            </w:pPr>
            <w:r w:rsidRPr="00F3310E">
              <w:rPr>
                <w:b/>
                <w:bCs/>
              </w:rPr>
              <w:t>1.</w:t>
            </w:r>
            <w:r>
              <w:rPr>
                <w:b/>
                <w:bCs/>
              </w:rPr>
              <w:t xml:space="preserve"> </w:t>
            </w:r>
            <w:r w:rsidRPr="00F3310E">
              <w:rPr>
                <w:b/>
                <w:bCs/>
              </w:rPr>
              <w:t>ОПРЕДЕЛЕНИЕ И ВИДЫ CTF.</w:t>
            </w:r>
            <w:r w:rsidR="0010727C" w:rsidRPr="00F3310E">
              <w:rPr>
                <w:b/>
                <w:bCs/>
              </w:rPr>
              <w:t>…</w:t>
            </w:r>
            <w:r>
              <w:rPr>
                <w:b/>
                <w:bCs/>
              </w:rPr>
              <w:t>…</w:t>
            </w:r>
            <w:r w:rsidR="0010727C" w:rsidRPr="00F3310E">
              <w:rPr>
                <w:b/>
                <w:bCs/>
              </w:rPr>
              <w:t>……………………………………</w:t>
            </w:r>
            <w:r w:rsidR="00BF39B1" w:rsidRPr="00F3310E">
              <w:rPr>
                <w:b/>
                <w:bCs/>
              </w:rPr>
              <w:t>.</w:t>
            </w:r>
            <w:r w:rsidR="00D4199E" w:rsidRPr="00F3310E">
              <w:rPr>
                <w:b/>
                <w:bCs/>
              </w:rPr>
              <w:t>.</w:t>
            </w:r>
            <w:r w:rsidR="00BF39B1" w:rsidRPr="00F3310E">
              <w:rPr>
                <w:b/>
                <w:bCs/>
              </w:rPr>
              <w:t>.</w:t>
            </w:r>
          </w:p>
        </w:tc>
        <w:tc>
          <w:tcPr>
            <w:tcW w:w="652" w:type="dxa"/>
          </w:tcPr>
          <w:p w14:paraId="5FD881B4" w14:textId="32BCF011" w:rsidR="0010727C" w:rsidRPr="00AA6283" w:rsidRDefault="0010727C" w:rsidP="00826C30">
            <w:pPr>
              <w:ind w:firstLine="0"/>
              <w:jc w:val="right"/>
              <w:rPr>
                <w:b/>
                <w:bCs/>
              </w:rPr>
            </w:pPr>
            <w:r w:rsidRPr="00AA6283">
              <w:rPr>
                <w:b/>
                <w:bCs/>
              </w:rPr>
              <w:t>5</w:t>
            </w:r>
          </w:p>
        </w:tc>
      </w:tr>
      <w:tr w:rsidR="00AA6283" w:rsidRPr="00AA6283" w14:paraId="247DD035" w14:textId="77777777" w:rsidTr="00F3310E">
        <w:tc>
          <w:tcPr>
            <w:tcW w:w="9269" w:type="dxa"/>
          </w:tcPr>
          <w:p w14:paraId="0A26A736" w14:textId="7C5FE28F" w:rsidR="00AA6283" w:rsidRPr="00F3310E" w:rsidRDefault="00F3310E" w:rsidP="00F3310E">
            <w:pPr>
              <w:ind w:firstLine="0"/>
              <w:rPr>
                <w:b/>
                <w:bCs/>
              </w:rPr>
            </w:pPr>
            <w:r>
              <w:t xml:space="preserve">     1.1. </w:t>
            </w:r>
            <w:r w:rsidRPr="00F3310E">
              <w:t>Основные виды CTF</w:t>
            </w:r>
            <w:r w:rsidR="00AA6283" w:rsidRPr="00F3310E">
              <w:rPr>
                <w:lang w:val="en-US"/>
              </w:rPr>
              <w:t>……………</w:t>
            </w:r>
            <w:r>
              <w:rPr>
                <w:lang w:val="en-US"/>
              </w:rPr>
              <w:t>...</w:t>
            </w:r>
            <w:r w:rsidR="00AA6283" w:rsidRPr="00F3310E">
              <w:rPr>
                <w:lang w:val="en-US"/>
              </w:rPr>
              <w:t>……………………………………...</w:t>
            </w:r>
          </w:p>
        </w:tc>
        <w:tc>
          <w:tcPr>
            <w:tcW w:w="652" w:type="dxa"/>
          </w:tcPr>
          <w:p w14:paraId="07E9841C" w14:textId="6A062B4A" w:rsidR="00AA6283" w:rsidRPr="00AA6283" w:rsidRDefault="00D02DBE" w:rsidP="00826C30">
            <w:pPr>
              <w:ind w:firstLine="0"/>
              <w:jc w:val="right"/>
            </w:pPr>
            <w:r>
              <w:t>5</w:t>
            </w:r>
          </w:p>
        </w:tc>
      </w:tr>
      <w:tr w:rsidR="00457F0D" w:rsidRPr="00AA6283" w14:paraId="3A6A13DA" w14:textId="77777777" w:rsidTr="00F3310E">
        <w:tc>
          <w:tcPr>
            <w:tcW w:w="9269" w:type="dxa"/>
          </w:tcPr>
          <w:p w14:paraId="1AB792B1" w14:textId="17D8550C" w:rsidR="00457F0D" w:rsidRDefault="00457F0D" w:rsidP="00F3310E">
            <w:pPr>
              <w:ind w:firstLine="0"/>
            </w:pPr>
            <w:r>
              <w:t xml:space="preserve">     </w:t>
            </w:r>
            <w:r w:rsidRPr="00457F0D">
              <w:t>1.</w:t>
            </w:r>
            <w:r>
              <w:t xml:space="preserve">2. </w:t>
            </w:r>
            <w:r w:rsidRPr="00457F0D">
              <w:t>Направления Task-Based CTF</w:t>
            </w:r>
            <w:r>
              <w:t>…………………………………………..</w:t>
            </w:r>
          </w:p>
        </w:tc>
        <w:tc>
          <w:tcPr>
            <w:tcW w:w="652" w:type="dxa"/>
          </w:tcPr>
          <w:p w14:paraId="0F8347E7" w14:textId="09B7A0BC" w:rsidR="00457F0D" w:rsidRDefault="00D02DBE" w:rsidP="00826C30">
            <w:pPr>
              <w:ind w:firstLine="0"/>
              <w:jc w:val="right"/>
            </w:pPr>
            <w:r>
              <w:t>8</w:t>
            </w:r>
          </w:p>
        </w:tc>
      </w:tr>
      <w:tr w:rsidR="00F3310E" w:rsidRPr="00AA6283" w14:paraId="058B4A6C" w14:textId="77777777" w:rsidTr="00F3310E">
        <w:tc>
          <w:tcPr>
            <w:tcW w:w="9269" w:type="dxa"/>
          </w:tcPr>
          <w:p w14:paraId="211D0A93" w14:textId="5329B3B6" w:rsidR="00F3310E" w:rsidRDefault="00457F0D" w:rsidP="00AA6283">
            <w:pPr>
              <w:ind w:firstLine="0"/>
              <w:rPr>
                <w:b/>
                <w:bCs/>
              </w:rPr>
            </w:pPr>
            <w:r>
              <w:rPr>
                <w:b/>
                <w:bCs/>
              </w:rPr>
              <w:t xml:space="preserve">2. </w:t>
            </w:r>
            <w:r w:rsidRPr="00457F0D">
              <w:rPr>
                <w:b/>
                <w:bCs/>
              </w:rPr>
              <w:t>АНАЛИЗ И РЕШЕНИЕ ЗАДАЧ CTF</w:t>
            </w:r>
            <w:r>
              <w:rPr>
                <w:b/>
                <w:bCs/>
              </w:rPr>
              <w:t>.</w:t>
            </w:r>
            <w:r w:rsidR="00F3310E" w:rsidRPr="00AA6283">
              <w:rPr>
                <w:b/>
                <w:bCs/>
              </w:rPr>
              <w:t>…………</w:t>
            </w:r>
            <w:r>
              <w:rPr>
                <w:b/>
                <w:bCs/>
              </w:rPr>
              <w:t>..</w:t>
            </w:r>
            <w:r w:rsidR="00F3310E" w:rsidRPr="00AA6283">
              <w:rPr>
                <w:b/>
                <w:bCs/>
              </w:rPr>
              <w:t>…………………………</w:t>
            </w:r>
          </w:p>
        </w:tc>
        <w:tc>
          <w:tcPr>
            <w:tcW w:w="652" w:type="dxa"/>
          </w:tcPr>
          <w:p w14:paraId="722B633F" w14:textId="1C86DF50" w:rsidR="00F3310E" w:rsidRPr="00AA6283" w:rsidRDefault="00F3310E" w:rsidP="00826C30">
            <w:pPr>
              <w:ind w:firstLine="0"/>
              <w:jc w:val="right"/>
            </w:pPr>
            <w:r>
              <w:rPr>
                <w:b/>
                <w:bCs/>
                <w:lang w:val="en-US"/>
              </w:rPr>
              <w:t>1</w:t>
            </w:r>
            <w:r w:rsidR="00D02DBE">
              <w:rPr>
                <w:b/>
                <w:bCs/>
                <w:lang w:val="en-US"/>
              </w:rPr>
              <w:t>2</w:t>
            </w:r>
          </w:p>
        </w:tc>
      </w:tr>
      <w:tr w:rsidR="00F3310E" w:rsidRPr="00AA6283" w14:paraId="61F3F77F" w14:textId="77777777" w:rsidTr="00F3310E">
        <w:tc>
          <w:tcPr>
            <w:tcW w:w="9269" w:type="dxa"/>
          </w:tcPr>
          <w:p w14:paraId="73574502" w14:textId="22A2D830" w:rsidR="00F3310E" w:rsidRPr="00AA6283" w:rsidRDefault="00F3310E" w:rsidP="00AA6283">
            <w:pPr>
              <w:ind w:firstLine="0"/>
            </w:pPr>
            <w:r>
              <w:rPr>
                <w:lang w:val="en-US"/>
              </w:rPr>
              <w:t xml:space="preserve">     </w:t>
            </w:r>
            <w:r w:rsidR="00457F0D">
              <w:rPr>
                <w:lang w:val="en-US"/>
              </w:rPr>
              <w:t>2</w:t>
            </w:r>
            <w:r>
              <w:rPr>
                <w:lang w:val="en-US"/>
              </w:rPr>
              <w:t>.1</w:t>
            </w:r>
            <w:r w:rsidR="00457F0D">
              <w:rPr>
                <w:lang w:val="en-US"/>
              </w:rPr>
              <w:t>.</w:t>
            </w:r>
            <w:r>
              <w:rPr>
                <w:lang w:val="en-US"/>
              </w:rPr>
              <w:t xml:space="preserve"> </w:t>
            </w:r>
            <w:r>
              <w:t xml:space="preserve">Решение </w:t>
            </w:r>
            <w:r>
              <w:rPr>
                <w:lang w:val="en-US"/>
              </w:rPr>
              <w:t>Crypto</w:t>
            </w:r>
            <w:r w:rsidRPr="005F66D7">
              <w:t>-</w:t>
            </w:r>
            <w:r>
              <w:t>задач…</w:t>
            </w:r>
            <w:r w:rsidR="00457F0D">
              <w:t>...</w:t>
            </w:r>
            <w:r>
              <w:t>………………………………………</w:t>
            </w:r>
            <w:r w:rsidR="00457F0D">
              <w:t>….</w:t>
            </w:r>
            <w:r>
              <w:t>……</w:t>
            </w:r>
          </w:p>
        </w:tc>
        <w:tc>
          <w:tcPr>
            <w:tcW w:w="652" w:type="dxa"/>
          </w:tcPr>
          <w:p w14:paraId="75FF65DE" w14:textId="7E0F8430" w:rsidR="00F3310E" w:rsidRPr="00AA6283" w:rsidRDefault="00F3310E" w:rsidP="00826C30">
            <w:pPr>
              <w:ind w:firstLine="0"/>
              <w:jc w:val="right"/>
            </w:pPr>
            <w:r>
              <w:rPr>
                <w:lang w:val="en-US"/>
              </w:rPr>
              <w:t>1</w:t>
            </w:r>
            <w:r w:rsidR="00D02DBE">
              <w:rPr>
                <w:lang w:val="en-US"/>
              </w:rPr>
              <w:t>2</w:t>
            </w:r>
          </w:p>
        </w:tc>
      </w:tr>
      <w:tr w:rsidR="00F3310E" w:rsidRPr="00AA6283" w14:paraId="4900B116" w14:textId="77777777" w:rsidTr="00F3310E">
        <w:tc>
          <w:tcPr>
            <w:tcW w:w="9269" w:type="dxa"/>
          </w:tcPr>
          <w:p w14:paraId="08F28FD0" w14:textId="617ED969" w:rsidR="00F3310E" w:rsidRPr="00AA6283" w:rsidRDefault="00F3310E" w:rsidP="00AA6283">
            <w:pPr>
              <w:ind w:firstLine="0"/>
            </w:pPr>
            <w:r>
              <w:rPr>
                <w:lang w:val="en-US"/>
              </w:rPr>
              <w:t xml:space="preserve">     </w:t>
            </w:r>
            <w:r w:rsidR="00457F0D">
              <w:rPr>
                <w:lang w:val="en-US"/>
              </w:rPr>
              <w:t>2.2. Решение Web-</w:t>
            </w:r>
            <w:r w:rsidR="00457F0D">
              <w:t>задач……………………………………………….……..</w:t>
            </w:r>
          </w:p>
        </w:tc>
        <w:tc>
          <w:tcPr>
            <w:tcW w:w="652" w:type="dxa"/>
          </w:tcPr>
          <w:p w14:paraId="5C83D7F5" w14:textId="59500E53" w:rsidR="00F3310E" w:rsidRPr="00AA6283" w:rsidRDefault="00F3310E" w:rsidP="00826C30">
            <w:pPr>
              <w:ind w:firstLine="0"/>
              <w:jc w:val="right"/>
            </w:pPr>
            <w:r>
              <w:rPr>
                <w:lang w:val="en-US"/>
              </w:rPr>
              <w:t>1</w:t>
            </w:r>
            <w:r w:rsidR="00D02DBE">
              <w:rPr>
                <w:lang w:val="en-US"/>
              </w:rPr>
              <w:t>5</w:t>
            </w:r>
          </w:p>
        </w:tc>
      </w:tr>
      <w:tr w:rsidR="00F3310E" w:rsidRPr="00A25D9F" w14:paraId="7180D9BB" w14:textId="77777777" w:rsidTr="00F3310E">
        <w:tc>
          <w:tcPr>
            <w:tcW w:w="9269" w:type="dxa"/>
          </w:tcPr>
          <w:p w14:paraId="0C319E44" w14:textId="4ADD0511" w:rsidR="00F3310E" w:rsidRPr="00457F0D" w:rsidRDefault="00457F0D" w:rsidP="00AA6283">
            <w:pPr>
              <w:ind w:firstLine="0"/>
              <w:rPr>
                <w:b/>
                <w:bCs/>
              </w:rPr>
            </w:pPr>
            <w:r w:rsidRPr="00457F0D">
              <w:rPr>
                <w:b/>
                <w:bCs/>
              </w:rPr>
              <w:t>3.</w:t>
            </w:r>
            <w:r>
              <w:rPr>
                <w:b/>
                <w:bCs/>
              </w:rPr>
              <w:t xml:space="preserve"> </w:t>
            </w:r>
            <w:r w:rsidRPr="00457F0D">
              <w:rPr>
                <w:b/>
                <w:bCs/>
              </w:rPr>
              <w:t>РАЗРАБОТКА СОБСТВЕННЫХ ЗАДАЧ CTF</w:t>
            </w:r>
            <w:r>
              <w:rPr>
                <w:b/>
                <w:bCs/>
              </w:rPr>
              <w:t>...</w:t>
            </w:r>
            <w:r w:rsidR="00F3310E" w:rsidRPr="00457F0D">
              <w:rPr>
                <w:b/>
                <w:bCs/>
              </w:rPr>
              <w:t>…</w:t>
            </w:r>
            <w:r>
              <w:rPr>
                <w:b/>
                <w:bCs/>
              </w:rPr>
              <w:t>…...</w:t>
            </w:r>
            <w:r w:rsidR="00F3310E" w:rsidRPr="00457F0D">
              <w:rPr>
                <w:b/>
                <w:bCs/>
              </w:rPr>
              <w:t>…………………</w:t>
            </w:r>
          </w:p>
        </w:tc>
        <w:tc>
          <w:tcPr>
            <w:tcW w:w="652" w:type="dxa"/>
          </w:tcPr>
          <w:p w14:paraId="66915BEF" w14:textId="61B3F612" w:rsidR="00F3310E" w:rsidRPr="00A25D9F" w:rsidRDefault="00D02DBE" w:rsidP="00826C30">
            <w:pPr>
              <w:ind w:firstLine="0"/>
              <w:jc w:val="right"/>
              <w:rPr>
                <w:b/>
                <w:bCs/>
              </w:rPr>
            </w:pPr>
            <w:r w:rsidRPr="00A25D9F">
              <w:rPr>
                <w:b/>
                <w:bCs/>
              </w:rPr>
              <w:t>18</w:t>
            </w:r>
          </w:p>
        </w:tc>
      </w:tr>
      <w:tr w:rsidR="00F3310E" w:rsidRPr="00AA6283" w14:paraId="5DE66FBA" w14:textId="77777777" w:rsidTr="00F3310E">
        <w:tc>
          <w:tcPr>
            <w:tcW w:w="9269" w:type="dxa"/>
          </w:tcPr>
          <w:p w14:paraId="08B7A422" w14:textId="622DB998" w:rsidR="00F3310E" w:rsidRPr="00AA6283" w:rsidRDefault="00F3310E" w:rsidP="00AA6283">
            <w:pPr>
              <w:ind w:firstLine="0"/>
            </w:pPr>
            <w:r w:rsidRPr="00AA6283">
              <w:t xml:space="preserve">     </w:t>
            </w:r>
            <w:r w:rsidR="00D02DBE">
              <w:t>3</w:t>
            </w:r>
            <w:r w:rsidRPr="00AA6283">
              <w:t xml:space="preserve">.1 </w:t>
            </w:r>
            <w:r w:rsidR="00096F06">
              <w:rPr>
                <w:bCs/>
              </w:rPr>
              <w:t xml:space="preserve">Структура формата </w:t>
            </w:r>
            <w:r w:rsidR="00096F06">
              <w:rPr>
                <w:bCs/>
                <w:lang w:val="en-US"/>
              </w:rPr>
              <w:t>PNG………………………...</w:t>
            </w:r>
            <w:r>
              <w:rPr>
                <w:bCs/>
              </w:rPr>
              <w:t>..</w:t>
            </w:r>
            <w:r w:rsidRPr="00AA6283">
              <w:t>……………</w:t>
            </w:r>
            <w:r>
              <w:t>.</w:t>
            </w:r>
            <w:r w:rsidRPr="00AA6283">
              <w:t>…</w:t>
            </w:r>
            <w:r w:rsidR="00096F06">
              <w:t>….</w:t>
            </w:r>
            <w:r w:rsidRPr="00AA6283">
              <w:t>….</w:t>
            </w:r>
          </w:p>
        </w:tc>
        <w:tc>
          <w:tcPr>
            <w:tcW w:w="652" w:type="dxa"/>
          </w:tcPr>
          <w:p w14:paraId="0820659A" w14:textId="5F1C72C0" w:rsidR="00F3310E" w:rsidRPr="00AA6283" w:rsidRDefault="00D02DBE" w:rsidP="00826C30">
            <w:pPr>
              <w:ind w:firstLine="0"/>
              <w:jc w:val="right"/>
            </w:pPr>
            <w:r>
              <w:t>18</w:t>
            </w:r>
          </w:p>
        </w:tc>
      </w:tr>
      <w:tr w:rsidR="00F3310E" w:rsidRPr="00AA6283" w14:paraId="5AA41A77" w14:textId="77777777" w:rsidTr="00F3310E">
        <w:tc>
          <w:tcPr>
            <w:tcW w:w="9269" w:type="dxa"/>
          </w:tcPr>
          <w:p w14:paraId="4D76D518" w14:textId="2372604F" w:rsidR="00F3310E" w:rsidRPr="00AA6283" w:rsidRDefault="00F3310E" w:rsidP="00AA6283">
            <w:pPr>
              <w:ind w:firstLine="0"/>
            </w:pPr>
            <w:r w:rsidRPr="00AA6283">
              <w:t xml:space="preserve">     </w:t>
            </w:r>
            <w:r w:rsidR="00D02DBE">
              <w:t>3</w:t>
            </w:r>
            <w:r w:rsidRPr="00AA6283">
              <w:t xml:space="preserve">.2 </w:t>
            </w:r>
            <w:r>
              <w:rPr>
                <w:bCs/>
              </w:rPr>
              <w:t>Сокрытие информации заменой красного оттенка пикселей…</w:t>
            </w:r>
            <w:r w:rsidR="00096F06">
              <w:rPr>
                <w:bCs/>
              </w:rPr>
              <w:t>…</w:t>
            </w:r>
            <w:r w:rsidR="00096F06" w:rsidRPr="00096F06">
              <w:rPr>
                <w:bCs/>
              </w:rPr>
              <w:t>.</w:t>
            </w:r>
            <w:r w:rsidRPr="00AA6283">
              <w:t>……</w:t>
            </w:r>
          </w:p>
        </w:tc>
        <w:tc>
          <w:tcPr>
            <w:tcW w:w="652" w:type="dxa"/>
          </w:tcPr>
          <w:p w14:paraId="62D9DA99" w14:textId="73A52326" w:rsidR="00F3310E" w:rsidRPr="00AA6283" w:rsidRDefault="00D02DBE" w:rsidP="00826C30">
            <w:pPr>
              <w:ind w:firstLine="0"/>
              <w:jc w:val="right"/>
            </w:pPr>
            <w:r>
              <w:t>20</w:t>
            </w:r>
          </w:p>
        </w:tc>
      </w:tr>
      <w:tr w:rsidR="00F3310E" w:rsidRPr="00AA6283" w14:paraId="00BD8714" w14:textId="77777777" w:rsidTr="00F3310E">
        <w:tc>
          <w:tcPr>
            <w:tcW w:w="9269" w:type="dxa"/>
          </w:tcPr>
          <w:p w14:paraId="35816E44" w14:textId="7DBC8B4B" w:rsidR="00F3310E" w:rsidRPr="00AA6283" w:rsidRDefault="00F3310E" w:rsidP="00AA6283">
            <w:pPr>
              <w:ind w:firstLine="0"/>
            </w:pPr>
            <w:r>
              <w:t xml:space="preserve">     </w:t>
            </w:r>
            <w:r w:rsidR="00D02DBE">
              <w:t>3</w:t>
            </w:r>
            <w:r>
              <w:t xml:space="preserve">.3 </w:t>
            </w:r>
            <w:r>
              <w:rPr>
                <w:bCs/>
              </w:rPr>
              <w:t>Сокрытие информации в метаданных…………………………</w:t>
            </w:r>
            <w:r w:rsidR="00096F06">
              <w:rPr>
                <w:bCs/>
                <w:lang w:val="en-US"/>
              </w:rPr>
              <w:t>….</w:t>
            </w:r>
            <w:r>
              <w:rPr>
                <w:bCs/>
              </w:rPr>
              <w:t>…….</w:t>
            </w:r>
          </w:p>
        </w:tc>
        <w:tc>
          <w:tcPr>
            <w:tcW w:w="652" w:type="dxa"/>
          </w:tcPr>
          <w:p w14:paraId="41700005" w14:textId="65F2F461" w:rsidR="00F3310E" w:rsidRPr="00AA6283" w:rsidRDefault="00D02DBE" w:rsidP="00826C30">
            <w:pPr>
              <w:ind w:firstLine="0"/>
              <w:jc w:val="right"/>
            </w:pPr>
            <w:r>
              <w:t>2</w:t>
            </w:r>
            <w:r w:rsidR="003D41F0">
              <w:t>6</w:t>
            </w:r>
          </w:p>
        </w:tc>
      </w:tr>
      <w:tr w:rsidR="00F3310E" w:rsidRPr="00AA6283" w14:paraId="363BCF81" w14:textId="77777777" w:rsidTr="00F3310E">
        <w:tc>
          <w:tcPr>
            <w:tcW w:w="9269" w:type="dxa"/>
          </w:tcPr>
          <w:p w14:paraId="28730D58" w14:textId="293880D7" w:rsidR="00F3310E" w:rsidRPr="00AA6283" w:rsidRDefault="00F3310E" w:rsidP="00AA6283">
            <w:pPr>
              <w:ind w:firstLine="0"/>
              <w:rPr>
                <w:lang w:val="en-US"/>
              </w:rPr>
            </w:pPr>
            <w:r>
              <w:t xml:space="preserve">     </w:t>
            </w:r>
            <w:r w:rsidR="00D02DBE">
              <w:t>3</w:t>
            </w:r>
            <w:r>
              <w:t xml:space="preserve">.4 </w:t>
            </w:r>
            <w:r>
              <w:rPr>
                <w:bCs/>
              </w:rPr>
              <w:t>Сокрытие файлов……………………………………………</w:t>
            </w:r>
            <w:r w:rsidR="00096F06">
              <w:rPr>
                <w:bCs/>
                <w:lang w:val="en-US"/>
              </w:rPr>
              <w:t>….</w:t>
            </w:r>
            <w:r>
              <w:rPr>
                <w:bCs/>
              </w:rPr>
              <w:t>………...</w:t>
            </w:r>
          </w:p>
        </w:tc>
        <w:tc>
          <w:tcPr>
            <w:tcW w:w="652" w:type="dxa"/>
          </w:tcPr>
          <w:p w14:paraId="60D3BE63" w14:textId="6BBDA79E" w:rsidR="00F3310E" w:rsidRPr="00AA6283" w:rsidRDefault="003D41F0" w:rsidP="00826C30">
            <w:pPr>
              <w:ind w:firstLine="0"/>
              <w:jc w:val="right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</w:tr>
      <w:tr w:rsidR="00F3310E" w:rsidRPr="00AA6283" w14:paraId="6C47DC74" w14:textId="77777777" w:rsidTr="00F3310E">
        <w:tc>
          <w:tcPr>
            <w:tcW w:w="9269" w:type="dxa"/>
          </w:tcPr>
          <w:p w14:paraId="57E39B6A" w14:textId="3DF2EE19" w:rsidR="00F3310E" w:rsidRPr="00F3310E" w:rsidRDefault="00F3310E" w:rsidP="00AA6283">
            <w:pPr>
              <w:ind w:firstLine="0"/>
            </w:pPr>
            <w:r>
              <w:t xml:space="preserve">     </w:t>
            </w:r>
            <w:r w:rsidR="00D02DBE">
              <w:t>3</w:t>
            </w:r>
            <w:r>
              <w:t xml:space="preserve">.5 </w:t>
            </w:r>
            <w:r w:rsidRPr="00A37D06">
              <w:rPr>
                <w:bCs/>
              </w:rPr>
              <w:t>PNG-наполнение за границами картинки</w:t>
            </w:r>
            <w:r>
              <w:rPr>
                <w:bCs/>
              </w:rPr>
              <w:t>…………………</w:t>
            </w:r>
            <w:r w:rsidR="00096F06">
              <w:rPr>
                <w:bCs/>
              </w:rPr>
              <w:t>…</w:t>
            </w:r>
            <w:r w:rsidR="00096F06" w:rsidRPr="00096F06">
              <w:rPr>
                <w:bCs/>
              </w:rPr>
              <w:t>.</w:t>
            </w:r>
            <w:r>
              <w:rPr>
                <w:bCs/>
              </w:rPr>
              <w:t>…………</w:t>
            </w:r>
          </w:p>
        </w:tc>
        <w:tc>
          <w:tcPr>
            <w:tcW w:w="652" w:type="dxa"/>
          </w:tcPr>
          <w:p w14:paraId="51CE23FF" w14:textId="5F4DDE09" w:rsidR="00F3310E" w:rsidRPr="00F3310E" w:rsidRDefault="003D41F0" w:rsidP="00826C30">
            <w:pPr>
              <w:ind w:firstLine="0"/>
              <w:jc w:val="right"/>
            </w:pPr>
            <w:r>
              <w:t>31</w:t>
            </w:r>
          </w:p>
        </w:tc>
      </w:tr>
      <w:tr w:rsidR="00F3310E" w:rsidRPr="00AA6283" w14:paraId="7834C5A7" w14:textId="77777777" w:rsidTr="00F3310E">
        <w:tc>
          <w:tcPr>
            <w:tcW w:w="9269" w:type="dxa"/>
          </w:tcPr>
          <w:p w14:paraId="3D948581" w14:textId="42B8D0B4" w:rsidR="00F3310E" w:rsidRPr="00AA6283" w:rsidRDefault="00F3310E" w:rsidP="00394840">
            <w:pPr>
              <w:ind w:firstLine="0"/>
              <w:rPr>
                <w:b/>
                <w:bCs/>
              </w:rPr>
            </w:pPr>
            <w:r>
              <w:rPr>
                <w:b/>
                <w:bCs/>
              </w:rPr>
              <w:t>ЗАКЛЮЧЕНИЕ…</w:t>
            </w:r>
            <w:r w:rsidRPr="00AA6283">
              <w:rPr>
                <w:b/>
                <w:bCs/>
              </w:rPr>
              <w:t>……………………………………………………………...</w:t>
            </w:r>
          </w:p>
        </w:tc>
        <w:tc>
          <w:tcPr>
            <w:tcW w:w="652" w:type="dxa"/>
          </w:tcPr>
          <w:p w14:paraId="05D28494" w14:textId="7F3F088C" w:rsidR="00F3310E" w:rsidRPr="005D5F56" w:rsidRDefault="00D02DBE" w:rsidP="00826C30">
            <w:pPr>
              <w:ind w:firstLine="0"/>
              <w:jc w:val="right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3</w:t>
            </w:r>
            <w:r w:rsidR="003D41F0">
              <w:rPr>
                <w:b/>
                <w:bCs/>
                <w:lang w:val="en-US"/>
              </w:rPr>
              <w:t>3</w:t>
            </w:r>
          </w:p>
        </w:tc>
      </w:tr>
      <w:tr w:rsidR="00F3310E" w:rsidRPr="005D5F56" w14:paraId="3BD44433" w14:textId="77777777" w:rsidTr="00F3310E">
        <w:tc>
          <w:tcPr>
            <w:tcW w:w="9269" w:type="dxa"/>
          </w:tcPr>
          <w:p w14:paraId="47687A8D" w14:textId="78CE969F" w:rsidR="00F3310E" w:rsidRPr="005D5F56" w:rsidRDefault="00F3310E" w:rsidP="005D5F56">
            <w:pPr>
              <w:ind w:firstLine="0"/>
            </w:pPr>
            <w:r>
              <w:rPr>
                <w:b/>
                <w:bCs/>
              </w:rPr>
              <w:t>СПИСОК ИСПОЛЬЗУЕМЫХ ИСТОЧНИКОВ….</w:t>
            </w:r>
            <w:r w:rsidRPr="00AA6283">
              <w:rPr>
                <w:b/>
                <w:bCs/>
              </w:rPr>
              <w:t>………………………..</w:t>
            </w:r>
          </w:p>
        </w:tc>
        <w:tc>
          <w:tcPr>
            <w:tcW w:w="652" w:type="dxa"/>
          </w:tcPr>
          <w:p w14:paraId="0E32542F" w14:textId="67E9D2C5" w:rsidR="00F3310E" w:rsidRPr="00A25D9F" w:rsidRDefault="00D02DBE" w:rsidP="00826C30">
            <w:pPr>
              <w:ind w:firstLine="0"/>
              <w:jc w:val="right"/>
              <w:rPr>
                <w:b/>
                <w:bCs/>
                <w:lang w:val="en-US"/>
              </w:rPr>
            </w:pPr>
            <w:r w:rsidRPr="00A25D9F">
              <w:rPr>
                <w:b/>
                <w:bCs/>
                <w:lang w:val="en-US"/>
              </w:rPr>
              <w:t>3</w:t>
            </w:r>
            <w:r w:rsidR="003D41F0">
              <w:rPr>
                <w:b/>
                <w:bCs/>
                <w:lang w:val="en-US"/>
              </w:rPr>
              <w:t>4</w:t>
            </w:r>
          </w:p>
        </w:tc>
      </w:tr>
      <w:tr w:rsidR="00F3310E" w:rsidRPr="005D5F56" w14:paraId="53D50E47" w14:textId="77777777" w:rsidTr="00F3310E">
        <w:tc>
          <w:tcPr>
            <w:tcW w:w="9269" w:type="dxa"/>
          </w:tcPr>
          <w:p w14:paraId="172881A3" w14:textId="107314BE" w:rsidR="00F3310E" w:rsidRPr="005D5F56" w:rsidRDefault="00F3310E" w:rsidP="005D5F56">
            <w:pPr>
              <w:ind w:firstLine="0"/>
              <w:rPr>
                <w:lang w:val="en-US"/>
              </w:rPr>
            </w:pPr>
            <w:r w:rsidRPr="00AA6283">
              <w:rPr>
                <w:b/>
                <w:bCs/>
              </w:rPr>
              <w:t>Приложение А…………………………………………………………………..</w:t>
            </w:r>
          </w:p>
        </w:tc>
        <w:tc>
          <w:tcPr>
            <w:tcW w:w="652" w:type="dxa"/>
          </w:tcPr>
          <w:p w14:paraId="08021B11" w14:textId="12F1F480" w:rsidR="00F3310E" w:rsidRPr="00A25D9F" w:rsidRDefault="00D02DBE" w:rsidP="00826C30">
            <w:pPr>
              <w:ind w:firstLine="0"/>
              <w:jc w:val="right"/>
              <w:rPr>
                <w:b/>
                <w:bCs/>
                <w:lang w:val="en-US"/>
              </w:rPr>
            </w:pPr>
            <w:r w:rsidRPr="00A25D9F">
              <w:rPr>
                <w:b/>
                <w:bCs/>
                <w:lang w:val="en-US"/>
              </w:rPr>
              <w:t>3</w:t>
            </w:r>
            <w:r w:rsidR="003D41F0">
              <w:rPr>
                <w:b/>
                <w:bCs/>
                <w:lang w:val="en-US"/>
              </w:rPr>
              <w:t>7</w:t>
            </w:r>
          </w:p>
        </w:tc>
      </w:tr>
      <w:tr w:rsidR="00F3310E" w:rsidRPr="005D5F56" w14:paraId="6DEA17B6" w14:textId="77777777" w:rsidTr="00F3310E">
        <w:tc>
          <w:tcPr>
            <w:tcW w:w="9269" w:type="dxa"/>
          </w:tcPr>
          <w:p w14:paraId="6ABC7F26" w14:textId="68ED06A6" w:rsidR="00F3310E" w:rsidRDefault="00F3310E" w:rsidP="005D5F56">
            <w:pPr>
              <w:ind w:firstLine="0"/>
              <w:rPr>
                <w:lang w:val="en-US"/>
              </w:rPr>
            </w:pPr>
            <w:r w:rsidRPr="00AA6283">
              <w:rPr>
                <w:b/>
                <w:bCs/>
              </w:rPr>
              <w:t>Приложение Б…………………………………………………………………..</w:t>
            </w:r>
          </w:p>
        </w:tc>
        <w:tc>
          <w:tcPr>
            <w:tcW w:w="652" w:type="dxa"/>
          </w:tcPr>
          <w:p w14:paraId="5C66C6EB" w14:textId="3D80628C" w:rsidR="00F3310E" w:rsidRPr="00A25D9F" w:rsidRDefault="00D02DBE" w:rsidP="00826C30">
            <w:pPr>
              <w:ind w:firstLine="0"/>
              <w:jc w:val="right"/>
              <w:rPr>
                <w:b/>
                <w:bCs/>
                <w:lang w:val="en-US"/>
              </w:rPr>
            </w:pPr>
            <w:r w:rsidRPr="00A25D9F">
              <w:rPr>
                <w:b/>
                <w:bCs/>
                <w:lang w:val="en-US"/>
              </w:rPr>
              <w:t>3</w:t>
            </w:r>
            <w:r w:rsidR="003D41F0">
              <w:rPr>
                <w:b/>
                <w:bCs/>
                <w:lang w:val="en-US"/>
              </w:rPr>
              <w:t>8</w:t>
            </w:r>
          </w:p>
        </w:tc>
      </w:tr>
      <w:tr w:rsidR="00F3310E" w:rsidRPr="005D5F56" w14:paraId="48D9C3A2" w14:textId="77777777" w:rsidTr="00F3310E">
        <w:tc>
          <w:tcPr>
            <w:tcW w:w="9269" w:type="dxa"/>
          </w:tcPr>
          <w:p w14:paraId="1D4FE010" w14:textId="4E87D049" w:rsidR="00F3310E" w:rsidRDefault="00F3310E" w:rsidP="005D5F56">
            <w:pPr>
              <w:ind w:firstLine="0"/>
              <w:rPr>
                <w:lang w:val="en-US"/>
              </w:rPr>
            </w:pPr>
            <w:r w:rsidRPr="00AA6283">
              <w:rPr>
                <w:b/>
                <w:bCs/>
              </w:rPr>
              <w:t>Приложение В…………………………………………………………………..</w:t>
            </w:r>
          </w:p>
        </w:tc>
        <w:tc>
          <w:tcPr>
            <w:tcW w:w="652" w:type="dxa"/>
          </w:tcPr>
          <w:p w14:paraId="1C5375C5" w14:textId="5DAA5580" w:rsidR="00F3310E" w:rsidRPr="00A25D9F" w:rsidRDefault="003D41F0" w:rsidP="00826C30">
            <w:pPr>
              <w:ind w:firstLine="0"/>
              <w:jc w:val="right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40</w:t>
            </w:r>
          </w:p>
        </w:tc>
      </w:tr>
      <w:tr w:rsidR="00F3310E" w:rsidRPr="005D5F56" w14:paraId="666B7ECD" w14:textId="77777777" w:rsidTr="00F3310E">
        <w:tc>
          <w:tcPr>
            <w:tcW w:w="9269" w:type="dxa"/>
          </w:tcPr>
          <w:p w14:paraId="49B64E81" w14:textId="67B6B0DE" w:rsidR="00F3310E" w:rsidRDefault="00F3310E" w:rsidP="005D5F56">
            <w:pPr>
              <w:ind w:firstLine="0"/>
              <w:rPr>
                <w:lang w:val="en-US"/>
              </w:rPr>
            </w:pPr>
            <w:r w:rsidRPr="00AA6283">
              <w:rPr>
                <w:b/>
                <w:bCs/>
              </w:rPr>
              <w:t xml:space="preserve">Приложение </w:t>
            </w:r>
            <w:r>
              <w:rPr>
                <w:b/>
                <w:bCs/>
              </w:rPr>
              <w:t>Г</w:t>
            </w:r>
            <w:r w:rsidRPr="00AA6283">
              <w:rPr>
                <w:b/>
                <w:bCs/>
              </w:rPr>
              <w:t>…………………………………………………………………..</w:t>
            </w:r>
          </w:p>
        </w:tc>
        <w:tc>
          <w:tcPr>
            <w:tcW w:w="652" w:type="dxa"/>
          </w:tcPr>
          <w:p w14:paraId="71EE84D9" w14:textId="686D9EA0" w:rsidR="00F3310E" w:rsidRPr="00A25D9F" w:rsidRDefault="003D41F0" w:rsidP="00826C30">
            <w:pPr>
              <w:ind w:firstLine="0"/>
              <w:jc w:val="right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43</w:t>
            </w:r>
          </w:p>
        </w:tc>
      </w:tr>
      <w:tr w:rsidR="00F3310E" w:rsidRPr="005D5F56" w14:paraId="0A357777" w14:textId="77777777" w:rsidTr="00F3310E">
        <w:tc>
          <w:tcPr>
            <w:tcW w:w="9269" w:type="dxa"/>
          </w:tcPr>
          <w:p w14:paraId="59AF8941" w14:textId="45A7E5B9" w:rsidR="00F3310E" w:rsidRPr="005D5F56" w:rsidRDefault="00F3310E" w:rsidP="005D5F56">
            <w:pPr>
              <w:ind w:firstLine="0"/>
            </w:pPr>
            <w:r w:rsidRPr="00AA6283">
              <w:rPr>
                <w:b/>
                <w:bCs/>
              </w:rPr>
              <w:t xml:space="preserve">Приложение </w:t>
            </w:r>
            <w:r>
              <w:rPr>
                <w:b/>
                <w:bCs/>
              </w:rPr>
              <w:t>Д</w:t>
            </w:r>
            <w:r w:rsidRPr="00AA6283">
              <w:rPr>
                <w:b/>
                <w:bCs/>
              </w:rPr>
              <w:t>…………………………………………………………………..</w:t>
            </w:r>
          </w:p>
        </w:tc>
        <w:tc>
          <w:tcPr>
            <w:tcW w:w="652" w:type="dxa"/>
          </w:tcPr>
          <w:p w14:paraId="3E3173D5" w14:textId="41B76F8F" w:rsidR="00F3310E" w:rsidRPr="00A25D9F" w:rsidRDefault="00D02DBE" w:rsidP="00826C30">
            <w:pPr>
              <w:ind w:firstLine="0"/>
              <w:jc w:val="right"/>
              <w:rPr>
                <w:b/>
                <w:bCs/>
                <w:lang w:val="en-US"/>
              </w:rPr>
            </w:pPr>
            <w:r w:rsidRPr="00A25D9F">
              <w:rPr>
                <w:b/>
                <w:bCs/>
                <w:lang w:val="en-US"/>
              </w:rPr>
              <w:t>4</w:t>
            </w:r>
            <w:r w:rsidR="003D41F0">
              <w:rPr>
                <w:b/>
                <w:bCs/>
                <w:lang w:val="en-US"/>
              </w:rPr>
              <w:t>4</w:t>
            </w:r>
          </w:p>
        </w:tc>
      </w:tr>
      <w:tr w:rsidR="00F3310E" w:rsidRPr="00AA6283" w14:paraId="71EC6B60" w14:textId="77777777" w:rsidTr="00F3310E">
        <w:tc>
          <w:tcPr>
            <w:tcW w:w="9269" w:type="dxa"/>
          </w:tcPr>
          <w:p w14:paraId="1B8F9819" w14:textId="120824FC" w:rsidR="00F3310E" w:rsidRPr="00AA6283" w:rsidRDefault="00F3310E" w:rsidP="0010727C">
            <w:pPr>
              <w:ind w:firstLine="0"/>
              <w:jc w:val="left"/>
            </w:pPr>
          </w:p>
        </w:tc>
        <w:tc>
          <w:tcPr>
            <w:tcW w:w="652" w:type="dxa"/>
          </w:tcPr>
          <w:p w14:paraId="6ECAB771" w14:textId="057347D8" w:rsidR="00F3310E" w:rsidRPr="00AA6283" w:rsidRDefault="00F3310E" w:rsidP="00826C30">
            <w:pPr>
              <w:ind w:firstLine="0"/>
              <w:jc w:val="right"/>
            </w:pPr>
          </w:p>
        </w:tc>
      </w:tr>
      <w:tr w:rsidR="00F3310E" w:rsidRPr="00AA6283" w14:paraId="70697D8F" w14:textId="77777777" w:rsidTr="00F3310E">
        <w:tc>
          <w:tcPr>
            <w:tcW w:w="9269" w:type="dxa"/>
          </w:tcPr>
          <w:p w14:paraId="7DF7D83C" w14:textId="77777777" w:rsidR="00F3310E" w:rsidRDefault="00F3310E" w:rsidP="00394840">
            <w:pPr>
              <w:ind w:firstLine="0"/>
            </w:pPr>
          </w:p>
          <w:p w14:paraId="15E02F7F" w14:textId="5D7FA1E0" w:rsidR="00F3310E" w:rsidRPr="00AA6283" w:rsidRDefault="00F3310E" w:rsidP="00394840">
            <w:pPr>
              <w:ind w:firstLine="0"/>
            </w:pPr>
          </w:p>
        </w:tc>
        <w:tc>
          <w:tcPr>
            <w:tcW w:w="652" w:type="dxa"/>
          </w:tcPr>
          <w:p w14:paraId="548AEB16" w14:textId="55272B05" w:rsidR="00F3310E" w:rsidRPr="00AA6283" w:rsidRDefault="00F3310E" w:rsidP="00826C30">
            <w:pPr>
              <w:ind w:firstLine="0"/>
              <w:jc w:val="right"/>
            </w:pPr>
          </w:p>
        </w:tc>
      </w:tr>
    </w:tbl>
    <w:p w14:paraId="57A0227F" w14:textId="77777777" w:rsidR="00F3310E" w:rsidRDefault="00F3310E" w:rsidP="00394840">
      <w:pPr>
        <w:pStyle w:val="a6"/>
        <w:numPr>
          <w:ilvl w:val="0"/>
          <w:numId w:val="0"/>
        </w:numPr>
        <w:jc w:val="center"/>
      </w:pPr>
    </w:p>
    <w:p w14:paraId="514B7FFF" w14:textId="77777777" w:rsidR="00096F06" w:rsidRDefault="00096F06" w:rsidP="00394840">
      <w:pPr>
        <w:pStyle w:val="a6"/>
        <w:numPr>
          <w:ilvl w:val="0"/>
          <w:numId w:val="0"/>
        </w:numPr>
        <w:jc w:val="center"/>
      </w:pPr>
    </w:p>
    <w:p w14:paraId="63C4F91A" w14:textId="77777777" w:rsidR="00096F06" w:rsidRDefault="00096F06" w:rsidP="00394840">
      <w:pPr>
        <w:pStyle w:val="a6"/>
        <w:numPr>
          <w:ilvl w:val="0"/>
          <w:numId w:val="0"/>
        </w:numPr>
        <w:jc w:val="center"/>
      </w:pPr>
    </w:p>
    <w:p w14:paraId="7784A959" w14:textId="77777777" w:rsidR="00096F06" w:rsidRDefault="00096F06" w:rsidP="00394840">
      <w:pPr>
        <w:pStyle w:val="a6"/>
        <w:numPr>
          <w:ilvl w:val="0"/>
          <w:numId w:val="0"/>
        </w:numPr>
        <w:jc w:val="center"/>
      </w:pPr>
    </w:p>
    <w:p w14:paraId="3B95263E" w14:textId="77777777" w:rsidR="00096F06" w:rsidRDefault="00096F06" w:rsidP="00394840">
      <w:pPr>
        <w:pStyle w:val="a6"/>
        <w:numPr>
          <w:ilvl w:val="0"/>
          <w:numId w:val="0"/>
        </w:numPr>
        <w:jc w:val="center"/>
      </w:pPr>
    </w:p>
    <w:p w14:paraId="6985ADC4" w14:textId="5793AEA7" w:rsidR="00394840" w:rsidRPr="00D740EB" w:rsidRDefault="00394840" w:rsidP="00394840">
      <w:pPr>
        <w:pStyle w:val="a6"/>
        <w:numPr>
          <w:ilvl w:val="0"/>
          <w:numId w:val="0"/>
        </w:numPr>
        <w:jc w:val="center"/>
      </w:pPr>
      <w:r>
        <w:lastRenderedPageBreak/>
        <w:t>ВВЕДЕНИЕ</w:t>
      </w:r>
    </w:p>
    <w:p w14:paraId="3FE7F9D3" w14:textId="663617C2" w:rsidR="00601F8B" w:rsidRDefault="00601F8B">
      <w:pPr>
        <w:spacing w:line="240" w:lineRule="auto"/>
        <w:ind w:firstLine="0"/>
        <w:rPr>
          <w:rFonts w:eastAsia="Times New Roman" w:cs="Times New Roman"/>
        </w:rPr>
      </w:pPr>
    </w:p>
    <w:p w14:paraId="281A776D" w14:textId="13F8FA0D" w:rsidR="00C5138D" w:rsidRPr="00C5138D" w:rsidRDefault="00C5138D" w:rsidP="00C5138D">
      <w:pPr>
        <w:rPr>
          <w:rFonts w:eastAsia="Times New Roman"/>
        </w:rPr>
      </w:pPr>
      <w:r w:rsidRPr="00C5138D">
        <w:rPr>
          <w:rFonts w:eastAsia="Times New Roman"/>
        </w:rPr>
        <w:t>В современном мире информационные технологии играют ключевую роль практически во всех сферах деятельности человека. С каждым годом количество информации, передаваемой через интернет, увеличивается в геометрической прогрессии. Это, в свою очередь, ведет к росту числа кибератак и угроз информационной безопасности.</w:t>
      </w:r>
    </w:p>
    <w:p w14:paraId="47E378FB" w14:textId="133E1545" w:rsidR="007B2556" w:rsidRDefault="00C5138D" w:rsidP="00C5138D">
      <w:pPr>
        <w:rPr>
          <w:rFonts w:eastAsia="Times New Roman"/>
        </w:rPr>
      </w:pPr>
      <w:r w:rsidRPr="00C5138D">
        <w:rPr>
          <w:rFonts w:eastAsia="Times New Roman"/>
        </w:rPr>
        <w:t xml:space="preserve">Актуальность темы данной курсовой работы обусловлена необходимостью обеспечения защиты информации от несанкционированного доступа и анализа возможных уязвимостей информационных систем. Одним из эффективных методов обучения и тренировки специалистов в области информационной безопасности является проведение соревнований по решению задач на безопасность информации (CTF </w:t>
      </w:r>
      <w:r>
        <w:rPr>
          <w:rFonts w:eastAsia="Times New Roman"/>
        </w:rPr>
        <w:t>–</w:t>
      </w:r>
      <w:r w:rsidRPr="00C5138D">
        <w:rPr>
          <w:rFonts w:eastAsia="Times New Roman"/>
        </w:rPr>
        <w:t xml:space="preserve"> Capture the Flag).</w:t>
      </w:r>
    </w:p>
    <w:p w14:paraId="6CA7E62D" w14:textId="23C78C6E" w:rsidR="007D447C" w:rsidRPr="007D447C" w:rsidRDefault="007D447C" w:rsidP="000A6A2F">
      <w:pPr>
        <w:rPr>
          <w:rFonts w:eastAsia="Times New Roman"/>
          <w:b/>
          <w:bCs/>
        </w:rPr>
      </w:pPr>
      <w:r w:rsidRPr="007D447C">
        <w:rPr>
          <w:rFonts w:eastAsia="Times New Roman"/>
          <w:b/>
          <w:bCs/>
        </w:rPr>
        <w:t>Цель работы</w:t>
      </w:r>
    </w:p>
    <w:p w14:paraId="1FA5CAD7" w14:textId="1AEDBBE1" w:rsidR="00E75F02" w:rsidRDefault="00C5138D" w:rsidP="000A6A2F">
      <w:pPr>
        <w:rPr>
          <w:rFonts w:eastAsia="Times New Roman"/>
        </w:rPr>
      </w:pPr>
      <w:r w:rsidRPr="00C5138D">
        <w:rPr>
          <w:rFonts w:eastAsia="Times New Roman"/>
        </w:rPr>
        <w:t>Целью данной работы является изучение подходов к созданию и проведению соревнований CTF, а также анализ существующих проблем и возможностей их решения.</w:t>
      </w:r>
    </w:p>
    <w:p w14:paraId="3CFF73E3" w14:textId="4FAB7562" w:rsidR="007D447C" w:rsidRDefault="007D447C" w:rsidP="000A6A2F">
      <w:pPr>
        <w:rPr>
          <w:rFonts w:eastAsia="Times New Roman"/>
          <w:b/>
          <w:bCs/>
        </w:rPr>
      </w:pPr>
      <w:r w:rsidRPr="007D447C">
        <w:rPr>
          <w:rFonts w:eastAsia="Times New Roman"/>
          <w:b/>
          <w:bCs/>
        </w:rPr>
        <w:t>Задачи</w:t>
      </w:r>
    </w:p>
    <w:p w14:paraId="49F651D9" w14:textId="25BD254E" w:rsidR="00C5138D" w:rsidRPr="00C5138D" w:rsidRDefault="00C5138D" w:rsidP="00C5138D">
      <w:pPr>
        <w:rPr>
          <w:rFonts w:eastAsia="Times New Roman"/>
        </w:rPr>
      </w:pPr>
      <w:r w:rsidRPr="00C5138D">
        <w:rPr>
          <w:rFonts w:eastAsia="Times New Roman"/>
        </w:rPr>
        <w:t>Для достижения данной цели были поставлены следующие задачи:</w:t>
      </w:r>
    </w:p>
    <w:p w14:paraId="09AECD53" w14:textId="77777777" w:rsidR="00C5138D" w:rsidRPr="00C5138D" w:rsidRDefault="00C5138D" w:rsidP="007E23E5">
      <w:pPr>
        <w:pStyle w:val="20"/>
        <w:rPr>
          <w:rFonts w:eastAsia="Times New Roman"/>
        </w:rPr>
      </w:pPr>
      <w:r w:rsidRPr="00C5138D">
        <w:rPr>
          <w:rFonts w:eastAsia="Times New Roman"/>
        </w:rPr>
        <w:t>Изучить понятие CTF и различные виды задач, используемых в этих соревнованиях.</w:t>
      </w:r>
    </w:p>
    <w:p w14:paraId="12079450" w14:textId="77777777" w:rsidR="00C5138D" w:rsidRPr="00C5138D" w:rsidRDefault="00C5138D" w:rsidP="007E23E5">
      <w:pPr>
        <w:pStyle w:val="20"/>
        <w:rPr>
          <w:rFonts w:eastAsia="Times New Roman"/>
        </w:rPr>
      </w:pPr>
      <w:r w:rsidRPr="00C5138D">
        <w:rPr>
          <w:rFonts w:eastAsia="Times New Roman"/>
        </w:rPr>
        <w:t>Решить несколько задач различных видов для лучшего понимания их особенностей.</w:t>
      </w:r>
    </w:p>
    <w:p w14:paraId="4CF3E178" w14:textId="245953C1" w:rsidR="00E75F02" w:rsidRDefault="00C5138D" w:rsidP="00470339">
      <w:pPr>
        <w:pStyle w:val="20"/>
        <w:rPr>
          <w:rFonts w:eastAsia="Times New Roman"/>
          <w:b/>
          <w:bCs/>
        </w:rPr>
      </w:pPr>
      <w:r w:rsidRPr="00C5138D">
        <w:rPr>
          <w:rFonts w:eastAsia="Times New Roman"/>
        </w:rPr>
        <w:t>Разработать собственные задачи для CTF в соответствии с выбранным вид</w:t>
      </w:r>
      <w:r w:rsidR="00D25FDC">
        <w:rPr>
          <w:rFonts w:eastAsia="Times New Roman"/>
        </w:rPr>
        <w:t>ом</w:t>
      </w:r>
      <w:r w:rsidRPr="00C5138D">
        <w:rPr>
          <w:rFonts w:eastAsia="Times New Roman"/>
        </w:rPr>
        <w:t>.</w:t>
      </w:r>
    </w:p>
    <w:p w14:paraId="3D156EAD" w14:textId="1AB10505" w:rsidR="00C5138D" w:rsidRDefault="00C5138D" w:rsidP="00E75F02">
      <w:pPr>
        <w:rPr>
          <w:rFonts w:eastAsia="Times New Roman"/>
        </w:rPr>
      </w:pPr>
      <w:r w:rsidRPr="00C5138D">
        <w:rPr>
          <w:rFonts w:eastAsia="Times New Roman"/>
        </w:rPr>
        <w:t xml:space="preserve">Несмотря на популярность и широкое распространение CTF-соревнований, существует ряд проблем, которые требуют дополнительного внимания. Это включает в себя отсутствие единого стандарта для оценки сложности задач, недостаточную автоматизацию процесса создания CTF и неэффективные методы обучения и подготовки участников. Решение данных проблем является ключевым </w:t>
      </w:r>
      <w:r w:rsidRPr="00C5138D">
        <w:rPr>
          <w:rFonts w:eastAsia="Times New Roman"/>
        </w:rPr>
        <w:lastRenderedPageBreak/>
        <w:t>направлением дальнейших исследований в области CTF и информационной безопасности в целом.</w:t>
      </w:r>
    </w:p>
    <w:p w14:paraId="30C19AA5" w14:textId="77777777" w:rsidR="00E75F02" w:rsidRDefault="00E75F02">
      <w:pPr>
        <w:spacing w:line="240" w:lineRule="auto"/>
        <w:ind w:firstLine="0"/>
        <w:rPr>
          <w:rFonts w:eastAsia="Times New Roman"/>
        </w:rPr>
      </w:pPr>
      <w:r>
        <w:rPr>
          <w:rFonts w:eastAsia="Times New Roman"/>
        </w:rPr>
        <w:br w:type="page"/>
      </w:r>
    </w:p>
    <w:p w14:paraId="6E21624E" w14:textId="4686025C" w:rsidR="00111A18" w:rsidRPr="00D25FDC" w:rsidRDefault="00D25FDC" w:rsidP="00D25FDC">
      <w:pPr>
        <w:pStyle w:val="a6"/>
        <w:numPr>
          <w:ilvl w:val="0"/>
          <w:numId w:val="0"/>
        </w:numPr>
        <w:jc w:val="center"/>
      </w:pPr>
      <w:r w:rsidRPr="00D25FDC">
        <w:rPr>
          <w:bCs/>
        </w:rPr>
        <w:lastRenderedPageBreak/>
        <w:t>1.</w:t>
      </w:r>
      <w:r>
        <w:t xml:space="preserve"> ОПРЕДЕЛЕНИЕ И ВИДЫ </w:t>
      </w:r>
      <w:r>
        <w:rPr>
          <w:lang w:val="en-US"/>
        </w:rPr>
        <w:t>CTF</w:t>
      </w:r>
    </w:p>
    <w:p w14:paraId="2EE0B036" w14:textId="77777777" w:rsidR="00E836EA" w:rsidRDefault="00E836EA" w:rsidP="00A00C8B">
      <w:pPr>
        <w:pStyle w:val="a6"/>
        <w:numPr>
          <w:ilvl w:val="0"/>
          <w:numId w:val="0"/>
        </w:numPr>
        <w:jc w:val="center"/>
      </w:pPr>
    </w:p>
    <w:p w14:paraId="1496CD49" w14:textId="08E6CAA1" w:rsidR="00D02848" w:rsidRPr="00457F0D" w:rsidRDefault="00D25FDC" w:rsidP="006B6E18">
      <w:pPr>
        <w:pStyle w:val="a6"/>
        <w:numPr>
          <w:ilvl w:val="1"/>
          <w:numId w:val="44"/>
        </w:numPr>
        <w:tabs>
          <w:tab w:val="left" w:pos="708"/>
        </w:tabs>
        <w:jc w:val="center"/>
        <w:rPr>
          <w:b w:val="0"/>
          <w:bCs/>
          <w:lang w:val="en-US"/>
        </w:rPr>
      </w:pPr>
      <w:r w:rsidRPr="00457F0D">
        <w:rPr>
          <w:b w:val="0"/>
          <w:bCs/>
        </w:rPr>
        <w:t>Основные виды</w:t>
      </w:r>
      <w:r w:rsidR="00E836EA" w:rsidRPr="00457F0D">
        <w:rPr>
          <w:b w:val="0"/>
          <w:bCs/>
        </w:rPr>
        <w:t xml:space="preserve"> </w:t>
      </w:r>
      <w:r w:rsidR="00E836EA" w:rsidRPr="00457F0D">
        <w:rPr>
          <w:b w:val="0"/>
          <w:bCs/>
          <w:lang w:val="en-US"/>
        </w:rPr>
        <w:t>CTF</w:t>
      </w:r>
    </w:p>
    <w:p w14:paraId="2DD96AE6" w14:textId="77777777" w:rsidR="006B6E18" w:rsidRPr="00C5138D" w:rsidRDefault="006B6E18" w:rsidP="006B6E18">
      <w:pPr>
        <w:pStyle w:val="a6"/>
        <w:numPr>
          <w:ilvl w:val="0"/>
          <w:numId w:val="0"/>
        </w:numPr>
        <w:tabs>
          <w:tab w:val="left" w:pos="708"/>
        </w:tabs>
      </w:pPr>
    </w:p>
    <w:p w14:paraId="3587E9CC" w14:textId="0478ED79" w:rsidR="00447171" w:rsidRPr="00E219C3" w:rsidRDefault="00E219C3" w:rsidP="00E219C3">
      <w:r w:rsidRPr="00E219C3">
        <w:rPr>
          <w:lang w:val="en-US"/>
        </w:rPr>
        <w:t>CTF</w:t>
      </w:r>
      <w:r w:rsidRPr="00E219C3">
        <w:t xml:space="preserve"> (</w:t>
      </w:r>
      <w:r w:rsidRPr="00E219C3">
        <w:rPr>
          <w:lang w:val="en-US"/>
        </w:rPr>
        <w:t>Capture</w:t>
      </w:r>
      <w:r w:rsidRPr="00E219C3">
        <w:t xml:space="preserve"> </w:t>
      </w:r>
      <w:r w:rsidRPr="00E219C3">
        <w:rPr>
          <w:lang w:val="en-US"/>
        </w:rPr>
        <w:t>The</w:t>
      </w:r>
      <w:r w:rsidRPr="00E219C3">
        <w:t xml:space="preserve"> </w:t>
      </w:r>
      <w:r w:rsidRPr="00E219C3">
        <w:rPr>
          <w:lang w:val="en-US"/>
        </w:rPr>
        <w:t>Flag</w:t>
      </w:r>
      <w:r w:rsidRPr="00E219C3">
        <w:t>, «Захват флага») — это формат соревнований, где команды или индивидуальные участники пытаются решать различные задачи в области информационной безопасности. Целью участников является поиск и эксплуатация уязвимостей в системах, поиск секретной информации и захват «флагов» — меток, которые свидетельствуют об успешном решении задачи</w:t>
      </w:r>
      <w:r w:rsidR="00AC090B">
        <w:t xml:space="preserve"> </w:t>
      </w:r>
      <w:r w:rsidR="00AC090B" w:rsidRPr="00AC090B">
        <w:t>[</w:t>
      </w:r>
      <w:r w:rsidR="00AC090B">
        <w:fldChar w:fldCharType="begin"/>
      </w:r>
      <w:r w:rsidR="00AC090B">
        <w:instrText xml:space="preserve"> REF _Ref155975027 \n \h </w:instrText>
      </w:r>
      <w:r w:rsidR="00AC090B">
        <w:fldChar w:fldCharType="separate"/>
      </w:r>
      <w:r w:rsidR="00AC090B">
        <w:t>1</w:t>
      </w:r>
      <w:r w:rsidR="00AC090B">
        <w:fldChar w:fldCharType="end"/>
      </w:r>
      <w:r w:rsidR="00AC090B" w:rsidRPr="00AC090B">
        <w:t>]</w:t>
      </w:r>
      <w:r w:rsidRPr="00E219C3">
        <w:t>.</w:t>
      </w:r>
    </w:p>
    <w:p w14:paraId="24E2154E" w14:textId="6D7B61AA" w:rsidR="000B079D" w:rsidRDefault="00BD67A1" w:rsidP="00C91856">
      <w:r w:rsidRPr="00BD67A1">
        <w:t>Существует два основных вида CTF:</w:t>
      </w:r>
      <w:r>
        <w:t xml:space="preserve"> </w:t>
      </w:r>
      <w:bookmarkStart w:id="0" w:name="_Hlk155980763"/>
      <w:r w:rsidRPr="00BD67A1">
        <w:t>Attack-Defence</w:t>
      </w:r>
      <w:r>
        <w:t xml:space="preserve"> и </w:t>
      </w:r>
      <w:r w:rsidRPr="00BD67A1">
        <w:t>Task-Base</w:t>
      </w:r>
      <w:bookmarkEnd w:id="0"/>
      <w:r w:rsidRPr="00BD67A1">
        <w:t>d CTF</w:t>
      </w:r>
      <w:r>
        <w:t>.</w:t>
      </w:r>
      <w:r w:rsidR="003E4F6C">
        <w:t xml:space="preserve"> </w:t>
      </w:r>
      <w:r w:rsidR="003E4F6C" w:rsidRPr="003E4F6C">
        <w:t xml:space="preserve">     </w:t>
      </w:r>
      <w:r w:rsidR="003E4F6C">
        <w:fldChar w:fldCharType="begin"/>
      </w:r>
      <w:r w:rsidR="003E4F6C">
        <w:instrText xml:space="preserve"> REF _Ref155980856 \p \h </w:instrText>
      </w:r>
      <w:r w:rsidR="003E4F6C">
        <w:fldChar w:fldCharType="separate"/>
      </w:r>
      <w:r w:rsidR="003E4F6C">
        <w:t>Ниже</w:t>
      </w:r>
      <w:r w:rsidR="003E4F6C">
        <w:fldChar w:fldCharType="end"/>
      </w:r>
      <w:r w:rsidR="003E4F6C">
        <w:t xml:space="preserve"> можно увидеть сравнительную таблицу этих видов </w:t>
      </w:r>
      <w:r w:rsidR="003E4F6C">
        <w:rPr>
          <w:lang w:val="en-US"/>
        </w:rPr>
        <w:t>CTF</w:t>
      </w:r>
      <w:r w:rsidR="003E4F6C" w:rsidRPr="003E4F6C">
        <w:t xml:space="preserve"> [</w:t>
      </w:r>
      <w:r w:rsidR="003E4F6C">
        <w:fldChar w:fldCharType="begin"/>
      </w:r>
      <w:r w:rsidR="003E4F6C">
        <w:instrText xml:space="preserve"> PAGEREF _Ref155980884 \h </w:instrText>
      </w:r>
      <w:r w:rsidR="00000000">
        <w:fldChar w:fldCharType="separate"/>
      </w:r>
      <w:r w:rsidR="003E4F6C">
        <w:fldChar w:fldCharType="end"/>
      </w:r>
      <w:r w:rsidR="003E4F6C">
        <w:fldChar w:fldCharType="begin"/>
      </w:r>
      <w:r w:rsidR="003E4F6C">
        <w:instrText xml:space="preserve"> REF _Ref155980884 \n \h </w:instrText>
      </w:r>
      <w:r w:rsidR="003E4F6C">
        <w:fldChar w:fldCharType="separate"/>
      </w:r>
      <w:r w:rsidR="003E4F6C">
        <w:t>4</w:t>
      </w:r>
      <w:r w:rsidR="003E4F6C">
        <w:fldChar w:fldCharType="end"/>
      </w:r>
      <w:r w:rsidR="003E4F6C" w:rsidRPr="003E4F6C">
        <w:t>].</w:t>
      </w:r>
    </w:p>
    <w:p w14:paraId="51F3EFE6" w14:textId="77777777" w:rsidR="003E4F6C" w:rsidRPr="003E4F6C" w:rsidRDefault="003E4F6C" w:rsidP="00C91856"/>
    <w:p w14:paraId="00468182" w14:textId="10A5D866" w:rsidR="003E4F6C" w:rsidRPr="003E4F6C" w:rsidRDefault="003E4F6C" w:rsidP="003E4F6C">
      <w:pPr>
        <w:pStyle w:val="ae"/>
      </w:pPr>
      <w:bookmarkStart w:id="1" w:name="_Ref155980856"/>
      <w:r>
        <w:t xml:space="preserve">Таблица </w:t>
      </w:r>
      <w:fldSimple w:instr=" SEQ Таблица \* ARABIC ">
        <w:r>
          <w:rPr>
            <w:noProof/>
          </w:rPr>
          <w:t>1</w:t>
        </w:r>
      </w:fldSimple>
      <w:r>
        <w:t xml:space="preserve"> – Сравнительная таблица основных видов </w:t>
      </w:r>
      <w:r>
        <w:rPr>
          <w:lang w:val="en-US"/>
        </w:rPr>
        <w:t>C</w:t>
      </w:r>
      <w:r w:rsidR="006B6E18">
        <w:rPr>
          <w:lang w:val="en-US"/>
        </w:rPr>
        <w:t>T</w:t>
      </w:r>
      <w:r>
        <w:rPr>
          <w:lang w:val="en-US"/>
        </w:rPr>
        <w:t>F</w:t>
      </w:r>
      <w:r w:rsidRPr="003E4F6C">
        <w:t>: Attack-Defence и Task-Base</w:t>
      </w:r>
      <w:bookmarkEnd w:id="1"/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3304"/>
        <w:gridCol w:w="3304"/>
        <w:gridCol w:w="3304"/>
      </w:tblGrid>
      <w:tr w:rsidR="003E4F6C" w14:paraId="657E7C12" w14:textId="77777777" w:rsidTr="003E4F6C">
        <w:tc>
          <w:tcPr>
            <w:tcW w:w="3304" w:type="dxa"/>
          </w:tcPr>
          <w:p w14:paraId="1128A6C2" w14:textId="335F4A81" w:rsidR="003E4F6C" w:rsidRPr="003E4F6C" w:rsidRDefault="003E4F6C" w:rsidP="003E4F6C">
            <w:pPr>
              <w:pStyle w:val="afff8"/>
            </w:pPr>
            <w:r>
              <w:t>Вид</w:t>
            </w:r>
          </w:p>
        </w:tc>
        <w:tc>
          <w:tcPr>
            <w:tcW w:w="3304" w:type="dxa"/>
          </w:tcPr>
          <w:p w14:paraId="5F920890" w14:textId="1C04C467" w:rsidR="003E4F6C" w:rsidRDefault="003E4F6C" w:rsidP="003E4F6C">
            <w:pPr>
              <w:pStyle w:val="afff8"/>
              <w:rPr>
                <w:lang w:val="en-US"/>
              </w:rPr>
            </w:pPr>
            <w:r>
              <w:rPr>
                <w:lang w:val="en-US"/>
              </w:rPr>
              <w:t>Преимущества</w:t>
            </w:r>
          </w:p>
        </w:tc>
        <w:tc>
          <w:tcPr>
            <w:tcW w:w="3304" w:type="dxa"/>
          </w:tcPr>
          <w:p w14:paraId="005F5CF9" w14:textId="714F0EF8" w:rsidR="003E4F6C" w:rsidRDefault="003E4F6C" w:rsidP="003E4F6C">
            <w:pPr>
              <w:pStyle w:val="afff8"/>
              <w:rPr>
                <w:lang w:val="en-US"/>
              </w:rPr>
            </w:pPr>
            <w:r>
              <w:rPr>
                <w:lang w:val="en-US"/>
              </w:rPr>
              <w:t>Недостатки</w:t>
            </w:r>
          </w:p>
        </w:tc>
      </w:tr>
      <w:tr w:rsidR="003E4F6C" w:rsidRPr="003E4F6C" w14:paraId="1F8E8E9B" w14:textId="77777777" w:rsidTr="003E4F6C">
        <w:tc>
          <w:tcPr>
            <w:tcW w:w="3304" w:type="dxa"/>
          </w:tcPr>
          <w:p w14:paraId="406AA08C" w14:textId="4EF277A6" w:rsidR="003E4F6C" w:rsidRDefault="003E4F6C" w:rsidP="00C91856">
            <w:pPr>
              <w:ind w:firstLine="0"/>
              <w:rPr>
                <w:lang w:val="en-US"/>
              </w:rPr>
            </w:pPr>
            <w:r w:rsidRPr="00BD67A1">
              <w:t>Attack-Defence</w:t>
            </w:r>
          </w:p>
        </w:tc>
        <w:tc>
          <w:tcPr>
            <w:tcW w:w="3304" w:type="dxa"/>
          </w:tcPr>
          <w:p w14:paraId="3EA61729" w14:textId="77777777" w:rsidR="003E4F6C" w:rsidRDefault="003E4F6C" w:rsidP="003E4F6C">
            <w:pPr>
              <w:ind w:firstLine="0"/>
              <w:jc w:val="left"/>
            </w:pPr>
            <w:r>
              <w:t>Наиболее приближен к</w:t>
            </w:r>
          </w:p>
          <w:p w14:paraId="559DF333" w14:textId="04D3444F" w:rsidR="003E4F6C" w:rsidRPr="003E4F6C" w:rsidRDefault="003E4F6C" w:rsidP="003E4F6C">
            <w:pPr>
              <w:ind w:firstLine="0"/>
              <w:jc w:val="left"/>
            </w:pPr>
            <w:r>
              <w:t>жизненным реалиям.</w:t>
            </w:r>
          </w:p>
        </w:tc>
        <w:tc>
          <w:tcPr>
            <w:tcW w:w="3304" w:type="dxa"/>
          </w:tcPr>
          <w:p w14:paraId="35FEAB08" w14:textId="246633B1" w:rsidR="003E4F6C" w:rsidRDefault="003E4F6C" w:rsidP="003E4F6C">
            <w:pPr>
              <w:ind w:firstLine="0"/>
              <w:jc w:val="left"/>
            </w:pPr>
            <w:r>
              <w:t>Невозможность</w:t>
            </w:r>
          </w:p>
          <w:p w14:paraId="05F42887" w14:textId="77777777" w:rsidR="003E4F6C" w:rsidRDefault="003E4F6C" w:rsidP="003E4F6C">
            <w:pPr>
              <w:ind w:firstLine="0"/>
              <w:jc w:val="left"/>
            </w:pPr>
            <w:r>
              <w:t>продолжения участия в</w:t>
            </w:r>
          </w:p>
          <w:p w14:paraId="02C375A0" w14:textId="77777777" w:rsidR="003E4F6C" w:rsidRDefault="003E4F6C" w:rsidP="003E4F6C">
            <w:pPr>
              <w:ind w:firstLine="0"/>
              <w:jc w:val="left"/>
            </w:pPr>
            <w:r>
              <w:t>соревновании, если появились</w:t>
            </w:r>
          </w:p>
          <w:p w14:paraId="1F841F8B" w14:textId="77777777" w:rsidR="003E4F6C" w:rsidRDefault="003E4F6C" w:rsidP="003E4F6C">
            <w:pPr>
              <w:ind w:firstLine="0"/>
              <w:jc w:val="left"/>
            </w:pPr>
            <w:r>
              <w:t>«нерешаемые» проблемы для</w:t>
            </w:r>
          </w:p>
          <w:p w14:paraId="2ABAD59E" w14:textId="77777777" w:rsidR="003E4F6C" w:rsidRDefault="003E4F6C" w:rsidP="003E4F6C">
            <w:pPr>
              <w:ind w:firstLine="0"/>
              <w:jc w:val="left"/>
            </w:pPr>
            <w:r>
              <w:t>команды;</w:t>
            </w:r>
          </w:p>
          <w:p w14:paraId="2787CB4A" w14:textId="147CFCDA" w:rsidR="003E4F6C" w:rsidRPr="003E4F6C" w:rsidRDefault="003E4F6C" w:rsidP="003E4F6C">
            <w:pPr>
              <w:ind w:firstLine="0"/>
              <w:jc w:val="left"/>
            </w:pPr>
            <w:r>
              <w:t>Сложность разработки.</w:t>
            </w:r>
          </w:p>
        </w:tc>
      </w:tr>
      <w:tr w:rsidR="003E4F6C" w:rsidRPr="003E4F6C" w14:paraId="06715AA4" w14:textId="77777777" w:rsidTr="003E4F6C">
        <w:tc>
          <w:tcPr>
            <w:tcW w:w="3304" w:type="dxa"/>
          </w:tcPr>
          <w:p w14:paraId="3B01970B" w14:textId="07AEB2C9" w:rsidR="003E4F6C" w:rsidRDefault="003E4F6C" w:rsidP="00C91856">
            <w:pPr>
              <w:ind w:firstLine="0"/>
              <w:rPr>
                <w:lang w:val="en-US"/>
              </w:rPr>
            </w:pPr>
            <w:r w:rsidRPr="00BD67A1">
              <w:t>Task-Based</w:t>
            </w:r>
          </w:p>
        </w:tc>
        <w:tc>
          <w:tcPr>
            <w:tcW w:w="3304" w:type="dxa"/>
          </w:tcPr>
          <w:p w14:paraId="22DF10C8" w14:textId="3A74AFAC" w:rsidR="003E4F6C" w:rsidRDefault="003E4F6C" w:rsidP="003E4F6C">
            <w:pPr>
              <w:ind w:firstLine="0"/>
              <w:jc w:val="left"/>
            </w:pPr>
            <w:r>
              <w:t>Удобство для новичков;</w:t>
            </w:r>
          </w:p>
          <w:p w14:paraId="62939EE6" w14:textId="4C5C0F3C" w:rsidR="003E4F6C" w:rsidRDefault="003E4F6C" w:rsidP="003E4F6C">
            <w:pPr>
              <w:ind w:firstLine="0"/>
              <w:jc w:val="left"/>
            </w:pPr>
            <w:r>
              <w:t>Возможность выбора</w:t>
            </w:r>
          </w:p>
          <w:p w14:paraId="5443BA04" w14:textId="77777777" w:rsidR="003E4F6C" w:rsidRDefault="003E4F6C" w:rsidP="003E4F6C">
            <w:pPr>
              <w:ind w:firstLine="0"/>
              <w:jc w:val="left"/>
            </w:pPr>
            <w:r>
              <w:t>командами решаемых</w:t>
            </w:r>
          </w:p>
          <w:p w14:paraId="470C4674" w14:textId="45440AD6" w:rsidR="003E4F6C" w:rsidRPr="003E4F6C" w:rsidRDefault="003E4F6C" w:rsidP="003E4F6C">
            <w:pPr>
              <w:ind w:firstLine="0"/>
              <w:jc w:val="left"/>
            </w:pPr>
            <w:r>
              <w:t>заданий.</w:t>
            </w:r>
          </w:p>
        </w:tc>
        <w:tc>
          <w:tcPr>
            <w:tcW w:w="3304" w:type="dxa"/>
          </w:tcPr>
          <w:p w14:paraId="39B13A97" w14:textId="77777777" w:rsidR="003E4F6C" w:rsidRDefault="003E4F6C" w:rsidP="003E4F6C">
            <w:pPr>
              <w:ind w:firstLine="0"/>
              <w:jc w:val="left"/>
            </w:pPr>
            <w:r>
              <w:t>Невозможность</w:t>
            </w:r>
          </w:p>
          <w:p w14:paraId="5F21984F" w14:textId="77777777" w:rsidR="003E4F6C" w:rsidRDefault="003E4F6C" w:rsidP="003E4F6C">
            <w:pPr>
              <w:ind w:firstLine="0"/>
              <w:jc w:val="left"/>
            </w:pPr>
            <w:r>
              <w:t>отслеживания обмена</w:t>
            </w:r>
          </w:p>
          <w:p w14:paraId="26DCE64B" w14:textId="77777777" w:rsidR="003E4F6C" w:rsidRDefault="003E4F6C" w:rsidP="003E4F6C">
            <w:pPr>
              <w:ind w:firstLine="0"/>
              <w:jc w:val="left"/>
            </w:pPr>
            <w:r>
              <w:t>информацией между</w:t>
            </w:r>
          </w:p>
          <w:p w14:paraId="3CF7B897" w14:textId="037B8BB0" w:rsidR="003E4F6C" w:rsidRPr="003E4F6C" w:rsidRDefault="003E4F6C" w:rsidP="003E4F6C">
            <w:pPr>
              <w:ind w:firstLine="0"/>
              <w:jc w:val="left"/>
            </w:pPr>
            <w:r>
              <w:t>соперничающими командами.</w:t>
            </w:r>
          </w:p>
        </w:tc>
      </w:tr>
    </w:tbl>
    <w:p w14:paraId="5DB60081" w14:textId="77777777" w:rsidR="003E4F6C" w:rsidRPr="003E4F6C" w:rsidRDefault="003E4F6C" w:rsidP="00C91856"/>
    <w:p w14:paraId="5A4CBBF5" w14:textId="77777777" w:rsidR="003E4F6C" w:rsidRDefault="003E4F6C" w:rsidP="006B6E18">
      <w:pPr>
        <w:ind w:firstLine="0"/>
      </w:pPr>
    </w:p>
    <w:p w14:paraId="045646B4" w14:textId="740DF9A0" w:rsidR="00420AB7" w:rsidRDefault="00D25FDC" w:rsidP="00420AB7">
      <w:r w:rsidRPr="00E836EA">
        <w:lastRenderedPageBreak/>
        <w:t>Attack-Defence</w:t>
      </w:r>
      <w:r>
        <w:t xml:space="preserve"> </w:t>
      </w:r>
      <w:r w:rsidR="00420AB7">
        <w:t>признается классическим</w:t>
      </w:r>
      <w:r>
        <w:t xml:space="preserve"> видом </w:t>
      </w:r>
      <w:r>
        <w:rPr>
          <w:lang w:val="en-US"/>
        </w:rPr>
        <w:t>CTF</w:t>
      </w:r>
      <w:r w:rsidR="00420AB7">
        <w:t>, поскольку придерживается основных правил игры "Захват флага". Организаторы предоставляют командам определенное программное окружение, чаще всего в виде виртуальной машины. В предоставленной среде разворачивается операционная система, а в ней - несколько сервисов, реализованных на различных языках программирования. Эти сервисы специально создаются с уязвимостями.</w:t>
      </w:r>
    </w:p>
    <w:p w14:paraId="2FC125DD" w14:textId="2BE8CA0B" w:rsidR="00420AB7" w:rsidRDefault="00420AB7" w:rsidP="00420AB7">
      <w:r>
        <w:t>Участники обычно обладают полными правами в предоставленном окружении. Основной целью CTF является поиск уязвимостей в своей системе и попытка атаки на системы других команд.</w:t>
      </w:r>
    </w:p>
    <w:p w14:paraId="7F4105A8" w14:textId="476F8244" w:rsidR="00420AB7" w:rsidRDefault="00420AB7" w:rsidP="00420AB7">
      <w:r>
        <w:t xml:space="preserve">Несмотря на то, что все сервисы должны быть написаны на разных языках программирования, они обладают общей характеристикой </w:t>
      </w:r>
      <w:r w:rsidR="00E760E2">
        <w:t>–</w:t>
      </w:r>
      <w:r>
        <w:t xml:space="preserve"> доступностью с внешних источников. Например, это может быть веб-сервер или же скомпилированный бинарный файл, который прослушивает определенный порт и выполняет специфические задачи.</w:t>
      </w:r>
    </w:p>
    <w:p w14:paraId="3D7CD7D9" w14:textId="7C82F5D7" w:rsidR="00BD67A1" w:rsidRDefault="00420AB7" w:rsidP="00420AB7">
      <w:r>
        <w:t>Иногда участникам даже приходится создавать свои собственные сервисы с нуля. Это отклонение от классической модели CTF, однако такие ситуации также встречаются. В данном случае на определенный порт поступают определенные сетевые пакеты, и участники должны разработать обработчик для этих данных.</w:t>
      </w:r>
    </w:p>
    <w:p w14:paraId="0B2AB3DD" w14:textId="77777777" w:rsidR="00420AB7" w:rsidRDefault="00420AB7" w:rsidP="00420AB7"/>
    <w:p w14:paraId="626CC016" w14:textId="4764AF82" w:rsidR="00E12412" w:rsidRDefault="00D25FDC" w:rsidP="00E760E2">
      <w:r w:rsidRPr="00E836EA">
        <w:t>Task-Based CTF</w:t>
      </w:r>
      <w:r>
        <w:t xml:space="preserve"> </w:t>
      </w:r>
      <w:r w:rsidRPr="00D25FDC">
        <w:t xml:space="preserve">– </w:t>
      </w:r>
      <w:r>
        <w:t>э</w:t>
      </w:r>
      <w:r w:rsidR="00E760E2">
        <w:t>то</w:t>
      </w:r>
      <w:r w:rsidR="00E760E2" w:rsidRPr="00E760E2">
        <w:t xml:space="preserve"> формат соревнований, который пользуется особой популярностью благодаря своей относительной доступности и простоте в организации. Task-Based CTF </w:t>
      </w:r>
      <w:r w:rsidR="00D84692">
        <w:t>основан на решении задач, ранжированных по сложности, в различных направлениях: администрирование серверов, криптография и стеганография, нахождение веб-уязвимостей, реверсный инжиниринг и других. Участники могут решать их в любом порядке и получать очки в зависимости от сложности. Рейтинг участников ведется по набранному количеству очков</w:t>
      </w:r>
      <w:r w:rsidR="008C0CD8">
        <w:t xml:space="preserve"> </w:t>
      </w:r>
      <w:r w:rsidR="008C0CD8" w:rsidRPr="003E4F6C">
        <w:t>[</w:t>
      </w:r>
      <w:r w:rsidR="008C0CD8">
        <w:fldChar w:fldCharType="begin"/>
      </w:r>
      <w:r w:rsidR="008C0CD8">
        <w:instrText xml:space="preserve"> PAGEREF _Ref155980884 \h </w:instrText>
      </w:r>
      <w:r w:rsidR="00000000">
        <w:fldChar w:fldCharType="separate"/>
      </w:r>
      <w:r w:rsidR="008C0CD8">
        <w:fldChar w:fldCharType="end"/>
      </w:r>
      <w:r w:rsidR="008C0CD8">
        <w:fldChar w:fldCharType="begin"/>
      </w:r>
      <w:r w:rsidR="008C0CD8">
        <w:instrText xml:space="preserve"> REF _Ref155980884 \n \h </w:instrText>
      </w:r>
      <w:r w:rsidR="008C0CD8">
        <w:fldChar w:fldCharType="separate"/>
      </w:r>
      <w:r w:rsidR="008C0CD8">
        <w:t>4</w:t>
      </w:r>
      <w:r w:rsidR="008C0CD8">
        <w:fldChar w:fldCharType="end"/>
      </w:r>
      <w:r w:rsidR="008C0CD8" w:rsidRPr="003E4F6C">
        <w:t>].</w:t>
      </w:r>
    </w:p>
    <w:p w14:paraId="345C807D" w14:textId="77777777" w:rsidR="006B6E18" w:rsidRDefault="006B6E18" w:rsidP="00E760E2"/>
    <w:p w14:paraId="7A79FEDE" w14:textId="77777777" w:rsidR="006B6E18" w:rsidRDefault="006B6E18" w:rsidP="006B6E18">
      <w:r w:rsidRPr="003B5004">
        <w:lastRenderedPageBreak/>
        <w:t>Существуют CTF, которые объединяют черты attack-defence и task-based: командам требуется не только защищать свои сервисы и атаковать чужие, но и решать задания.</w:t>
      </w:r>
    </w:p>
    <w:p w14:paraId="7B3AC263" w14:textId="77777777" w:rsidR="006B6E18" w:rsidRPr="00096F06" w:rsidRDefault="006B6E18" w:rsidP="006B6E18"/>
    <w:p w14:paraId="167F3237" w14:textId="592AE439" w:rsidR="006B6E18" w:rsidRDefault="006B6E18" w:rsidP="006B6E18">
      <w:r w:rsidRPr="00972703">
        <w:rPr>
          <w:lang w:val="en-US"/>
        </w:rPr>
        <w:t>King</w:t>
      </w:r>
      <w:r w:rsidRPr="006B6E18">
        <w:t xml:space="preserve"> </w:t>
      </w:r>
      <w:r w:rsidRPr="00972703">
        <w:rPr>
          <w:lang w:val="en-US"/>
        </w:rPr>
        <w:t>of</w:t>
      </w:r>
      <w:r w:rsidRPr="006B6E18">
        <w:t xml:space="preserve"> </w:t>
      </w:r>
      <w:r w:rsidRPr="00972703">
        <w:rPr>
          <w:lang w:val="en-US"/>
        </w:rPr>
        <w:t>the</w:t>
      </w:r>
      <w:r w:rsidRPr="006B6E18">
        <w:t xml:space="preserve"> </w:t>
      </w:r>
      <w:r w:rsidRPr="00972703">
        <w:rPr>
          <w:lang w:val="en-US"/>
        </w:rPr>
        <w:t>hill</w:t>
      </w:r>
      <w:r w:rsidRPr="006B6E18">
        <w:t xml:space="preserve"> – </w:t>
      </w:r>
      <w:r>
        <w:t>еще</w:t>
      </w:r>
      <w:r w:rsidRPr="006B6E18">
        <w:t xml:space="preserve"> </w:t>
      </w:r>
      <w:r>
        <w:t>один</w:t>
      </w:r>
      <w:r w:rsidRPr="006B6E18">
        <w:t xml:space="preserve"> </w:t>
      </w:r>
      <w:r>
        <w:t>молодой</w:t>
      </w:r>
      <w:r w:rsidRPr="006B6E18">
        <w:t xml:space="preserve"> </w:t>
      </w:r>
      <w:r>
        <w:t>вид</w:t>
      </w:r>
      <w:r w:rsidRPr="006B6E18">
        <w:t xml:space="preserve"> </w:t>
      </w:r>
      <w:r w:rsidRPr="006B6E18">
        <w:rPr>
          <w:lang w:val="en-US"/>
        </w:rPr>
        <w:t>CTF</w:t>
      </w:r>
      <w:r w:rsidRPr="006B6E18">
        <w:t xml:space="preserve"> </w:t>
      </w:r>
      <w:r>
        <w:t>соревнований</w:t>
      </w:r>
      <w:r w:rsidRPr="006B6E18">
        <w:t xml:space="preserve">. </w:t>
      </w:r>
      <w:r>
        <w:t>Целью участников в соревновании вида «Царь горы» или «KotH» является поиск уязвимостей архитектуры системы и несанкционированное проникновение в неё. На следующем этапе в системе необходимо закрепиться и не позволить другим участникам перехватить управление. Основное отличие от других видов CTF соревнований заключается в том, что через установленные администрацией промежутки времени веб-серверы возвращаются в исходное состояние и соревнование начинается заново. Такой подход к организации соревнований полностью соответствует духу известной модели жизненного цикла киберугроз под названием Cyber-Kill Chain. На рисунке ниже можно увидеть общую топологию сети в соревновании «</w:t>
      </w:r>
      <w:r>
        <w:rPr>
          <w:lang w:val="en-US"/>
        </w:rPr>
        <w:t>KotH</w:t>
      </w:r>
      <w:r>
        <w:t>»</w:t>
      </w:r>
      <w:r w:rsidRPr="003F193B">
        <w:t xml:space="preserve"> [</w:t>
      </w:r>
      <w:r>
        <w:fldChar w:fldCharType="begin"/>
      </w:r>
      <w:r>
        <w:instrText xml:space="preserve"> REF _Ref155994090 \n \h </w:instrText>
      </w:r>
      <w:r>
        <w:fldChar w:fldCharType="separate"/>
      </w:r>
      <w:r>
        <w:t>7</w:t>
      </w:r>
      <w:r>
        <w:fldChar w:fldCharType="end"/>
      </w:r>
      <w:r w:rsidRPr="003F193B">
        <w:t>].</w:t>
      </w:r>
    </w:p>
    <w:p w14:paraId="4AD45B27" w14:textId="77777777" w:rsidR="006B6E18" w:rsidRDefault="006B6E18" w:rsidP="006B6E18"/>
    <w:p w14:paraId="28B636F5" w14:textId="77777777" w:rsidR="006B6E18" w:rsidRDefault="006B6E18" w:rsidP="006B6E18">
      <w:pPr>
        <w:pStyle w:val="af8"/>
      </w:pPr>
      <w:r w:rsidRPr="003F193B">
        <w:rPr>
          <w:noProof/>
        </w:rPr>
        <w:drawing>
          <wp:inline distT="0" distB="0" distL="0" distR="0" wp14:anchorId="1B524A9D" wp14:editId="2CEAD11A">
            <wp:extent cx="4985203" cy="3842657"/>
            <wp:effectExtent l="0" t="0" r="6350" b="5715"/>
            <wp:docPr id="1335322205" name="Рисунок 1" descr="Изображение выглядит как диаграмма, зарисовка, линия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322205" name="Рисунок 1" descr="Изображение выглядит как диаграмма, зарисовка, линия, План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14846" cy="386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BD642" w14:textId="5EB415F9" w:rsidR="00E12412" w:rsidRDefault="006B6E18" w:rsidP="006B6E18">
      <w:pPr>
        <w:pStyle w:val="ad"/>
      </w:pPr>
      <w:r>
        <w:t xml:space="preserve">Рисунок </w:t>
      </w:r>
      <w:fldSimple w:instr=" SEQ Рисунок \* ARABIC ">
        <w:r w:rsidR="00AA303B">
          <w:rPr>
            <w:noProof/>
          </w:rPr>
          <w:t>1</w:t>
        </w:r>
      </w:fldSimple>
      <w:r w:rsidRPr="003F193B">
        <w:t xml:space="preserve"> </w:t>
      </w:r>
      <w:r>
        <w:t>–</w:t>
      </w:r>
      <w:r w:rsidRPr="003F193B">
        <w:t xml:space="preserve"> Общая топология сети в соревновании "</w:t>
      </w:r>
      <w:r>
        <w:rPr>
          <w:lang w:val="en-US"/>
        </w:rPr>
        <w:t>KotH</w:t>
      </w:r>
      <w:r w:rsidRPr="003F193B">
        <w:t>"</w:t>
      </w:r>
    </w:p>
    <w:p w14:paraId="156D9D6E" w14:textId="36CFC4AD" w:rsidR="006B6E18" w:rsidRPr="00457F0D" w:rsidRDefault="006B6E18" w:rsidP="006B6E18">
      <w:pPr>
        <w:pStyle w:val="a6"/>
        <w:numPr>
          <w:ilvl w:val="1"/>
          <w:numId w:val="44"/>
        </w:numPr>
        <w:tabs>
          <w:tab w:val="left" w:pos="708"/>
        </w:tabs>
        <w:jc w:val="center"/>
        <w:rPr>
          <w:b w:val="0"/>
          <w:bCs/>
        </w:rPr>
      </w:pPr>
      <w:r w:rsidRPr="00457F0D">
        <w:rPr>
          <w:b w:val="0"/>
          <w:bCs/>
        </w:rPr>
        <w:lastRenderedPageBreak/>
        <w:t>Направления Task-Based CTF</w:t>
      </w:r>
    </w:p>
    <w:p w14:paraId="6125B2BD" w14:textId="77777777" w:rsidR="006B6E18" w:rsidRPr="006B6E18" w:rsidRDefault="006B6E18" w:rsidP="006B6E18">
      <w:pPr>
        <w:pStyle w:val="a6"/>
        <w:numPr>
          <w:ilvl w:val="0"/>
          <w:numId w:val="0"/>
        </w:numPr>
        <w:tabs>
          <w:tab w:val="left" w:pos="708"/>
        </w:tabs>
        <w:ind w:left="720"/>
      </w:pPr>
    </w:p>
    <w:p w14:paraId="2CB1C738" w14:textId="2BA270C2" w:rsidR="00294AB7" w:rsidRDefault="006B6E18" w:rsidP="00294AB7">
      <w:r>
        <w:rPr>
          <w:lang w:val="en-US"/>
        </w:rPr>
        <w:t>Reverse</w:t>
      </w:r>
      <w:r w:rsidRPr="006B6E18">
        <w:t xml:space="preserve">. </w:t>
      </w:r>
      <w:r w:rsidR="007E2A7E">
        <w:t xml:space="preserve">Реверс-инжиниринг </w:t>
      </w:r>
      <w:r w:rsidR="00294AB7">
        <w:t>–</w:t>
      </w:r>
      <w:r w:rsidR="007E2A7E">
        <w:t xml:space="preserve"> это процесс анализа и понимания работы программного обеспечения или аппаратного устройства путем извлечения исходного кода, создания схем и диаграмм, а также исследования внутренних компонентов. В контексте CTF (capture the flag), реверс-инжиниринг часто используется для анализа и взлома защищенных приложений или систем с целью получения </w:t>
      </w:r>
      <w:r w:rsidR="00294AB7">
        <w:t>«</w:t>
      </w:r>
      <w:r w:rsidR="007E2A7E">
        <w:t>флагов</w:t>
      </w:r>
      <w:r w:rsidR="00294AB7">
        <w:t xml:space="preserve">». </w:t>
      </w:r>
      <w:r w:rsidR="007E2A7E">
        <w:t>Одним из популярных видов CTF на основе реверс-инжиниринга является анализ вредоносных программ. Злоумышленники часто используют различные виды вредоносного ПО для обхода систем защиты, поэтому для хакеров важно уметь анализировать и понимать работу таких программ, чтобы найти уязвимости и предотвратить их использование.</w:t>
      </w:r>
    </w:p>
    <w:p w14:paraId="3EAA7528" w14:textId="11EDD5FA" w:rsidR="00E760E2" w:rsidRDefault="00E760E2" w:rsidP="00294AB7">
      <w:r w:rsidRPr="00E760E2">
        <w:t xml:space="preserve">Участникам необходимо разгадать логику программы, </w:t>
      </w:r>
      <w:r>
        <w:t>извлечь</w:t>
      </w:r>
      <w:r w:rsidRPr="00E760E2">
        <w:t xml:space="preserve"> информацию или даже </w:t>
      </w:r>
      <w:r>
        <w:t>создать</w:t>
      </w:r>
      <w:r w:rsidRPr="00E760E2">
        <w:t xml:space="preserve"> кейгены.</w:t>
      </w:r>
    </w:p>
    <w:p w14:paraId="75FB3927" w14:textId="77777777" w:rsidR="006B6E18" w:rsidRDefault="006B6E18" w:rsidP="000616FB"/>
    <w:p w14:paraId="13A7C9C8" w14:textId="6CEB553F" w:rsidR="00E760E2" w:rsidRDefault="006B6E18" w:rsidP="000616FB">
      <w:r w:rsidRPr="003B5004">
        <w:t>Exploit</w:t>
      </w:r>
      <w:r w:rsidRPr="006B6E18">
        <w:t xml:space="preserve">. </w:t>
      </w:r>
      <w:r>
        <w:t>Э</w:t>
      </w:r>
      <w:r w:rsidR="000616FB">
        <w:t>то категория задач в CTF, связанная с поиском и использованием уязвимостей в программном обеспечении для получения флагов. Уязвимости могут быть различными, включая переполнение буфера, использование форматной строки, SQL-инъекции и другие. Здесь часто используются двоичные файлы для операционных систем Linux, которые содержат уязвимости. Для решения Exploit-задач необходимо иметь глубокие знания в области компьютерной безопасности, программирования и анализа двоичного кода. Кроме того, необходимо уметь использовать различные инструменты для анализа уязвимостей, такие как отладчики, дизассемблеры и другие</w:t>
      </w:r>
      <w:r w:rsidR="003F193B" w:rsidRPr="003F193B">
        <w:t xml:space="preserve"> [</w:t>
      </w:r>
      <w:r w:rsidR="003F193B">
        <w:fldChar w:fldCharType="begin"/>
      </w:r>
      <w:r w:rsidR="003F193B">
        <w:instrText xml:space="preserve"> REF _Ref155993641 \n \h </w:instrText>
      </w:r>
      <w:r w:rsidR="003F193B">
        <w:fldChar w:fldCharType="separate"/>
      </w:r>
      <w:r w:rsidR="003F193B">
        <w:t>6</w:t>
      </w:r>
      <w:r w:rsidR="003F193B">
        <w:fldChar w:fldCharType="end"/>
      </w:r>
      <w:r w:rsidR="003F193B" w:rsidRPr="003F193B">
        <w:t>]</w:t>
      </w:r>
      <w:r w:rsidR="000616FB">
        <w:t>.</w:t>
      </w:r>
    </w:p>
    <w:p w14:paraId="0AD8956C" w14:textId="77777777" w:rsidR="006B6E18" w:rsidRPr="00096F06" w:rsidRDefault="006B6E18" w:rsidP="003F193B"/>
    <w:p w14:paraId="2446BDC3" w14:textId="0C2537C1" w:rsidR="003F193B" w:rsidRDefault="006B6E18" w:rsidP="003F193B">
      <w:r>
        <w:rPr>
          <w:lang w:val="en-US"/>
        </w:rPr>
        <w:t>Web</w:t>
      </w:r>
      <w:r w:rsidRPr="006B6E18">
        <w:t xml:space="preserve">. </w:t>
      </w:r>
      <w:r>
        <w:t>В</w:t>
      </w:r>
      <w:r w:rsidR="003F193B">
        <w:t>ключает в себя задания, связанные с веб-безопасностью. Уязвимости, которые могут быть в этих заданиях, включают в себя SQL Injection, XXE, RCE. Для усложнения задач могут использоваться WAF (Web Application Firewall) - механизмы защиты, которые блокируют атаки на веб-приложения.</w:t>
      </w:r>
    </w:p>
    <w:p w14:paraId="16EB381E" w14:textId="7A609F71" w:rsidR="00E760E2" w:rsidRPr="003F193B" w:rsidRDefault="003F193B" w:rsidP="003F193B">
      <w:r>
        <w:lastRenderedPageBreak/>
        <w:t>Для выполнения заданий в этой категории необходимо обладать знаниями в области веб-безопасности, знать, как работают веб-серверы, HTTP-протокол</w:t>
      </w:r>
      <w:r w:rsidRPr="003F193B">
        <w:t>,</w:t>
      </w:r>
      <w:r>
        <w:t xml:space="preserve"> как происходит обработка запросов, как работать с инструментами для анализа веб-приложений, такими как Burp Suite или OWASP ZAP.</w:t>
      </w:r>
    </w:p>
    <w:p w14:paraId="4F6483EB" w14:textId="77777777" w:rsidR="006B6E18" w:rsidRDefault="006B6E18" w:rsidP="00B66B5D"/>
    <w:p w14:paraId="416E56C8" w14:textId="486B172A" w:rsidR="00B66B5D" w:rsidRDefault="006B6E18" w:rsidP="00B66B5D">
      <w:r w:rsidRPr="003B5004">
        <w:t>Crypto</w:t>
      </w:r>
      <w:r>
        <w:t xml:space="preserve">. </w:t>
      </w:r>
      <w:r w:rsidR="00B66B5D">
        <w:t xml:space="preserve">Криптография – это область науки, посвященная методам сокрытия информации таким образом, чтобы она оставалась доступной только тем, кому предназначена. Основной целью криптографии является обеспечение конфиденциальности, целостности и подлинности передаваемых данных </w:t>
      </w:r>
      <w:r w:rsidR="00B66B5D" w:rsidRPr="00B66B5D">
        <w:t>[</w:t>
      </w:r>
      <w:r w:rsidR="00B66B5D">
        <w:fldChar w:fldCharType="begin"/>
      </w:r>
      <w:r w:rsidR="00B66B5D">
        <w:instrText xml:space="preserve"> REF _Ref155997813 \n \h </w:instrText>
      </w:r>
      <w:r w:rsidR="00B66B5D">
        <w:fldChar w:fldCharType="separate"/>
      </w:r>
      <w:r w:rsidR="00B66B5D">
        <w:t>8</w:t>
      </w:r>
      <w:r w:rsidR="00B66B5D">
        <w:fldChar w:fldCharType="end"/>
      </w:r>
      <w:r w:rsidR="00B66B5D" w:rsidRPr="00B66B5D">
        <w:t>]</w:t>
      </w:r>
      <w:r w:rsidR="00B66B5D">
        <w:t>.</w:t>
      </w:r>
    </w:p>
    <w:p w14:paraId="6E9C21B9" w14:textId="14E572B5" w:rsidR="00E760E2" w:rsidRDefault="00E760E2" w:rsidP="00B66B5D">
      <w:r w:rsidRPr="00E760E2">
        <w:t>В данной категории участники анализируют уязвимости криптографических алгоритмов. Алгоритмы часто представлены в виде самописных, но могут содержать уязвимости, основанные на ранее найденных уязвимостях других криптографических методов.</w:t>
      </w:r>
    </w:p>
    <w:p w14:paraId="3AF7D6FD" w14:textId="77777777" w:rsidR="006B6E18" w:rsidRDefault="006B6E18" w:rsidP="00E760E2"/>
    <w:p w14:paraId="78BB19CD" w14:textId="0BA102DF" w:rsidR="00921F36" w:rsidRDefault="006B6E18" w:rsidP="00E760E2">
      <w:r w:rsidRPr="003B5004">
        <w:t>Stegano</w:t>
      </w:r>
      <w:r>
        <w:t xml:space="preserve">. </w:t>
      </w:r>
      <w:r w:rsidR="00AC090B">
        <w:t>Стеганография – это искусство и наука о способах передачи (хранения) скрытой информации, при которых скрытый канал организуется на базе и внутри открытого канала с использованием особенностей восприятия информации. На современном этапе стеганография претерпевает интенсивное развитие и активно применяется в информационных системах. Она занимает существенное место в области информационной безопасности, где главное ее преимущество заключается в том, что она может не только замещать, но и дополнять, так давно применяющуюся, криптографию. Например, сокрытие факта передачи зашифрованного сообщения значительно снижает вероятность несанкционированного получения информации, так как прежде чем приступить к анализу применяемого шифра, необходимо найти само зашифрованное сообщение</w:t>
      </w:r>
      <w:r w:rsidR="00AC090B" w:rsidRPr="00AC090B">
        <w:t>.</w:t>
      </w:r>
    </w:p>
    <w:p w14:paraId="3E8D6045" w14:textId="0292826D" w:rsidR="00E760E2" w:rsidRPr="00AC090B" w:rsidRDefault="00AC090B" w:rsidP="00E760E2">
      <w:r>
        <w:t>Стеганографию возможно применять к изображениям, аудио-видео файлам и многим другим форматам передачи информации.</w:t>
      </w:r>
      <w:r w:rsidRPr="00AC090B">
        <w:t xml:space="preserve"> </w:t>
      </w:r>
      <w:r>
        <w:t>Участникам</w:t>
      </w:r>
      <w:r w:rsidRPr="00AC090B">
        <w:t xml:space="preserve"> </w:t>
      </w:r>
      <w:r>
        <w:rPr>
          <w:lang w:val="en-US"/>
        </w:rPr>
        <w:t>CTF</w:t>
      </w:r>
      <w:r>
        <w:t xml:space="preserve"> обычно предлагается найти информационное сообщение (флаг), к которому применяются как стеганографические методы защиты информации, так и криптографические </w:t>
      </w:r>
      <w:r w:rsidRPr="00AC090B">
        <w:t>[</w:t>
      </w:r>
      <w:r w:rsidR="00170731">
        <w:fldChar w:fldCharType="begin"/>
      </w:r>
      <w:r w:rsidR="00170731">
        <w:instrText xml:space="preserve"> REF _Ref155975890 \n \h </w:instrText>
      </w:r>
      <w:r w:rsidR="00170731">
        <w:fldChar w:fldCharType="separate"/>
      </w:r>
      <w:r w:rsidR="00170731">
        <w:t>2</w:t>
      </w:r>
      <w:r w:rsidR="00170731">
        <w:fldChar w:fldCharType="end"/>
      </w:r>
      <w:r w:rsidR="00A93972" w:rsidRPr="00A93972">
        <w:t xml:space="preserve">, </w:t>
      </w:r>
      <w:r w:rsidR="00A93972">
        <w:fldChar w:fldCharType="begin"/>
      </w:r>
      <w:r w:rsidR="00A93972">
        <w:instrText xml:space="preserve"> REF _Ref155976912 \n \h </w:instrText>
      </w:r>
      <w:r w:rsidR="00A93972">
        <w:fldChar w:fldCharType="separate"/>
      </w:r>
      <w:r w:rsidR="00A93972">
        <w:t>3</w:t>
      </w:r>
      <w:r w:rsidR="00A93972">
        <w:fldChar w:fldCharType="end"/>
      </w:r>
      <w:r w:rsidRPr="00AC090B">
        <w:t>]</w:t>
      </w:r>
      <w:r>
        <w:t>.</w:t>
      </w:r>
    </w:p>
    <w:p w14:paraId="236C285C" w14:textId="77777777" w:rsidR="006B6E18" w:rsidRDefault="006B6E18" w:rsidP="00E760E2"/>
    <w:p w14:paraId="01DE5779" w14:textId="2B883529" w:rsidR="00E760E2" w:rsidRDefault="006B6E18" w:rsidP="00E760E2">
      <w:r w:rsidRPr="003B5004">
        <w:t>Forensic</w:t>
      </w:r>
      <w:r>
        <w:t xml:space="preserve">. </w:t>
      </w:r>
      <w:r w:rsidR="000279A6">
        <w:t xml:space="preserve">Выделяют следующие виды форензики: компьютерная, мобильная, сетевая и исследование баз данных. </w:t>
      </w:r>
      <w:r w:rsidR="00E760E2" w:rsidRPr="00E760E2">
        <w:t>Задачи в этой категории имитируют расследование инцидентов и анализ образов и файлов. Они могут включать восстановление удаленных файлов, анализ самописных вирусов и анализ дампов сетевого трафика.</w:t>
      </w:r>
      <w:r w:rsidR="000279A6">
        <w:t xml:space="preserve"> В процессе расследования инцидента используются средства блокирования записи (программные и аппаратные блокираторы), инструменты клонирования информационного содержимого накопителей информации (AccessData FTK Imager, Guymager), средства дампинга оперативной памяти (Belkasoft RAM Capturer, LiME), файловые утилиты (File, Head), HEX-редакторы, сетевые утилиты (Wireshark, Scapy), средства работы с БД (sqlite3), многофункциональные дистрибутивы (Kali Linux, Parrot Security OS, CAINE, SIFT) и другие (в зависимости от частных задач) </w:t>
      </w:r>
      <w:r w:rsidR="000279A6" w:rsidRPr="000279A6">
        <w:t>[</w:t>
      </w:r>
      <w:r w:rsidR="000279A6">
        <w:fldChar w:fldCharType="begin"/>
      </w:r>
      <w:r w:rsidR="000279A6">
        <w:instrText xml:space="preserve"> REF _Ref155990617 \n \h </w:instrText>
      </w:r>
      <w:r w:rsidR="000279A6">
        <w:fldChar w:fldCharType="separate"/>
      </w:r>
      <w:r w:rsidR="000279A6">
        <w:t>5</w:t>
      </w:r>
      <w:r w:rsidR="000279A6">
        <w:fldChar w:fldCharType="end"/>
      </w:r>
      <w:r w:rsidR="000279A6" w:rsidRPr="000279A6">
        <w:t>]</w:t>
      </w:r>
      <w:r w:rsidR="000279A6">
        <w:t>.</w:t>
      </w:r>
    </w:p>
    <w:p w14:paraId="2E3622D0" w14:textId="77777777" w:rsidR="006B6E18" w:rsidRPr="00096F06" w:rsidRDefault="006B6E18" w:rsidP="00E760E2"/>
    <w:p w14:paraId="0F7CE6D9" w14:textId="5136610D" w:rsidR="00E760E2" w:rsidRPr="00691A62" w:rsidRDefault="006B6E18" w:rsidP="00E760E2">
      <w:r>
        <w:rPr>
          <w:lang w:val="en-US"/>
        </w:rPr>
        <w:t>PPC</w:t>
      </w:r>
      <w:r w:rsidRPr="006B6E18">
        <w:t xml:space="preserve">. </w:t>
      </w:r>
      <w:r w:rsidR="00E760E2" w:rsidRPr="00E760E2">
        <w:t xml:space="preserve">Эта категория </w:t>
      </w:r>
      <w:r w:rsidR="00691A62" w:rsidRPr="00691A62">
        <w:t>объединяет участников в решении задач, которые требуют не только навыков программирования, но и практического применения этих навыков для достижения конкретных целей. В рамках PPC-задач, участники сталкиваются с различными аспектами программирования</w:t>
      </w:r>
      <w:r w:rsidR="00691A62">
        <w:t>,</w:t>
      </w:r>
      <w:r w:rsidR="00691A62" w:rsidRPr="00691A62">
        <w:t xml:space="preserve"> </w:t>
      </w:r>
      <w:r w:rsidR="00691A62">
        <w:t>такими как алгоритмы и структуры данных, брутфорс и оптимизация, работа с сетью, разработка ботов, парсинг данных, обратная разработка.</w:t>
      </w:r>
    </w:p>
    <w:p w14:paraId="66232553" w14:textId="77777777" w:rsidR="006B6E18" w:rsidRPr="00096F06" w:rsidRDefault="006B6E18" w:rsidP="00E760E2"/>
    <w:p w14:paraId="3051CF52" w14:textId="74AE84A2" w:rsidR="0011345D" w:rsidRDefault="006B6E18" w:rsidP="00E760E2">
      <w:r>
        <w:rPr>
          <w:lang w:val="en-US"/>
        </w:rPr>
        <w:t>OSINT</w:t>
      </w:r>
      <w:r w:rsidRPr="006B6E18">
        <w:t xml:space="preserve">. </w:t>
      </w:r>
      <w:r w:rsidR="0011345D">
        <w:t>Разведывательная дисциплина, включающая в себя поиск, выбор и сбор разведывательной информации из общедоступных источников, а также ее анализ.</w:t>
      </w:r>
      <w:r w:rsidR="00972703" w:rsidRPr="00972703">
        <w:t xml:space="preserve"> В разведывательном сообществе термин «открытый источник разведывательных данных» указывает на общедоступность источника.</w:t>
      </w:r>
      <w:r w:rsidR="00993CCD">
        <w:t xml:space="preserve"> Участники</w:t>
      </w:r>
      <w:r w:rsidR="00993CCD" w:rsidRPr="00993CCD">
        <w:t xml:space="preserve"> </w:t>
      </w:r>
      <w:r w:rsidR="00993CCD">
        <w:t>оттачивают навыки</w:t>
      </w:r>
      <w:r w:rsidR="00993CCD" w:rsidRPr="00993CCD">
        <w:t xml:space="preserve"> выявл</w:t>
      </w:r>
      <w:r w:rsidR="00993CCD">
        <w:t>ения</w:t>
      </w:r>
      <w:r w:rsidR="00993CCD" w:rsidRPr="00993CCD">
        <w:t xml:space="preserve"> уязвимост</w:t>
      </w:r>
      <w:r w:rsidR="00993CCD">
        <w:t>ей</w:t>
      </w:r>
      <w:r w:rsidR="00993CCD" w:rsidRPr="00993CCD">
        <w:t>, предотвращ</w:t>
      </w:r>
      <w:r w:rsidR="00993CCD">
        <w:t>ения</w:t>
      </w:r>
      <w:r w:rsidR="00993CCD" w:rsidRPr="00993CCD">
        <w:t xml:space="preserve"> кибератак, расследова</w:t>
      </w:r>
      <w:r w:rsidR="00993CCD">
        <w:t>ния</w:t>
      </w:r>
      <w:r w:rsidR="00993CCD" w:rsidRPr="00993CCD">
        <w:t xml:space="preserve"> инцидент</w:t>
      </w:r>
      <w:r w:rsidR="00993CCD">
        <w:t>ов</w:t>
      </w:r>
      <w:r w:rsidR="00993CCD" w:rsidRPr="00993CCD">
        <w:t xml:space="preserve"> и предупрежд</w:t>
      </w:r>
      <w:r w:rsidR="00993CCD">
        <w:t>ения</w:t>
      </w:r>
      <w:r w:rsidR="00993CCD" w:rsidRPr="00993CCD">
        <w:t xml:space="preserve"> социальн</w:t>
      </w:r>
      <w:r w:rsidR="00993CCD">
        <w:t>ой</w:t>
      </w:r>
      <w:r w:rsidR="00993CCD" w:rsidRPr="00993CCD">
        <w:t xml:space="preserve"> инженери</w:t>
      </w:r>
      <w:r w:rsidR="00993CCD">
        <w:t xml:space="preserve">и </w:t>
      </w:r>
      <w:r w:rsidR="00993CCD" w:rsidRPr="00993CCD">
        <w:t>[</w:t>
      </w:r>
      <w:r w:rsidR="00283387">
        <w:fldChar w:fldCharType="begin"/>
      </w:r>
      <w:r w:rsidR="00283387">
        <w:instrText xml:space="preserve"> REF _Ref156001204 \n \h </w:instrText>
      </w:r>
      <w:r w:rsidR="00283387">
        <w:fldChar w:fldCharType="separate"/>
      </w:r>
      <w:r w:rsidR="00283387">
        <w:t>9</w:t>
      </w:r>
      <w:r w:rsidR="00283387">
        <w:fldChar w:fldCharType="end"/>
      </w:r>
      <w:r w:rsidR="00993CCD" w:rsidRPr="00993CCD">
        <w:t>]. Активное использование OSINT способствует повышению кибергигиены и обеспечивает эффективную защиту от киберугроз в цифровой среде.</w:t>
      </w:r>
    </w:p>
    <w:p w14:paraId="207DD193" w14:textId="77777777" w:rsidR="00E12412" w:rsidRPr="00972703" w:rsidRDefault="00E12412" w:rsidP="00E760E2"/>
    <w:p w14:paraId="71B87FF9" w14:textId="1A886B3E" w:rsidR="00737CEE" w:rsidRDefault="0007123A" w:rsidP="00E760E2">
      <w:r w:rsidRPr="0007123A">
        <w:lastRenderedPageBreak/>
        <w:t>PWN</w:t>
      </w:r>
      <w:r w:rsidR="006B6E18">
        <w:t>.</w:t>
      </w:r>
      <w:r w:rsidRPr="0007123A">
        <w:t xml:space="preserve"> </w:t>
      </w:r>
      <w:r w:rsidR="006B6E18">
        <w:t>Э</w:t>
      </w:r>
      <w:r w:rsidRPr="0007123A">
        <w:t xml:space="preserve">то </w:t>
      </w:r>
      <w:r>
        <w:t>категория задач</w:t>
      </w:r>
      <w:r w:rsidRPr="0007123A">
        <w:t>, где участники получают флаг, эксплуатируя уязвимость в исполняемом файле с целью вызвать нарушение памяти и получить доступ к удаленному компьютеру. Обычно задачи PWN представляют собой исполняемые программы, написанные на C/C++, которые выполняются на сервере. Владелец взаимодействует с сервером через сеть. Автор оставляет уязвимости в программе, и злоумышленник может эксплуатировать программу, отправляя вредоносные данные на удаленный сервер, что приводит к выполнению кода, необходимого злоумышленнику, и затем получению флага на удаленном сервере.</w:t>
      </w:r>
    </w:p>
    <w:p w14:paraId="2C0FD155" w14:textId="4FB6DEF2" w:rsidR="0007123A" w:rsidRDefault="0007123A" w:rsidP="00E760E2">
      <w:r w:rsidRPr="0007123A">
        <w:t xml:space="preserve">Основной принцип PWN </w:t>
      </w:r>
      <w:r>
        <w:t>–</w:t>
      </w:r>
      <w:r w:rsidRPr="0007123A">
        <w:t xml:space="preserve"> это понимание работы программ через обратную разработку. Задачи включают в себя поиск и использование уязвимостей в бинарных файлах.</w:t>
      </w:r>
      <w:r>
        <w:t xml:space="preserve"> </w:t>
      </w:r>
      <w:r w:rsidRPr="0007123A">
        <w:t xml:space="preserve">Понимание ассемблера </w:t>
      </w:r>
      <w:r>
        <w:t>–</w:t>
      </w:r>
      <w:r w:rsidRPr="0007123A">
        <w:t xml:space="preserve"> ключевой шаг для успешного вхождения в PWN. Это помогает </w:t>
      </w:r>
      <w:r>
        <w:t>узнать</w:t>
      </w:r>
      <w:r w:rsidRPr="0007123A">
        <w:t>, как уязвимость приводит к выполнению злоумышленником кода.</w:t>
      </w:r>
      <w:r>
        <w:t xml:space="preserve"> </w:t>
      </w:r>
      <w:r w:rsidRPr="0007123A">
        <w:t>Задачи PWN</w:t>
      </w:r>
      <w:r>
        <w:t xml:space="preserve"> также</w:t>
      </w:r>
      <w:r w:rsidRPr="0007123A">
        <w:t xml:space="preserve"> требуют знания операционных систем и архитектур компьютеров</w:t>
      </w:r>
      <w:r>
        <w:t xml:space="preserve"> </w:t>
      </w:r>
      <w:r w:rsidRPr="0007123A">
        <w:t>[</w:t>
      </w:r>
      <w:r>
        <w:fldChar w:fldCharType="begin"/>
      </w:r>
      <w:r>
        <w:instrText xml:space="preserve"> REF _Ref156003768 \n \h </w:instrText>
      </w:r>
      <w:r>
        <w:fldChar w:fldCharType="separate"/>
      </w:r>
      <w:r>
        <w:t>10</w:t>
      </w:r>
      <w:r>
        <w:fldChar w:fldCharType="end"/>
      </w:r>
      <w:r w:rsidRPr="0007123A">
        <w:t>]</w:t>
      </w:r>
      <w:r>
        <w:t>.</w:t>
      </w:r>
    </w:p>
    <w:p w14:paraId="05ED5CF5" w14:textId="77777777" w:rsidR="006B6E18" w:rsidRPr="00096F06" w:rsidRDefault="006B6E18" w:rsidP="003B5004"/>
    <w:p w14:paraId="44A21EAE" w14:textId="42881AD4" w:rsidR="003B5004" w:rsidRDefault="006B6E18" w:rsidP="006B6E18">
      <w:r>
        <w:rPr>
          <w:lang w:val="en-US"/>
        </w:rPr>
        <w:t>Misc</w:t>
      </w:r>
      <w:r w:rsidRPr="006B6E18">
        <w:t xml:space="preserve">. </w:t>
      </w:r>
      <w:r w:rsidR="00E760E2" w:rsidRPr="00E760E2">
        <w:t>В эту категорию попадают задачи, которые не подпадают под другие группы. Здесь могут быть как конкурентные задания, такие как разведка, и развлекательные задачи</w:t>
      </w:r>
      <w:r w:rsidR="003B5004">
        <w:t>.</w:t>
      </w:r>
    </w:p>
    <w:p w14:paraId="5F6A09A8" w14:textId="77777777" w:rsidR="003B5004" w:rsidRDefault="003B5004" w:rsidP="003B5004"/>
    <w:p w14:paraId="3161130F" w14:textId="15DDAC9A" w:rsidR="00C91856" w:rsidRDefault="000B079D" w:rsidP="00E12412">
      <w:r w:rsidRPr="003B5004">
        <w:br w:type="page"/>
      </w:r>
    </w:p>
    <w:p w14:paraId="4412F5B1" w14:textId="0CBE336F" w:rsidR="00C91856" w:rsidRPr="006B6E18" w:rsidRDefault="006B6E18" w:rsidP="00C91856">
      <w:pPr>
        <w:pStyle w:val="a6"/>
        <w:numPr>
          <w:ilvl w:val="0"/>
          <w:numId w:val="0"/>
        </w:numPr>
        <w:jc w:val="center"/>
      </w:pPr>
      <w:r>
        <w:lastRenderedPageBreak/>
        <w:t xml:space="preserve">2. АНАЛИЗ И РЕШЕНИЕ ЗАДАЧ </w:t>
      </w:r>
      <w:r>
        <w:rPr>
          <w:lang w:val="en-US"/>
        </w:rPr>
        <w:t>CTF</w:t>
      </w:r>
    </w:p>
    <w:p w14:paraId="0195B460" w14:textId="77777777" w:rsidR="00E94C8B" w:rsidRDefault="00E94C8B" w:rsidP="00C91856"/>
    <w:p w14:paraId="1C6E0718" w14:textId="5E6FC998" w:rsidR="00C91856" w:rsidRDefault="00F33F0A" w:rsidP="00C91856">
      <w:r>
        <w:t xml:space="preserve">После теоретического ознакомления с </w:t>
      </w:r>
      <w:r>
        <w:rPr>
          <w:lang w:val="en-US"/>
        </w:rPr>
        <w:t>CTF</w:t>
      </w:r>
      <w:r w:rsidRPr="00F33F0A">
        <w:t xml:space="preserve"> </w:t>
      </w:r>
      <w:r>
        <w:t>были выбраны некоторые виды задач и решены их примеры.</w:t>
      </w:r>
      <w:r w:rsidR="005F66D7">
        <w:t xml:space="preserve"> Существует множество онлайн-платформ, на которых можно оттачивать навыки и тренироваться в решении задач. Од</w:t>
      </w:r>
      <w:r w:rsidR="0033690C">
        <w:t>ин из таких ресурсов – Хакердом</w:t>
      </w:r>
      <w:r w:rsidR="004E6B79" w:rsidRPr="00D2421F">
        <w:t xml:space="preserve"> [</w:t>
      </w:r>
      <w:r w:rsidR="004E6B79">
        <w:rPr>
          <w:lang w:val="en-US"/>
        </w:rPr>
        <w:fldChar w:fldCharType="begin"/>
      </w:r>
      <w:r w:rsidR="004E6B79" w:rsidRPr="00D2421F">
        <w:instrText xml:space="preserve"> </w:instrText>
      </w:r>
      <w:r w:rsidR="004E6B79">
        <w:rPr>
          <w:lang w:val="en-US"/>
        </w:rPr>
        <w:instrText>REF</w:instrText>
      </w:r>
      <w:r w:rsidR="004E6B79" w:rsidRPr="00D2421F">
        <w:instrText xml:space="preserve"> _</w:instrText>
      </w:r>
      <w:r w:rsidR="004E6B79">
        <w:rPr>
          <w:lang w:val="en-US"/>
        </w:rPr>
        <w:instrText>Ref</w:instrText>
      </w:r>
      <w:r w:rsidR="004E6B79" w:rsidRPr="00D2421F">
        <w:instrText>156004561 \</w:instrText>
      </w:r>
      <w:r w:rsidR="004E6B79">
        <w:rPr>
          <w:lang w:val="en-US"/>
        </w:rPr>
        <w:instrText>n</w:instrText>
      </w:r>
      <w:r w:rsidR="004E6B79" w:rsidRPr="00D2421F">
        <w:instrText xml:space="preserve"> \</w:instrText>
      </w:r>
      <w:r w:rsidR="004E6B79">
        <w:rPr>
          <w:lang w:val="en-US"/>
        </w:rPr>
        <w:instrText>h</w:instrText>
      </w:r>
      <w:r w:rsidR="004E6B79" w:rsidRPr="00D2421F">
        <w:instrText xml:space="preserve"> </w:instrText>
      </w:r>
      <w:r w:rsidR="004E6B79">
        <w:rPr>
          <w:lang w:val="en-US"/>
        </w:rPr>
      </w:r>
      <w:r w:rsidR="004E6B79">
        <w:rPr>
          <w:lang w:val="en-US"/>
        </w:rPr>
        <w:fldChar w:fldCharType="separate"/>
      </w:r>
      <w:r w:rsidR="004E6B79" w:rsidRPr="00D2421F">
        <w:t>11</w:t>
      </w:r>
      <w:r w:rsidR="004E6B79">
        <w:rPr>
          <w:lang w:val="en-US"/>
        </w:rPr>
        <w:fldChar w:fldCharType="end"/>
      </w:r>
      <w:r w:rsidR="004E6B79" w:rsidRPr="00D2421F">
        <w:t>]</w:t>
      </w:r>
      <w:r w:rsidR="0033690C">
        <w:t>.</w:t>
      </w:r>
    </w:p>
    <w:p w14:paraId="06A702C6" w14:textId="77777777" w:rsidR="00E94C8B" w:rsidRDefault="00E94C8B" w:rsidP="00C91856"/>
    <w:p w14:paraId="6A2E2833" w14:textId="466965A3" w:rsidR="00DA6E21" w:rsidRPr="00457F0D" w:rsidRDefault="00E94C8B" w:rsidP="006D5189">
      <w:pPr>
        <w:pStyle w:val="a6"/>
        <w:numPr>
          <w:ilvl w:val="0"/>
          <w:numId w:val="0"/>
        </w:numPr>
        <w:tabs>
          <w:tab w:val="left" w:pos="708"/>
        </w:tabs>
        <w:jc w:val="center"/>
        <w:rPr>
          <w:b w:val="0"/>
        </w:rPr>
      </w:pPr>
      <w:r w:rsidRPr="00096F06">
        <w:rPr>
          <w:b w:val="0"/>
        </w:rPr>
        <w:t>2</w:t>
      </w:r>
      <w:r w:rsidR="00F33F0A" w:rsidRPr="00457F0D">
        <w:rPr>
          <w:b w:val="0"/>
        </w:rPr>
        <w:t>.</w:t>
      </w:r>
      <w:r w:rsidR="009576EA" w:rsidRPr="00457F0D">
        <w:rPr>
          <w:b w:val="0"/>
        </w:rPr>
        <w:t>1</w:t>
      </w:r>
      <w:r w:rsidR="00F33F0A" w:rsidRPr="00457F0D">
        <w:rPr>
          <w:b w:val="0"/>
        </w:rPr>
        <w:t xml:space="preserve">. Решение </w:t>
      </w:r>
      <w:r w:rsidR="00F33F0A" w:rsidRPr="00457F0D">
        <w:rPr>
          <w:b w:val="0"/>
          <w:lang w:val="en-US"/>
        </w:rPr>
        <w:t>Crypto</w:t>
      </w:r>
      <w:r w:rsidR="00F33F0A" w:rsidRPr="00457F0D">
        <w:rPr>
          <w:b w:val="0"/>
        </w:rPr>
        <w:t>-задач</w:t>
      </w:r>
    </w:p>
    <w:p w14:paraId="738E9F23" w14:textId="77777777" w:rsidR="00E94C8B" w:rsidRDefault="00E94C8B" w:rsidP="0033690C"/>
    <w:p w14:paraId="1CF0806A" w14:textId="31CBD3F1" w:rsidR="0061590A" w:rsidRDefault="00E94C8B" w:rsidP="0033690C">
      <w:r w:rsidRPr="0061590A">
        <w:t>Древнеримская замена</w:t>
      </w:r>
      <w:r w:rsidRPr="00E94C8B">
        <w:t xml:space="preserve">. </w:t>
      </w:r>
      <w:r w:rsidR="0061590A">
        <w:t xml:space="preserve">Условие задачи: </w:t>
      </w:r>
      <w:r w:rsidR="0061590A" w:rsidRPr="0061590A">
        <w:t>Мы получили это от нашего древнеримского знакомого: vbqwyivxgshofjeiycfbu</w:t>
      </w:r>
      <w:r w:rsidR="0061590A">
        <w:t>.</w:t>
      </w:r>
    </w:p>
    <w:p w14:paraId="2750A618" w14:textId="77777777" w:rsidR="004E6B79" w:rsidRDefault="004E6B79" w:rsidP="004E6B79">
      <w:r>
        <w:t>Название задачи подсказывает об использовании в нем шифра Цезаря.</w:t>
      </w:r>
    </w:p>
    <w:p w14:paraId="27A8B299" w14:textId="4AB0BC48" w:rsidR="00156F5F" w:rsidRDefault="004E6B79" w:rsidP="00156F5F">
      <w:r>
        <w:t>Описание алгоритма. Если сопоставить каждому символу алфавита его порядковый номер (нумеруя с 0), то шифрование и деши</w:t>
      </w:r>
      <w:r w:rsidR="00156F5F">
        <w:t>ф</w:t>
      </w:r>
      <w:r>
        <w:t>рование можно выразить формулами:</w:t>
      </w:r>
    </w:p>
    <w:p w14:paraId="09227D3B" w14:textId="5B64FA75" w:rsidR="00156F5F" w:rsidRDefault="004E6B79" w:rsidP="00156F5F">
      <w:pPr>
        <w:ind w:firstLine="0"/>
        <w:jc w:val="center"/>
        <w:rPr>
          <w:rFonts w:ascii="Cambria Math" w:hAnsi="Cambria Math"/>
          <w:i/>
        </w:rPr>
      </w:pPr>
      <m:oMath>
        <m:r>
          <w:rPr>
            <w:rFonts w:ascii="Cambria Math" w:hAnsi="Cambria Math"/>
          </w:rPr>
          <m:t>y=x+k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w:rPr>
                    <w:rFonts w:ascii="Cambria Math" w:hAnsi="Cambria Math"/>
                  </w:rPr>
                  <m:t>mod</m:t>
                </m:r>
              </m:fName>
              <m:e>
                <m:r>
                  <w:rPr>
                    <w:rFonts w:ascii="Cambria Math" w:hAnsi="Cambria Math"/>
                  </w:rPr>
                  <m:t>n</m:t>
                </m:r>
              </m:e>
            </m:func>
          </m:e>
        </m:d>
      </m:oMath>
      <w:r w:rsidR="00156F5F">
        <w:t xml:space="preserve"> </w:t>
      </w:r>
      <w:r w:rsidR="00156F5F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=y-k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w:rPr>
                    <w:rFonts w:ascii="Cambria Math" w:hAnsi="Cambria Math"/>
                  </w:rPr>
                  <m:t>mod</m:t>
                </m:r>
              </m:fName>
              <m:e>
                <m:r>
                  <w:rPr>
                    <w:rFonts w:ascii="Cambria Math" w:hAnsi="Cambria Math"/>
                  </w:rPr>
                  <m:t>n</m:t>
                </m:r>
              </m:e>
            </m:func>
          </m:e>
        </m:d>
      </m:oMath>
      <w:r w:rsidR="00156F5F">
        <w:rPr>
          <w:rFonts w:ascii="Cambria Math" w:hAnsi="Cambria Math"/>
          <w:i/>
        </w:rPr>
        <w:t>,</w:t>
      </w:r>
    </w:p>
    <w:p w14:paraId="5094B715" w14:textId="09CBA8BE" w:rsidR="00156F5F" w:rsidRDefault="00156F5F" w:rsidP="00156F5F">
      <w:pPr>
        <w:ind w:firstLine="0"/>
        <w:jc w:val="left"/>
      </w:pPr>
      <w:r>
        <w:t>г</w:t>
      </w:r>
      <w:r w:rsidRPr="00156F5F">
        <w:t>де</w:t>
      </w:r>
      <w:r>
        <w:t xml:space="preserve"> </w:t>
      </w:r>
      <w:r>
        <w:rPr>
          <w:lang w:val="en-US"/>
        </w:rPr>
        <w:t>x</w:t>
      </w:r>
      <w:r w:rsidRPr="00156F5F">
        <w:t xml:space="preserve"> – символ открытого т</w:t>
      </w:r>
      <w:r>
        <w:t>екста</w:t>
      </w:r>
      <w:r w:rsidRPr="00156F5F">
        <w:t>;</w:t>
      </w:r>
      <w:r>
        <w:t xml:space="preserve"> </w:t>
      </w:r>
      <w:r>
        <w:rPr>
          <w:lang w:val="en-US"/>
        </w:rPr>
        <w:t>y</w:t>
      </w:r>
      <w:r w:rsidRPr="00156F5F">
        <w:t xml:space="preserve"> </w:t>
      </w:r>
      <w:r>
        <w:t>– символ шифрованного текста</w:t>
      </w:r>
      <w:r w:rsidRPr="00156F5F">
        <w:t xml:space="preserve">; </w:t>
      </w:r>
      <w:r>
        <w:rPr>
          <w:lang w:val="en-US"/>
        </w:rPr>
        <w:t>n</w:t>
      </w:r>
      <w:r w:rsidRPr="00156F5F">
        <w:t xml:space="preserve"> </w:t>
      </w:r>
      <w:r>
        <w:t>– мощность алфавита (кол-во символов)</w:t>
      </w:r>
      <w:r w:rsidRPr="00156F5F">
        <w:t>;</w:t>
      </w:r>
      <w:r>
        <w:t xml:space="preserve"> </w:t>
      </w:r>
      <w:r>
        <w:rPr>
          <w:lang w:val="en-US"/>
        </w:rPr>
        <w:t>k</w:t>
      </w:r>
      <w:r w:rsidRPr="00156F5F">
        <w:t xml:space="preserve"> </w:t>
      </w:r>
      <w:r>
        <w:t>–</w:t>
      </w:r>
      <w:r w:rsidRPr="00156F5F">
        <w:t xml:space="preserve"> </w:t>
      </w:r>
      <w:r>
        <w:t>ключ (</w:t>
      </w:r>
      <w:r>
        <w:fldChar w:fldCharType="begin"/>
      </w:r>
      <w:r>
        <w:instrText xml:space="preserve"> REF _Ref156005318 \h </w:instrText>
      </w:r>
      <w:r>
        <w:fldChar w:fldCharType="separate"/>
      </w:r>
      <w:r>
        <w:t xml:space="preserve">Рисунок </w:t>
      </w:r>
      <w:r>
        <w:rPr>
          <w:noProof/>
        </w:rPr>
        <w:t>2</w:t>
      </w:r>
      <w:r>
        <w:fldChar w:fldCharType="end"/>
      </w:r>
      <w:r>
        <w:t>).</w:t>
      </w:r>
    </w:p>
    <w:p w14:paraId="0C85EB74" w14:textId="77777777" w:rsidR="00156F5F" w:rsidRDefault="00156F5F" w:rsidP="00156F5F">
      <w:pPr>
        <w:ind w:firstLine="0"/>
        <w:jc w:val="left"/>
      </w:pPr>
    </w:p>
    <w:p w14:paraId="6D5B18BA" w14:textId="77777777" w:rsidR="00156F5F" w:rsidRDefault="00156F5F" w:rsidP="00156F5F">
      <w:pPr>
        <w:pStyle w:val="af8"/>
      </w:pPr>
      <w:r>
        <w:rPr>
          <w:noProof/>
        </w:rPr>
        <w:drawing>
          <wp:inline distT="0" distB="0" distL="0" distR="0" wp14:anchorId="2FEAAA33" wp14:editId="3F1D65F4">
            <wp:extent cx="4715933" cy="1989134"/>
            <wp:effectExtent l="0" t="0" r="8890" b="0"/>
            <wp:docPr id="1552809991" name="Рисунок 1" descr="undefin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defin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867" cy="1996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54AF5" w14:textId="61245B6B" w:rsidR="00156F5F" w:rsidRPr="00156F5F" w:rsidRDefault="00156F5F" w:rsidP="00156F5F">
      <w:pPr>
        <w:pStyle w:val="ad"/>
      </w:pPr>
      <w:bookmarkStart w:id="2" w:name="_Ref156005318"/>
      <w:r>
        <w:t xml:space="preserve">Рисунок </w:t>
      </w:r>
      <w:fldSimple w:instr=" SEQ Рисунок \* ARABIC ">
        <w:r w:rsidR="00AA303B">
          <w:rPr>
            <w:noProof/>
          </w:rPr>
          <w:t>2</w:t>
        </w:r>
      </w:fldSimple>
      <w:bookmarkEnd w:id="2"/>
      <w:r>
        <w:t xml:space="preserve"> – Шифр Цезаря со сдвигом на 3</w:t>
      </w:r>
    </w:p>
    <w:p w14:paraId="036C9C5C" w14:textId="0B2AF88F" w:rsidR="004E6B79" w:rsidRDefault="004E6B79" w:rsidP="004E6B79"/>
    <w:p w14:paraId="20D78877" w14:textId="2E047C83" w:rsidR="004E6B79" w:rsidRPr="00156F5F" w:rsidRDefault="004E6B79" w:rsidP="004E6B79">
      <w:r>
        <w:t xml:space="preserve"> При шифровании отдельные части исходного текста с помощью ключа заменяются на какие</w:t>
      </w:r>
      <w:r w:rsidR="00156F5F">
        <w:t>-</w:t>
      </w:r>
      <w:r>
        <w:t xml:space="preserve">либо другие буквы, числа, символы и </w:t>
      </w:r>
      <w:r w:rsidR="00B861A5">
        <w:t>т. п.</w:t>
      </w:r>
      <w:r>
        <w:t xml:space="preserve"> Если к </w:t>
      </w:r>
      <w:r>
        <w:lastRenderedPageBreak/>
        <w:t>шифрованному символу вновь применить операцию с тем же ключом, то результатом будет исходный символ</w:t>
      </w:r>
      <w:r w:rsidR="00156F5F">
        <w:t xml:space="preserve"> </w:t>
      </w:r>
      <w:r w:rsidR="00156F5F" w:rsidRPr="00156F5F">
        <w:t>[</w:t>
      </w:r>
      <w:r w:rsidR="00156F5F">
        <w:fldChar w:fldCharType="begin"/>
      </w:r>
      <w:r w:rsidR="00156F5F">
        <w:instrText xml:space="preserve"> REF _Ref156005577 \n \h </w:instrText>
      </w:r>
      <w:r w:rsidR="00156F5F">
        <w:fldChar w:fldCharType="separate"/>
      </w:r>
      <w:r w:rsidR="00156F5F">
        <w:t>12</w:t>
      </w:r>
      <w:r w:rsidR="00156F5F">
        <w:fldChar w:fldCharType="end"/>
      </w:r>
      <w:r w:rsidR="00156F5F" w:rsidRPr="00156F5F">
        <w:t>].</w:t>
      </w:r>
    </w:p>
    <w:p w14:paraId="729D21F6" w14:textId="1DFC8047" w:rsidR="0061590A" w:rsidRDefault="0061590A" w:rsidP="00DA6E21">
      <w:r>
        <w:t>Для решения задачи был реализован алгоритм дешифрования шифра Цезаря</w:t>
      </w:r>
      <w:r w:rsidR="00F3062F">
        <w:t xml:space="preserve"> с перебором возможных смещений.</w:t>
      </w:r>
      <w:r w:rsidR="00DA6E21">
        <w:t xml:space="preserve"> Код реализации алгоритма можно увидеть в Приложении А.</w:t>
      </w:r>
    </w:p>
    <w:p w14:paraId="6F0188A5" w14:textId="77777777" w:rsidR="00E12412" w:rsidRPr="00DA6E21" w:rsidRDefault="00E12412" w:rsidP="00DA6E21"/>
    <w:p w14:paraId="53EA1C56" w14:textId="77777777" w:rsidR="00882E9D" w:rsidRDefault="00882E9D" w:rsidP="00882E9D">
      <w:pPr>
        <w:pStyle w:val="af8"/>
      </w:pPr>
      <w:r w:rsidRPr="00882E9D">
        <w:rPr>
          <w:noProof/>
          <w:lang w:val="en-US"/>
        </w:rPr>
        <w:drawing>
          <wp:inline distT="0" distB="0" distL="0" distR="0" wp14:anchorId="2B350955" wp14:editId="291916D2">
            <wp:extent cx="2240280" cy="3267670"/>
            <wp:effectExtent l="0" t="0" r="7620" b="9525"/>
            <wp:docPr id="1440429735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29735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41409" cy="326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51041" w14:textId="11F559BA" w:rsidR="00882E9D" w:rsidRDefault="00882E9D" w:rsidP="00882E9D">
      <w:pPr>
        <w:pStyle w:val="ad"/>
      </w:pPr>
      <w:r>
        <w:t xml:space="preserve">Рисунок </w:t>
      </w:r>
      <w:fldSimple w:instr=" SEQ Рисунок \* ARABIC ">
        <w:r w:rsidR="00AA303B">
          <w:rPr>
            <w:noProof/>
          </w:rPr>
          <w:t>3</w:t>
        </w:r>
      </w:fldSimple>
      <w:r w:rsidRPr="00882E9D">
        <w:t xml:space="preserve"> </w:t>
      </w:r>
      <w:r>
        <w:t>–</w:t>
      </w:r>
      <w:r w:rsidRPr="00882E9D">
        <w:t xml:space="preserve"> </w:t>
      </w:r>
      <w:r>
        <w:t>Результат перебора ключей шифра Цезаря</w:t>
      </w:r>
    </w:p>
    <w:p w14:paraId="51CCE1FE" w14:textId="77777777" w:rsidR="00DA6E21" w:rsidRPr="00DA6E21" w:rsidRDefault="00DA6E21" w:rsidP="00DA6E21"/>
    <w:p w14:paraId="60B14FF3" w14:textId="6404505F" w:rsidR="006138F9" w:rsidRDefault="00E94C8B" w:rsidP="00FD1F3B">
      <w:r w:rsidRPr="006138F9">
        <w:t>Диффи-Хеллман</w:t>
      </w:r>
      <w:r w:rsidRPr="00E94C8B">
        <w:t>.</w:t>
      </w:r>
      <w:r>
        <w:t xml:space="preserve"> </w:t>
      </w:r>
      <w:r w:rsidR="00FD1F3B">
        <w:t xml:space="preserve">Условие задачи: по незащищенному от прослушивания каналу связи передаются числа </w:t>
      </w:r>
      <w:r w:rsidR="00FD1F3B">
        <w:rPr>
          <w:lang w:val="en-US"/>
        </w:rPr>
        <w:t>g</w:t>
      </w:r>
      <w:r w:rsidR="00FD1F3B" w:rsidRPr="00FD1F3B">
        <w:t xml:space="preserve"> </w:t>
      </w:r>
      <w:r w:rsidR="00FD1F3B">
        <w:t xml:space="preserve">и </w:t>
      </w:r>
      <w:r w:rsidR="00FD1F3B">
        <w:rPr>
          <w:lang w:val="en-US"/>
        </w:rPr>
        <w:t>q</w:t>
      </w:r>
      <w:r w:rsidR="00FD1F3B" w:rsidRPr="00FD1F3B">
        <w:t xml:space="preserve">. </w:t>
      </w:r>
      <w:r w:rsidR="00FD1F3B">
        <w:t xml:space="preserve">Алиса и Боб генерируют по одному числу, </w:t>
      </w:r>
      <w:r w:rsidR="00FD1F3B">
        <w:rPr>
          <w:lang w:val="en-US"/>
        </w:rPr>
        <w:t>a</w:t>
      </w:r>
      <w:r w:rsidR="00FD1F3B" w:rsidRPr="00FD1F3B">
        <w:t xml:space="preserve"> </w:t>
      </w:r>
      <w:r w:rsidR="00FD1F3B">
        <w:t xml:space="preserve">и </w:t>
      </w:r>
      <w:r w:rsidR="00FD1F3B">
        <w:rPr>
          <w:lang w:val="en-US"/>
        </w:rPr>
        <w:t>b</w:t>
      </w:r>
      <w:r w:rsidR="00FD1F3B">
        <w:t xml:space="preserve"> </w:t>
      </w:r>
      <w:r w:rsidR="006D5189">
        <w:t>соответственно</w:t>
      </w:r>
      <w:r w:rsidR="00FD1F3B">
        <w:t xml:space="preserve">. И отправляют друг другу результаты вычисления остатка от деления на </w:t>
      </w:r>
      <w:r w:rsidR="00FD1F3B">
        <w:rPr>
          <w:lang w:val="en-US"/>
        </w:rPr>
        <w:t>q</w:t>
      </w:r>
      <w:r w:rsidR="00FD1F3B">
        <w:t xml:space="preserve"> числа, равному возведению числа </w:t>
      </w:r>
      <w:r w:rsidR="00FD1F3B">
        <w:rPr>
          <w:lang w:val="en-US"/>
        </w:rPr>
        <w:t>g</w:t>
      </w:r>
      <w:r w:rsidR="00FD1F3B">
        <w:t xml:space="preserve"> в степень сгенерированного числа. Также дан остаток от деления числа </w:t>
      </w:r>
      <w:r w:rsidR="00FD1F3B">
        <w:rPr>
          <w:lang w:val="en-US"/>
        </w:rPr>
        <w:t>g</w:t>
      </w:r>
      <w:r w:rsidR="00FD1F3B" w:rsidRPr="00FD1F3B">
        <w:t xml:space="preserve"> </w:t>
      </w:r>
      <w:r w:rsidR="00FD1F3B">
        <w:t xml:space="preserve">в степени </w:t>
      </w:r>
      <w:r w:rsidR="00FD1F3B">
        <w:rPr>
          <w:lang w:val="en-US"/>
        </w:rPr>
        <w:t>a</w:t>
      </w:r>
      <w:r w:rsidR="00FD1F3B" w:rsidRPr="00FD1F3B">
        <w:t>*</w:t>
      </w:r>
      <w:r w:rsidR="00FD1F3B">
        <w:rPr>
          <w:lang w:val="en-US"/>
        </w:rPr>
        <w:t>b</w:t>
      </w:r>
      <w:r w:rsidR="00FD1F3B" w:rsidRPr="00FD1F3B">
        <w:t>.</w:t>
      </w:r>
      <w:r w:rsidR="00FD1F3B">
        <w:t xml:space="preserve"> Необходимо найти </w:t>
      </w:r>
      <w:r w:rsidR="00FD1F3B">
        <w:rPr>
          <w:lang w:val="en-US"/>
        </w:rPr>
        <w:t>a</w:t>
      </w:r>
      <w:r w:rsidR="00FD1F3B" w:rsidRPr="00FD1F3B">
        <w:t xml:space="preserve"> </w:t>
      </w:r>
      <w:r w:rsidR="00FD1F3B">
        <w:t xml:space="preserve">и </w:t>
      </w:r>
      <w:r w:rsidR="00FD1F3B">
        <w:rPr>
          <w:lang w:val="en-US"/>
        </w:rPr>
        <w:t>b</w:t>
      </w:r>
      <w:r w:rsidR="00FD1F3B">
        <w:t>, значения которых не превышают 1000</w:t>
      </w:r>
      <w:r w:rsidR="00FD1F3B" w:rsidRPr="00FD1F3B">
        <w:t>.</w:t>
      </w:r>
    </w:p>
    <w:p w14:paraId="0A9673FB" w14:textId="336EA519" w:rsidR="00B861A5" w:rsidRDefault="00B861A5" w:rsidP="00FD1F3B">
      <w:r>
        <w:t>Алгоритм Диффи-Хеллмана – один из первых алгоритмов асимметричного шифрования, обеспечивающий возможность обмена ключами по незащищенному каналу. Суть алгоритма заключается в следующем:</w:t>
      </w:r>
    </w:p>
    <w:p w14:paraId="4467708B" w14:textId="4D1DA0D1" w:rsidR="00B861A5" w:rsidRDefault="00B861A5" w:rsidP="00B861A5">
      <w:pPr>
        <w:pStyle w:val="af6"/>
        <w:numPr>
          <w:ilvl w:val="0"/>
          <w:numId w:val="38"/>
        </w:numPr>
      </w:pPr>
      <w:r>
        <w:t xml:space="preserve">Имеются две стороны обмена, которые прежде всего договариваются об использовании некоторого конечного поля F(q), определяют </w:t>
      </w:r>
      <w:r>
        <w:lastRenderedPageBreak/>
        <w:t>порождающий элемент поля g с помощью специальных алгоритмов. Далее выбирают некоторое большое простое число p. Полученные числа p и q будут являться общими исходными данными для дальнейшего обмена.</w:t>
      </w:r>
    </w:p>
    <w:p w14:paraId="3F0C120F" w14:textId="02386918" w:rsidR="00B861A5" w:rsidRDefault="00B861A5" w:rsidP="00B861A5">
      <w:pPr>
        <w:pStyle w:val="af6"/>
        <w:numPr>
          <w:ilvl w:val="0"/>
          <w:numId w:val="38"/>
        </w:numPr>
      </w:pPr>
      <w:r>
        <w:t>Сторона А генерирует секретный ключ (а) и отправляет второй стороне обмена результат вычисления выражения</w:t>
      </w:r>
    </w:p>
    <w:p w14:paraId="13859925" w14:textId="783E9415" w:rsidR="00B861A5" w:rsidRDefault="00B861A5" w:rsidP="00B861A5">
      <w:pPr>
        <w:ind w:left="851" w:firstLine="0"/>
        <w:jc w:val="center"/>
      </w:pPr>
      <m:oMathPara>
        <m:oMath>
          <m:r>
            <w:rPr>
              <w:rFonts w:ascii="Cambria Math" w:hAnsi="Cambria Math"/>
            </w:rPr>
            <m:t>A=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g</m:t>
              </m:r>
            </m:e>
            <m:sup>
              <m:r>
                <w:rPr>
                  <w:rFonts w:ascii="Cambria Math" w:hAnsi="Cambria Math"/>
                </w:rPr>
                <m:t>a</m:t>
              </m:r>
            </m:sup>
          </m:sSup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mod</m:t>
              </m:r>
            </m:fName>
            <m:e>
              <m:r>
                <w:rPr>
                  <w:rFonts w:ascii="Cambria Math" w:hAnsi="Cambria Math"/>
                </w:rPr>
                <m:t>p</m:t>
              </m:r>
            </m:e>
          </m:func>
        </m:oMath>
      </m:oMathPara>
    </w:p>
    <w:p w14:paraId="38D48930" w14:textId="66C8F2D4" w:rsidR="00B861A5" w:rsidRDefault="00B861A5" w:rsidP="00B861A5">
      <w:pPr>
        <w:pStyle w:val="af6"/>
        <w:numPr>
          <w:ilvl w:val="0"/>
          <w:numId w:val="38"/>
        </w:numPr>
      </w:pPr>
      <w:r>
        <w:t>Сторона В генерирует секретный ключ (b) и отправляет второй стороне обмена результат вычисления выражения</w:t>
      </w:r>
    </w:p>
    <w:p w14:paraId="426AA41C" w14:textId="1A508C61" w:rsidR="00B861A5" w:rsidRDefault="00B861A5" w:rsidP="00B861A5">
      <w:pPr>
        <w:pStyle w:val="af6"/>
        <w:ind w:left="1211" w:firstLine="0"/>
        <w:jc w:val="center"/>
      </w:pPr>
      <m:oMathPara>
        <m:oMath>
          <m:r>
            <w:rPr>
              <w:rFonts w:ascii="Cambria Math" w:hAnsi="Cambria Math"/>
              <w:lang w:val="en-US"/>
            </w:rPr>
            <m:t>B</m:t>
          </m:r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g</m:t>
              </m:r>
            </m:e>
            <m:sup>
              <m:r>
                <w:rPr>
                  <w:rFonts w:ascii="Cambria Math" w:hAnsi="Cambria Math"/>
                </w:rPr>
                <m:t>b</m:t>
              </m:r>
            </m:sup>
          </m:sSup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mod</m:t>
              </m:r>
            </m:fName>
            <m:e>
              <m:r>
                <w:rPr>
                  <w:rFonts w:ascii="Cambria Math" w:hAnsi="Cambria Math"/>
                </w:rPr>
                <m:t>p</m:t>
              </m:r>
            </m:e>
          </m:func>
        </m:oMath>
      </m:oMathPara>
    </w:p>
    <w:p w14:paraId="36A8FDF3" w14:textId="440AA140" w:rsidR="00B861A5" w:rsidRDefault="00B861A5" w:rsidP="00B861A5">
      <w:pPr>
        <w:pStyle w:val="af6"/>
        <w:numPr>
          <w:ilvl w:val="0"/>
          <w:numId w:val="38"/>
        </w:numPr>
      </w:pPr>
      <w:r>
        <w:t>Полученные значения обе стороны еще раз возводят в свою секретную степень</w:t>
      </w:r>
    </w:p>
    <w:p w14:paraId="153E22C2" w14:textId="5A560A73" w:rsidR="00B861A5" w:rsidRPr="00B861A5" w:rsidRDefault="00000000" w:rsidP="00B861A5">
      <w:pPr>
        <w:ind w:left="851" w:firstLine="0"/>
        <w:jc w:val="center"/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B</m:t>
              </m:r>
            </m:e>
            <m:sup>
              <m:r>
                <w:rPr>
                  <w:rFonts w:ascii="Cambria Math" w:hAnsi="Cambria Math"/>
                </w:rPr>
                <m:t>a</m:t>
              </m:r>
            </m:sup>
          </m:sSup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w:rPr>
                  <w:rFonts w:ascii="Cambria Math" w:hAnsi="Cambria Math"/>
                </w:rPr>
                <m:t>mod</m:t>
              </m:r>
            </m:fName>
            <m:e>
              <m:r>
                <w:rPr>
                  <w:rFonts w:ascii="Cambria Math" w:hAnsi="Cambria Math"/>
                </w:rPr>
                <m:t>p</m:t>
              </m:r>
            </m:e>
          </m:func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g</m:t>
              </m:r>
            </m:e>
            <m:sup>
              <m:r>
                <w:rPr>
                  <w:rFonts w:ascii="Cambria Math" w:hAnsi="Cambria Math"/>
                </w:rPr>
                <m:t>ab</m:t>
              </m:r>
            </m:sup>
          </m:sSup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w:rPr>
                  <w:rFonts w:ascii="Cambria Math" w:hAnsi="Cambria Math"/>
                </w:rPr>
                <m:t>mod</m:t>
              </m:r>
            </m:fName>
            <m:e>
              <m:r>
                <w:rPr>
                  <w:rFonts w:ascii="Cambria Math" w:hAnsi="Cambria Math"/>
                </w:rPr>
                <m:t>p</m:t>
              </m:r>
            </m:e>
          </m:func>
        </m:oMath>
      </m:oMathPara>
    </w:p>
    <w:p w14:paraId="611E11F0" w14:textId="52C1947D" w:rsidR="00B861A5" w:rsidRDefault="00000000" w:rsidP="00B861A5">
      <w:pPr>
        <w:ind w:left="851" w:firstLine="0"/>
        <w:jc w:val="center"/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b</m:t>
              </m:r>
            </m:sup>
          </m:sSup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w:rPr>
                  <w:rFonts w:ascii="Cambria Math" w:hAnsi="Cambria Math"/>
                </w:rPr>
                <m:t>mod</m:t>
              </m:r>
            </m:fName>
            <m:e>
              <m:r>
                <w:rPr>
                  <w:rFonts w:ascii="Cambria Math" w:hAnsi="Cambria Math"/>
                </w:rPr>
                <m:t>p</m:t>
              </m:r>
            </m:e>
          </m:func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g</m:t>
              </m:r>
            </m:e>
            <m:sup>
              <m:r>
                <w:rPr>
                  <w:rFonts w:ascii="Cambria Math" w:hAnsi="Cambria Math"/>
                </w:rPr>
                <m:t>ab</m:t>
              </m:r>
            </m:sup>
          </m:sSup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w:rPr>
                  <w:rFonts w:ascii="Cambria Math" w:hAnsi="Cambria Math"/>
                </w:rPr>
                <m:t>mod</m:t>
              </m:r>
            </m:fName>
            <m:e>
              <m:r>
                <w:rPr>
                  <w:rFonts w:ascii="Cambria Math" w:hAnsi="Cambria Math"/>
                </w:rPr>
                <m:t>p</m:t>
              </m:r>
            </m:e>
          </m:func>
        </m:oMath>
      </m:oMathPara>
    </w:p>
    <w:p w14:paraId="0FA5695C" w14:textId="15D7408A" w:rsidR="00B861A5" w:rsidRDefault="00B861A5" w:rsidP="00141AA8">
      <w:r>
        <w:t>В результате обе стороны получают одинаковое значение – ключ обмена</w:t>
      </w:r>
      <w:r w:rsidR="00141AA8" w:rsidRPr="00141AA8">
        <w:t xml:space="preserve"> [</w:t>
      </w:r>
      <w:r w:rsidR="00141AA8">
        <w:fldChar w:fldCharType="begin"/>
      </w:r>
      <w:r w:rsidR="00141AA8">
        <w:instrText xml:space="preserve"> REF _Ref156006522 \n \h </w:instrText>
      </w:r>
      <w:r w:rsidR="00141AA8">
        <w:fldChar w:fldCharType="separate"/>
      </w:r>
      <w:r w:rsidR="00141AA8">
        <w:t>13</w:t>
      </w:r>
      <w:r w:rsidR="00141AA8">
        <w:fldChar w:fldCharType="end"/>
      </w:r>
      <w:r w:rsidR="00141AA8" w:rsidRPr="00141AA8">
        <w:t>]</w:t>
      </w:r>
      <w:r>
        <w:t>.</w:t>
      </w:r>
    </w:p>
    <w:p w14:paraId="37882D9B" w14:textId="788EC63E" w:rsidR="00FD1F3B" w:rsidRDefault="009576EA" w:rsidP="00B861A5">
      <w:r w:rsidRPr="009576EA">
        <w:t xml:space="preserve">Путем итеративного вычисления a и b с использованием разных значений i и j, а затем сравнения остатков с заданными целевыми значениями, </w:t>
      </w:r>
      <w:r w:rsidR="00B861A5">
        <w:t xml:space="preserve">разработанный </w:t>
      </w:r>
      <w:r w:rsidRPr="009576EA">
        <w:t>алгоритм находит значения a и b.</w:t>
      </w:r>
      <w:r w:rsidR="00B861A5">
        <w:t xml:space="preserve"> </w:t>
      </w:r>
      <w:r>
        <w:t>Код реализации алгоритма можно увидеть в Приложении Б.</w:t>
      </w:r>
    </w:p>
    <w:p w14:paraId="24701C07" w14:textId="77777777" w:rsidR="00E94C8B" w:rsidRPr="009576EA" w:rsidRDefault="00E94C8B" w:rsidP="00B861A5"/>
    <w:p w14:paraId="370FF540" w14:textId="77777777" w:rsidR="009576EA" w:rsidRDefault="009576EA" w:rsidP="009576EA">
      <w:pPr>
        <w:pStyle w:val="af8"/>
      </w:pPr>
      <w:r w:rsidRPr="009576EA">
        <w:rPr>
          <w:noProof/>
        </w:rPr>
        <w:drawing>
          <wp:inline distT="0" distB="0" distL="0" distR="0" wp14:anchorId="6778040E" wp14:editId="0F78D1E3">
            <wp:extent cx="3558540" cy="696236"/>
            <wp:effectExtent l="0" t="0" r="3810" b="8890"/>
            <wp:docPr id="1522563431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563431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83543" cy="70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909B" w14:textId="21C138E3" w:rsidR="009576EA" w:rsidRPr="00FD1F3B" w:rsidRDefault="009576EA" w:rsidP="009576EA">
      <w:pPr>
        <w:pStyle w:val="ad"/>
      </w:pPr>
      <w:r>
        <w:t xml:space="preserve">Рисунок </w:t>
      </w:r>
      <w:fldSimple w:instr=" SEQ Рисунок \* ARABIC ">
        <w:r w:rsidR="00AA303B">
          <w:rPr>
            <w:noProof/>
          </w:rPr>
          <w:t>4</w:t>
        </w:r>
      </w:fldSimple>
      <w:r>
        <w:t xml:space="preserve"> – Результат поиска секретных ключей</w:t>
      </w:r>
    </w:p>
    <w:p w14:paraId="111A3A3E" w14:textId="77777777" w:rsidR="006138F9" w:rsidRDefault="006138F9" w:rsidP="0033690C">
      <w:pPr>
        <w:pStyle w:val="a6"/>
        <w:numPr>
          <w:ilvl w:val="0"/>
          <w:numId w:val="0"/>
        </w:numPr>
        <w:tabs>
          <w:tab w:val="left" w:pos="708"/>
        </w:tabs>
        <w:jc w:val="center"/>
        <w:rPr>
          <w:bCs/>
        </w:rPr>
      </w:pPr>
    </w:p>
    <w:p w14:paraId="002312F5" w14:textId="79A49513" w:rsidR="0033690C" w:rsidRDefault="00E94C8B" w:rsidP="0033690C">
      <w:r>
        <w:rPr>
          <w:lang w:val="en-US"/>
        </w:rPr>
        <w:t>Xor</w:t>
      </w:r>
      <w:r w:rsidRPr="0033690C">
        <w:t xml:space="preserve"> 24</w:t>
      </w:r>
      <w:r w:rsidRPr="00E94C8B">
        <w:t xml:space="preserve">. </w:t>
      </w:r>
      <w:r w:rsidR="0033690C">
        <w:t xml:space="preserve">Условие задачи: </w:t>
      </w:r>
      <w:r w:rsidR="006D5189">
        <w:t>е</w:t>
      </w:r>
      <w:r w:rsidR="0033690C" w:rsidRPr="0033690C">
        <w:t>сть файл, зашифрованный с помощью XOR, получите ключ. Длина ключа — 24 байта, алфавит исходного файла — «qwertyuiopasdfghjklzxcvbnm_» (без кавычек) и символ перевода строки. Других символов в исходном файле не было.</w:t>
      </w:r>
    </w:p>
    <w:p w14:paraId="2B9B34A1" w14:textId="2843F342" w:rsidR="00433E79" w:rsidRDefault="00433E79" w:rsidP="0033690C">
      <w:r w:rsidRPr="00433E79">
        <w:lastRenderedPageBreak/>
        <w:t>В криптографии простой шифр XOR представляет собой тип аддитивного шифра, алгоритма шифрования, который работает в соответствии с принципами:</w:t>
      </w:r>
    </w:p>
    <w:p w14:paraId="67155968" w14:textId="27EAD09B" w:rsidR="00433E79" w:rsidRPr="00D2421F" w:rsidRDefault="00433E79" w:rsidP="00433E79">
      <w:pPr>
        <w:ind w:firstLine="0"/>
        <w:jc w:val="center"/>
      </w:pPr>
      <m:oMath>
        <m:r>
          <w:rPr>
            <w:rFonts w:ascii="Cambria Math" w:hAnsi="Cambria Math"/>
          </w:rPr>
          <m:t>A⊕0=A</m:t>
        </m:r>
      </m:oMath>
      <w:r w:rsidRPr="00D2421F">
        <w:t>,</w:t>
      </w:r>
    </w:p>
    <w:p w14:paraId="0BB3F279" w14:textId="36213DE8" w:rsidR="00433E79" w:rsidRPr="00D2421F" w:rsidRDefault="00433E79" w:rsidP="00433E79">
      <w:pPr>
        <w:ind w:firstLine="0"/>
        <w:jc w:val="center"/>
      </w:pPr>
      <m:oMath>
        <m:r>
          <w:rPr>
            <w:rFonts w:ascii="Cambria Math" w:hAnsi="Cambria Math"/>
          </w:rPr>
          <m:t>A⊕A=0</m:t>
        </m:r>
      </m:oMath>
      <w:r w:rsidRPr="00D2421F">
        <w:t>,</w:t>
      </w:r>
    </w:p>
    <w:p w14:paraId="6ECFCF7E" w14:textId="266503D0" w:rsidR="00433E79" w:rsidRPr="00D2421F" w:rsidRDefault="00433E79" w:rsidP="00433E79">
      <w:pPr>
        <w:ind w:firstLine="0"/>
        <w:jc w:val="center"/>
      </w:pPr>
      <m:oMath>
        <m:r>
          <w:rPr>
            <w:rFonts w:ascii="Cambria Math" w:hAnsi="Cambria Math"/>
          </w:rPr>
          <m:t>A⊕B=B⊕A</m:t>
        </m:r>
      </m:oMath>
      <w:r w:rsidRPr="00D2421F">
        <w:t>,</w:t>
      </w:r>
    </w:p>
    <w:p w14:paraId="57A3F392" w14:textId="3279B5EF" w:rsidR="00433E79" w:rsidRPr="00D2421F" w:rsidRDefault="00433E79" w:rsidP="00433E79">
      <w:pPr>
        <w:ind w:firstLine="0"/>
        <w:jc w:val="center"/>
      </w:pPr>
      <m:oMath>
        <m:r>
          <w:rPr>
            <w:rFonts w:ascii="Cambria Math" w:hAnsi="Cambria Math"/>
          </w:rPr>
          <m:t>(A⊕B)⊕</m:t>
        </m:r>
        <m:r>
          <w:rPr>
            <w:rFonts w:ascii="Cambria Math" w:hAnsi="Cambria Math"/>
            <w:lang w:val="en-US"/>
          </w:rPr>
          <m:t>C</m:t>
        </m:r>
        <m:r>
          <w:rPr>
            <w:rFonts w:ascii="Cambria Math" w:hAnsi="Cambria Math"/>
          </w:rPr>
          <m:t>=A⊕(</m:t>
        </m:r>
        <m:r>
          <w:rPr>
            <w:rFonts w:ascii="Cambria Math" w:hAnsi="Cambria Math"/>
            <w:lang w:val="en-US"/>
          </w:rPr>
          <m:t>B</m:t>
        </m:r>
        <m:r>
          <w:rPr>
            <w:rFonts w:ascii="Cambria Math" w:hAnsi="Cambria Math"/>
          </w:rPr>
          <m:t>⊕C)</m:t>
        </m:r>
      </m:oMath>
      <w:r w:rsidRPr="00D2421F">
        <w:t>,</w:t>
      </w:r>
    </w:p>
    <w:p w14:paraId="33B46741" w14:textId="52A85696" w:rsidR="00433E79" w:rsidRPr="00D2421F" w:rsidRDefault="00000000" w:rsidP="00433E79">
      <w:pPr>
        <w:ind w:firstLine="0"/>
        <w:jc w:val="center"/>
      </w:pPr>
      <m:oMath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B⊕A</m:t>
            </m:r>
          </m:e>
        </m:d>
        <m:r>
          <w:rPr>
            <w:rFonts w:ascii="Cambria Math" w:hAnsi="Cambria Math"/>
          </w:rPr>
          <m:t>⊕</m:t>
        </m:r>
        <m:r>
          <w:rPr>
            <w:rFonts w:ascii="Cambria Math" w:hAnsi="Cambria Math"/>
            <w:lang w:val="en-US"/>
          </w:rPr>
          <m:t>A</m:t>
        </m:r>
        <m:r>
          <w:rPr>
            <w:rFonts w:ascii="Cambria Math" w:hAnsi="Cambria Math"/>
          </w:rPr>
          <m:t>=B⊕0=</m:t>
        </m:r>
        <m:r>
          <w:rPr>
            <w:rFonts w:ascii="Cambria Math" w:hAnsi="Cambria Math"/>
            <w:lang w:val="en-US"/>
          </w:rPr>
          <m:t>B</m:t>
        </m:r>
      </m:oMath>
      <w:r w:rsidR="00433E79" w:rsidRPr="00D2421F">
        <w:t>,</w:t>
      </w:r>
    </w:p>
    <w:p w14:paraId="4ED14122" w14:textId="77777777" w:rsidR="0099062C" w:rsidRDefault="00433E79" w:rsidP="00433E79">
      <w:pPr>
        <w:ind w:firstLine="0"/>
      </w:pPr>
      <w:r>
        <w:t xml:space="preserve">где </w:t>
      </w:r>
      <w:r>
        <w:rPr>
          <w:rFonts w:ascii="Cambria Math" w:hAnsi="Cambria Math" w:cs="Cambria Math"/>
        </w:rPr>
        <w:t>⊕</w:t>
      </w:r>
      <w:r>
        <w:t xml:space="preserve">  </w:t>
      </w:r>
      <w:r>
        <w:rPr>
          <w:rFonts w:cs="Times New Roman"/>
        </w:rPr>
        <w:t>обозначает</w:t>
      </w:r>
      <w:r>
        <w:t xml:space="preserve"> </w:t>
      </w:r>
      <w:r>
        <w:rPr>
          <w:rFonts w:cs="Times New Roman"/>
        </w:rPr>
        <w:t>операцию</w:t>
      </w:r>
      <w:r>
        <w:t xml:space="preserve"> </w:t>
      </w:r>
      <w:r>
        <w:rPr>
          <w:rFonts w:cs="Times New Roman"/>
        </w:rPr>
        <w:t>исключающей</w:t>
      </w:r>
      <w:r>
        <w:t xml:space="preserve"> </w:t>
      </w:r>
      <w:r>
        <w:rPr>
          <w:rFonts w:cs="Times New Roman"/>
        </w:rPr>
        <w:t>дизъюнкции</w:t>
      </w:r>
      <w:r>
        <w:t xml:space="preserve"> (XOR)</w:t>
      </w:r>
      <w:r w:rsidRPr="00433E79">
        <w:t>.</w:t>
      </w:r>
    </w:p>
    <w:p w14:paraId="142E1920" w14:textId="006C1E41" w:rsidR="0033690C" w:rsidRDefault="0033690C" w:rsidP="0099062C">
      <w:r>
        <w:t xml:space="preserve">Для решения задачи на языке программирования </w:t>
      </w:r>
      <w:r>
        <w:rPr>
          <w:lang w:val="en-US"/>
        </w:rPr>
        <w:t>C</w:t>
      </w:r>
      <w:r w:rsidRPr="0033690C">
        <w:t>++</w:t>
      </w:r>
      <w:r>
        <w:t xml:space="preserve"> был реализован </w:t>
      </w:r>
      <w:r w:rsidRPr="0033690C">
        <w:t>алгоритм</w:t>
      </w:r>
      <w:r w:rsidR="00461F16">
        <w:t xml:space="preserve"> вычисления ключа. </w:t>
      </w:r>
      <w:r>
        <w:t>Зашифрованный текст разделяется на группы, количество которых соответствует длине ключа. Каждая группа содержит символы, которые кодируются одним и тем же символом ключа.</w:t>
      </w:r>
      <w:r w:rsidR="00461F16">
        <w:t xml:space="preserve"> Затем д</w:t>
      </w:r>
      <w:r>
        <w:t>ля каждой группы анализируются частоты символов, чтобы найти символ, который чаще всего встречается. Этот символ считается наиболее вероятным символом, который был зашифрован с использованием соответствующего символа ключа.</w:t>
      </w:r>
      <w:r w:rsidR="00461F16">
        <w:t xml:space="preserve"> Далее н</w:t>
      </w:r>
      <w:r>
        <w:t>аиболее часто встречающиеся символы в каждой группе XOR'ятся с символом, который наиболее часто встречается в алфавите</w:t>
      </w:r>
      <w:r w:rsidR="00461F16">
        <w:t xml:space="preserve">. В рассматриваемом случае это пробел (нижнее подчеркивание). </w:t>
      </w:r>
      <w:r>
        <w:t>Результат XOR'а дает символ ключа для этой группы.</w:t>
      </w:r>
    </w:p>
    <w:p w14:paraId="19264EC2" w14:textId="2B56B3D8" w:rsidR="00461F16" w:rsidRDefault="00461F16" w:rsidP="0033690C">
      <w:r>
        <w:t xml:space="preserve">Код реализации алгоритма можно увидеть в Приложении </w:t>
      </w:r>
      <w:r w:rsidR="009576EA">
        <w:rPr>
          <w:lang w:val="en-US"/>
        </w:rPr>
        <w:t>B</w:t>
      </w:r>
      <w:r>
        <w:t>.</w:t>
      </w:r>
    </w:p>
    <w:p w14:paraId="4C2D6DFB" w14:textId="77777777" w:rsidR="00E94C8B" w:rsidRDefault="00E94C8B" w:rsidP="0033690C"/>
    <w:p w14:paraId="1FC47767" w14:textId="77777777" w:rsidR="00DA6E21" w:rsidRDefault="00DA6E21" w:rsidP="00DA6E21">
      <w:pPr>
        <w:pStyle w:val="af8"/>
      </w:pPr>
      <w:r w:rsidRPr="00DA6E21">
        <w:rPr>
          <w:noProof/>
        </w:rPr>
        <w:drawing>
          <wp:inline distT="0" distB="0" distL="0" distR="0" wp14:anchorId="0DA27D2E" wp14:editId="09A6B1B8">
            <wp:extent cx="3870960" cy="508474"/>
            <wp:effectExtent l="0" t="0" r="0" b="6350"/>
            <wp:docPr id="1993587265" name="Рисунок 1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587265" name="Рисунок 1" descr="Изображение выглядит как текст, Шрифт, снимок экрана, линия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7694" cy="51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CFA42" w14:textId="75BB708A" w:rsidR="00DA6E21" w:rsidRPr="0033690C" w:rsidRDefault="00DA6E21" w:rsidP="00DA6E21">
      <w:pPr>
        <w:pStyle w:val="ad"/>
      </w:pPr>
      <w:r>
        <w:t xml:space="preserve">Рисунок </w:t>
      </w:r>
      <w:fldSimple w:instr=" SEQ Рисунок \* ARABIC ">
        <w:r w:rsidR="00AA303B">
          <w:rPr>
            <w:noProof/>
          </w:rPr>
          <w:t>5</w:t>
        </w:r>
      </w:fldSimple>
      <w:r w:rsidRPr="006138F9">
        <w:t xml:space="preserve"> – </w:t>
      </w:r>
      <w:r>
        <w:t>Результат вычисления ключа</w:t>
      </w:r>
    </w:p>
    <w:p w14:paraId="7975CD61" w14:textId="77777777" w:rsidR="009576EA" w:rsidRDefault="009576EA" w:rsidP="009576EA"/>
    <w:p w14:paraId="60002503" w14:textId="77FAFE4C" w:rsidR="009576EA" w:rsidRPr="00457F0D" w:rsidRDefault="00E94C8B" w:rsidP="009576EA">
      <w:pPr>
        <w:pStyle w:val="a6"/>
        <w:numPr>
          <w:ilvl w:val="0"/>
          <w:numId w:val="0"/>
        </w:numPr>
        <w:tabs>
          <w:tab w:val="left" w:pos="708"/>
        </w:tabs>
        <w:jc w:val="center"/>
        <w:rPr>
          <w:b w:val="0"/>
        </w:rPr>
      </w:pPr>
      <w:r w:rsidRPr="00457F0D">
        <w:rPr>
          <w:b w:val="0"/>
        </w:rPr>
        <w:t>2</w:t>
      </w:r>
      <w:r w:rsidR="009576EA" w:rsidRPr="00457F0D">
        <w:rPr>
          <w:b w:val="0"/>
        </w:rPr>
        <w:t xml:space="preserve">.2. Решение </w:t>
      </w:r>
      <w:r w:rsidR="009576EA" w:rsidRPr="00457F0D">
        <w:rPr>
          <w:b w:val="0"/>
          <w:lang w:val="en-US"/>
        </w:rPr>
        <w:t>Web</w:t>
      </w:r>
      <w:r w:rsidR="009576EA" w:rsidRPr="00457F0D">
        <w:rPr>
          <w:b w:val="0"/>
        </w:rPr>
        <w:t>-задач</w:t>
      </w:r>
    </w:p>
    <w:p w14:paraId="28F436D1" w14:textId="77777777" w:rsidR="00E94C8B" w:rsidRPr="00F33F0A" w:rsidRDefault="00E94C8B" w:rsidP="009576EA">
      <w:pPr>
        <w:pStyle w:val="a6"/>
        <w:numPr>
          <w:ilvl w:val="0"/>
          <w:numId w:val="0"/>
        </w:numPr>
        <w:tabs>
          <w:tab w:val="left" w:pos="708"/>
        </w:tabs>
        <w:jc w:val="center"/>
      </w:pPr>
    </w:p>
    <w:p w14:paraId="2879822B" w14:textId="75B81CF6" w:rsidR="002F7975" w:rsidRDefault="00620A65" w:rsidP="009576EA">
      <w:r>
        <w:t xml:space="preserve">В данной работе были разобраны задачи на </w:t>
      </w:r>
      <w:r>
        <w:rPr>
          <w:lang w:val="en-US"/>
        </w:rPr>
        <w:t>SQL</w:t>
      </w:r>
      <w:r w:rsidRPr="00620A65">
        <w:t>-</w:t>
      </w:r>
      <w:r>
        <w:t>инъекции.</w:t>
      </w:r>
    </w:p>
    <w:p w14:paraId="76CD66F5" w14:textId="06B0B8FA" w:rsidR="00620A65" w:rsidRDefault="00620A65" w:rsidP="009576EA">
      <w:r>
        <w:t xml:space="preserve">SQL-инъекция – это атака, при которой злоумышленником производится вставка вредоносного кода в строки, передающиеся на сервер системы управления </w:t>
      </w:r>
      <w:r>
        <w:lastRenderedPageBreak/>
        <w:t>базами данных (СУБД) для синтаксического анализа и выполнения. Успешная реализация данной атаки позволяет обойти систему безопасности приложения и получить доступ к конфиденциальной информации, которая содержится в базе данных (БД), а также к функциональным возможностям СУБД и в некоторых случаях – доступ к операционной системе сервера, на котором функционирует СУБД. Как следствие, злоумышленник получает доступ к конфиденциальной информации, содержащейся в БД, и доступ к командам операционной системы сервера СУБД, тем самым делая его плацдармом для последующих атак других серверов и приложений, расположенных в корпоративной сети организации. Как правило, SQL-инъекции рассматривают применительно к web-приложениям, на самом деле данным уязвимостям подвержены любые клиент-серверные и сервис-ориентированные приложения, работающие с СУБД.</w:t>
      </w:r>
    </w:p>
    <w:p w14:paraId="736A49BB" w14:textId="02E146F4" w:rsidR="0019741C" w:rsidRDefault="0019741C" w:rsidP="009576EA">
      <w:r w:rsidRPr="0019741C">
        <w:t>В CTF заданиях на SQL-инъекции участникам обычно предлагается</w:t>
      </w:r>
      <w:r>
        <w:t xml:space="preserve"> извлечь данные из базы данных, обойти механизмы аутентификации и авторизации, изменить данные, в</w:t>
      </w:r>
      <w:r w:rsidRPr="0019741C">
        <w:t>ыполнить запросы с повышенными привилегиями</w:t>
      </w:r>
      <w:r>
        <w:t>, о</w:t>
      </w:r>
      <w:r w:rsidRPr="0019741C">
        <w:t xml:space="preserve"> пределить структуру базы данных</w:t>
      </w:r>
      <w:r>
        <w:t>.</w:t>
      </w:r>
    </w:p>
    <w:p w14:paraId="0863715A" w14:textId="5A81D1D4" w:rsidR="00AB102B" w:rsidRDefault="00AB102B" w:rsidP="009576EA">
      <w:r>
        <w:t xml:space="preserve">Первое задание – </w:t>
      </w:r>
      <w:r w:rsidRPr="00AB102B">
        <w:t>запрос со всеми данными, которые нам заведомо известны</w:t>
      </w:r>
      <w:r>
        <w:t>.</w:t>
      </w:r>
    </w:p>
    <w:p w14:paraId="0994D099" w14:textId="77777777" w:rsidR="00D02DBE" w:rsidRPr="00620A65" w:rsidRDefault="00D02DBE" w:rsidP="009576EA"/>
    <w:p w14:paraId="243A204F" w14:textId="77777777" w:rsidR="00620A65" w:rsidRDefault="00620A65" w:rsidP="00620A65">
      <w:pPr>
        <w:pStyle w:val="ad"/>
        <w:keepNext/>
      </w:pPr>
      <w:r w:rsidRPr="00620A65">
        <w:rPr>
          <w:noProof/>
        </w:rPr>
        <w:drawing>
          <wp:inline distT="0" distB="0" distL="0" distR="0" wp14:anchorId="37BBA711" wp14:editId="2ACEAE88">
            <wp:extent cx="3128185" cy="3178629"/>
            <wp:effectExtent l="0" t="0" r="0" b="3175"/>
            <wp:docPr id="1270055762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55762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46220" cy="319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26DF6" w14:textId="4C29E440" w:rsidR="00620A65" w:rsidRDefault="00620A65" w:rsidP="00620A65">
      <w:pPr>
        <w:pStyle w:val="ad"/>
      </w:pPr>
      <w:r>
        <w:t xml:space="preserve">Рисунок </w:t>
      </w:r>
      <w:fldSimple w:instr=" SEQ Рисунок \* ARABIC ">
        <w:r w:rsidR="00AA303B">
          <w:rPr>
            <w:noProof/>
          </w:rPr>
          <w:t>6</w:t>
        </w:r>
      </w:fldSimple>
      <w:r>
        <w:t xml:space="preserve"> – Запрос к базе данных</w:t>
      </w:r>
    </w:p>
    <w:p w14:paraId="577E3964" w14:textId="77777777" w:rsidR="00D02DBE" w:rsidRPr="00D02DBE" w:rsidRDefault="00D02DBE" w:rsidP="00D02DBE"/>
    <w:p w14:paraId="72642775" w14:textId="75976DA5" w:rsidR="00AB102B" w:rsidRDefault="00AB102B" w:rsidP="00AB102B">
      <w:r>
        <w:t xml:space="preserve">Второе задание заключается в том, что входные данные не фильтруются и можно закрыть кавычку и открыть новую, вставив еще одну команду </w:t>
      </w:r>
      <w:r>
        <w:rPr>
          <w:lang w:val="en-US"/>
        </w:rPr>
        <w:t>OR</w:t>
      </w:r>
      <w:r>
        <w:t>.</w:t>
      </w:r>
    </w:p>
    <w:p w14:paraId="0375C78E" w14:textId="77777777" w:rsidR="00AB102B" w:rsidRDefault="00AB102B" w:rsidP="00AB102B"/>
    <w:p w14:paraId="7BE61CB1" w14:textId="77777777" w:rsidR="00AB102B" w:rsidRDefault="00AB102B" w:rsidP="00AB102B">
      <w:pPr>
        <w:pStyle w:val="af8"/>
      </w:pPr>
      <w:r w:rsidRPr="00AB102B">
        <w:rPr>
          <w:noProof/>
        </w:rPr>
        <w:drawing>
          <wp:inline distT="0" distB="0" distL="0" distR="0" wp14:anchorId="5AF13A94" wp14:editId="50D150B8">
            <wp:extent cx="5317177" cy="2190750"/>
            <wp:effectExtent l="0" t="0" r="0" b="0"/>
            <wp:docPr id="509284321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84321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28930" cy="219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07F2" w14:textId="1F475BDF" w:rsidR="00AB102B" w:rsidRPr="00245EBB" w:rsidRDefault="00AB102B" w:rsidP="00AB102B">
      <w:pPr>
        <w:pStyle w:val="ad"/>
      </w:pPr>
      <w:r>
        <w:t xml:space="preserve">Рисунок </w:t>
      </w:r>
      <w:fldSimple w:instr=" SEQ Рисунок \* ARABIC ">
        <w:r w:rsidR="00AA303B">
          <w:rPr>
            <w:noProof/>
          </w:rPr>
          <w:t>7</w:t>
        </w:r>
      </w:fldSimple>
      <w:r w:rsidRPr="00245EBB">
        <w:t xml:space="preserve"> – Инъекция с помощью дополнительных кавычек</w:t>
      </w:r>
    </w:p>
    <w:p w14:paraId="19867185" w14:textId="77777777" w:rsidR="00245EBB" w:rsidRPr="00245EBB" w:rsidRDefault="00245EBB" w:rsidP="00245EBB"/>
    <w:p w14:paraId="695D651E" w14:textId="5D03469C" w:rsidR="00245EBB" w:rsidRDefault="00245EBB" w:rsidP="00245EBB">
      <w:r>
        <w:t xml:space="preserve">Третья задача аналогична второй, только в запросе добавляется лимит на одну выводимую строчку. Чтобы обойти эту проверку, можно добавить комментарий, который «съедает» команду </w:t>
      </w:r>
      <w:r>
        <w:rPr>
          <w:lang w:val="en-US"/>
        </w:rPr>
        <w:t>LIMIT</w:t>
      </w:r>
      <w:r>
        <w:t>.</w:t>
      </w:r>
    </w:p>
    <w:p w14:paraId="074A570E" w14:textId="77777777" w:rsidR="00245EBB" w:rsidRDefault="00245EBB" w:rsidP="00245EBB"/>
    <w:p w14:paraId="783F10BE" w14:textId="77777777" w:rsidR="00245EBB" w:rsidRDefault="00245EBB" w:rsidP="00245EBB">
      <w:pPr>
        <w:pStyle w:val="af8"/>
      </w:pPr>
      <w:r w:rsidRPr="00245EBB">
        <w:rPr>
          <w:noProof/>
        </w:rPr>
        <w:drawing>
          <wp:inline distT="0" distB="0" distL="0" distR="0" wp14:anchorId="29D3F282" wp14:editId="2E9DDA16">
            <wp:extent cx="4553725" cy="2514600"/>
            <wp:effectExtent l="0" t="0" r="0" b="0"/>
            <wp:docPr id="473942757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942757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55672" cy="251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745FC" w14:textId="40E9BA37" w:rsidR="005708C6" w:rsidRPr="005708C6" w:rsidRDefault="00245EBB" w:rsidP="005708C6">
      <w:pPr>
        <w:pStyle w:val="ad"/>
        <w:rPr>
          <w:lang w:val="en-US"/>
        </w:rPr>
      </w:pPr>
      <w:r>
        <w:t xml:space="preserve">Рисунок </w:t>
      </w:r>
      <w:fldSimple w:instr=" SEQ Рисунок \* ARABIC ">
        <w:r w:rsidR="00AA303B">
          <w:rPr>
            <w:noProof/>
          </w:rPr>
          <w:t>8</w:t>
        </w:r>
      </w:fldSimple>
      <w:r>
        <w:t xml:space="preserve"> – Обход </w:t>
      </w:r>
      <w:r>
        <w:rPr>
          <w:lang w:val="en-US"/>
        </w:rPr>
        <w:t>LIMIT</w:t>
      </w:r>
    </w:p>
    <w:p w14:paraId="4C8144A6" w14:textId="21F4C3F5" w:rsidR="00E94C8B" w:rsidRDefault="00E94C8B" w:rsidP="0019741C"/>
    <w:p w14:paraId="460E3FE8" w14:textId="77777777" w:rsidR="00E94C8B" w:rsidRDefault="00E94C8B">
      <w:pPr>
        <w:spacing w:line="240" w:lineRule="auto"/>
        <w:ind w:firstLine="0"/>
      </w:pPr>
      <w:r>
        <w:br w:type="page"/>
      </w:r>
    </w:p>
    <w:p w14:paraId="58837367" w14:textId="41D2B8B4" w:rsidR="002F7975" w:rsidRDefault="00E94C8B" w:rsidP="00E94C8B">
      <w:pPr>
        <w:pStyle w:val="a6"/>
        <w:numPr>
          <w:ilvl w:val="0"/>
          <w:numId w:val="45"/>
        </w:numPr>
        <w:tabs>
          <w:tab w:val="left" w:pos="708"/>
        </w:tabs>
        <w:jc w:val="center"/>
        <w:rPr>
          <w:lang w:val="en-US"/>
        </w:rPr>
      </w:pPr>
      <w:r>
        <w:lastRenderedPageBreak/>
        <w:t xml:space="preserve">РАЗРАБОТКА СОБСТВЕННЫХ ЗАДАЧ </w:t>
      </w:r>
      <w:r>
        <w:rPr>
          <w:lang w:val="en-US"/>
        </w:rPr>
        <w:t>CTF</w:t>
      </w:r>
    </w:p>
    <w:p w14:paraId="414C0E64" w14:textId="77777777" w:rsidR="00E94C8B" w:rsidRPr="00E94C8B" w:rsidRDefault="00E94C8B" w:rsidP="00E94C8B">
      <w:pPr>
        <w:pStyle w:val="a6"/>
        <w:numPr>
          <w:ilvl w:val="0"/>
          <w:numId w:val="0"/>
        </w:numPr>
        <w:tabs>
          <w:tab w:val="left" w:pos="708"/>
        </w:tabs>
        <w:ind w:left="492"/>
      </w:pPr>
    </w:p>
    <w:p w14:paraId="41F1100A" w14:textId="7D18E37F" w:rsidR="002F7975" w:rsidRPr="00457F0D" w:rsidRDefault="00F3310E" w:rsidP="00F3310E">
      <w:pPr>
        <w:pStyle w:val="a6"/>
        <w:numPr>
          <w:ilvl w:val="1"/>
          <w:numId w:val="45"/>
        </w:numPr>
        <w:tabs>
          <w:tab w:val="left" w:pos="708"/>
        </w:tabs>
        <w:jc w:val="center"/>
        <w:rPr>
          <w:b w:val="0"/>
        </w:rPr>
      </w:pPr>
      <w:r w:rsidRPr="00457F0D">
        <w:rPr>
          <w:b w:val="0"/>
        </w:rPr>
        <w:t>Структура формата PNG</w:t>
      </w:r>
    </w:p>
    <w:p w14:paraId="4CB2A962" w14:textId="77777777" w:rsidR="00F3310E" w:rsidRPr="00F33F0A" w:rsidRDefault="00F3310E" w:rsidP="00F3310E">
      <w:pPr>
        <w:pStyle w:val="a6"/>
        <w:numPr>
          <w:ilvl w:val="0"/>
          <w:numId w:val="0"/>
        </w:numPr>
        <w:tabs>
          <w:tab w:val="left" w:pos="708"/>
        </w:tabs>
        <w:ind w:left="1080"/>
      </w:pPr>
    </w:p>
    <w:p w14:paraId="4BF10BC4" w14:textId="0DAA30F4" w:rsidR="00A02619" w:rsidRDefault="00290DF9" w:rsidP="009576EA">
      <w:r>
        <w:t xml:space="preserve">Для написания собственных задач была выбрана категория «Стеганография». </w:t>
      </w:r>
      <w:r w:rsidR="00A02619">
        <w:t xml:space="preserve">Перед началом работы была изучена структура </w:t>
      </w:r>
      <w:r w:rsidR="00A02619">
        <w:rPr>
          <w:lang w:val="en-US"/>
        </w:rPr>
        <w:t>PNG</w:t>
      </w:r>
      <w:r w:rsidR="00A02619">
        <w:t xml:space="preserve">. Структура PNG в общем случае представляет собой подпись (сигнатуру формата) и некоторое количество блоков (чанков) </w:t>
      </w:r>
      <w:r w:rsidR="00A02619" w:rsidRPr="00A02619">
        <w:t>[</w:t>
      </w:r>
      <w:r w:rsidR="00A02619">
        <w:fldChar w:fldCharType="begin"/>
      </w:r>
      <w:r w:rsidR="00A02619">
        <w:instrText xml:space="preserve"> REF _Ref156070971 \r \h </w:instrText>
      </w:r>
      <w:r w:rsidR="00A02619">
        <w:fldChar w:fldCharType="separate"/>
      </w:r>
      <w:r w:rsidR="00A02619">
        <w:t>15</w:t>
      </w:r>
      <w:r w:rsidR="00A02619">
        <w:fldChar w:fldCharType="end"/>
      </w:r>
      <w:r w:rsidR="00A02619" w:rsidRPr="00A02619">
        <w:t>]</w:t>
      </w:r>
      <w:r w:rsidR="00A02619">
        <w:t>.</w:t>
      </w:r>
    </w:p>
    <w:p w14:paraId="3792E0BD" w14:textId="77777777" w:rsidR="00A02619" w:rsidRDefault="00A02619" w:rsidP="00A02619">
      <w:pPr>
        <w:pStyle w:val="af8"/>
      </w:pPr>
      <w:r>
        <w:rPr>
          <w:noProof/>
        </w:rPr>
        <w:drawing>
          <wp:inline distT="0" distB="0" distL="0" distR="0" wp14:anchorId="1F8FF07E" wp14:editId="65B09913">
            <wp:extent cx="4057650" cy="1369590"/>
            <wp:effectExtent l="0" t="0" r="0" b="2540"/>
            <wp:docPr id="1628448866" name="Рисунок 1" descr="Изображение выглядит как текст, Шрифт, снимок экрана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448866" name="Рисунок 1" descr="Изображение выглядит как текст, Шрифт, снимок экрана, логотип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556" cy="1371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BD05E" w14:textId="01588BA8" w:rsidR="00A02619" w:rsidRPr="00A02619" w:rsidRDefault="00A02619" w:rsidP="00A02619">
      <w:pPr>
        <w:pStyle w:val="ad"/>
      </w:pPr>
      <w:r>
        <w:t xml:space="preserve">Рисунок </w:t>
      </w:r>
      <w:fldSimple w:instr=" SEQ Рисунок \* ARABIC ">
        <w:r w:rsidR="00AA303B">
          <w:rPr>
            <w:noProof/>
          </w:rPr>
          <w:t>9</w:t>
        </w:r>
      </w:fldSimple>
      <w:r>
        <w:t xml:space="preserve"> – Структура</w:t>
      </w:r>
      <w:r w:rsidRPr="00A02619">
        <w:t xml:space="preserve"> </w:t>
      </w:r>
      <w:r>
        <w:t xml:space="preserve">формата </w:t>
      </w:r>
      <w:r>
        <w:rPr>
          <w:lang w:val="en-US"/>
        </w:rPr>
        <w:t>PNG</w:t>
      </w:r>
    </w:p>
    <w:p w14:paraId="5F675152" w14:textId="77777777" w:rsidR="00A02619" w:rsidRPr="00A02619" w:rsidRDefault="00A02619" w:rsidP="00A02619"/>
    <w:p w14:paraId="4FFA5C06" w14:textId="77777777" w:rsidR="00A02619" w:rsidRDefault="00A02619" w:rsidP="00A02619">
      <w:r>
        <w:t>Чанк IHDR определяет основные параметры изображений и содержит следующие поля:</w:t>
      </w:r>
    </w:p>
    <w:p w14:paraId="52A93010" w14:textId="11BDC8B3" w:rsidR="00A02619" w:rsidRDefault="00A02619" w:rsidP="00A02619">
      <w:pPr>
        <w:pStyle w:val="af6"/>
        <w:numPr>
          <w:ilvl w:val="0"/>
          <w:numId w:val="40"/>
        </w:numPr>
      </w:pPr>
      <w:r>
        <w:t>ширина, 4 байта</w:t>
      </w:r>
      <w:r>
        <w:rPr>
          <w:lang w:val="en-US"/>
        </w:rPr>
        <w:t>;</w:t>
      </w:r>
    </w:p>
    <w:p w14:paraId="3FA5C681" w14:textId="38C92EBB" w:rsidR="00A02619" w:rsidRDefault="00A02619" w:rsidP="00A02619">
      <w:pPr>
        <w:pStyle w:val="af6"/>
        <w:numPr>
          <w:ilvl w:val="0"/>
          <w:numId w:val="40"/>
        </w:numPr>
      </w:pPr>
      <w:r>
        <w:t>высота, 4 байта</w:t>
      </w:r>
      <w:r>
        <w:rPr>
          <w:lang w:val="en-US"/>
        </w:rPr>
        <w:t>;</w:t>
      </w:r>
    </w:p>
    <w:p w14:paraId="55BD23E5" w14:textId="19127C26" w:rsidR="00A02619" w:rsidRDefault="00A02619" w:rsidP="00A02619">
      <w:pPr>
        <w:pStyle w:val="af6"/>
        <w:numPr>
          <w:ilvl w:val="0"/>
          <w:numId w:val="40"/>
        </w:numPr>
      </w:pPr>
      <w:r>
        <w:t>битовая глубина (bit depth), определяет количество бит на каждый сэмпл(не пиксель), 1 байт</w:t>
      </w:r>
      <w:r w:rsidRPr="00A02619">
        <w:t>;</w:t>
      </w:r>
    </w:p>
    <w:p w14:paraId="5416EAA5" w14:textId="0FB5D057" w:rsidR="00A02619" w:rsidRDefault="00A02619" w:rsidP="00A02619">
      <w:pPr>
        <w:pStyle w:val="af6"/>
        <w:numPr>
          <w:ilvl w:val="0"/>
          <w:numId w:val="40"/>
        </w:numPr>
      </w:pPr>
      <w:r>
        <w:t>тип цвета, состоит из 3 флагов</w:t>
      </w:r>
      <w:r w:rsidR="003106A7">
        <w:t>:</w:t>
      </w:r>
      <w:r>
        <w:t xml:space="preserve"> 1 (используется палитра), 2 (используется цвет, не монохромное изображение) </w:t>
      </w:r>
      <w:r w:rsidR="003106A7">
        <w:t>и</w:t>
      </w:r>
      <w:r>
        <w:t xml:space="preserve"> </w:t>
      </w:r>
      <w:r w:rsidR="003106A7">
        <w:t>3</w:t>
      </w:r>
      <w:r>
        <w:t xml:space="preserve"> (присутствует альфа-канал), 1 байт</w:t>
      </w:r>
      <w:r w:rsidRPr="00A02619">
        <w:t>;</w:t>
      </w:r>
    </w:p>
    <w:p w14:paraId="0E34AFB5" w14:textId="01CB0D34" w:rsidR="00A02619" w:rsidRDefault="00A02619" w:rsidP="00A02619">
      <w:pPr>
        <w:pStyle w:val="af6"/>
        <w:numPr>
          <w:ilvl w:val="0"/>
          <w:numId w:val="40"/>
        </w:numPr>
      </w:pPr>
      <w:r>
        <w:t>метод сжатия. На данный момент доступно только значение 0 — сжатие по алгоритму deflate. Если значение отлично от 0, чанк считается нераспознанным, и декодер рапортует об ошибке</w:t>
      </w:r>
      <w:r w:rsidRPr="00A02619">
        <w:t>,</w:t>
      </w:r>
      <w:r>
        <w:t xml:space="preserve"> 1 байт</w:t>
      </w:r>
      <w:r w:rsidRPr="00A02619">
        <w:t>;</w:t>
      </w:r>
    </w:p>
    <w:p w14:paraId="16457E96" w14:textId="08A7DCBB" w:rsidR="00A02619" w:rsidRDefault="00A02619" w:rsidP="00A02619">
      <w:pPr>
        <w:pStyle w:val="af6"/>
        <w:numPr>
          <w:ilvl w:val="0"/>
          <w:numId w:val="40"/>
        </w:numPr>
      </w:pPr>
      <w:r>
        <w:t>метод фильтрации. Так же, как и в случае сжатия, на данный момент может быть только нулем</w:t>
      </w:r>
      <w:r w:rsidRPr="00A02619">
        <w:t>,</w:t>
      </w:r>
      <w:r>
        <w:t xml:space="preserve"> 1 байт</w:t>
      </w:r>
      <w:r w:rsidRPr="00A02619">
        <w:t>;</w:t>
      </w:r>
    </w:p>
    <w:p w14:paraId="3AB39090" w14:textId="275C0F25" w:rsidR="00A02619" w:rsidRDefault="00A02619" w:rsidP="00A02619">
      <w:pPr>
        <w:pStyle w:val="af6"/>
        <w:numPr>
          <w:ilvl w:val="0"/>
          <w:numId w:val="40"/>
        </w:numPr>
      </w:pPr>
      <w:r w:rsidRPr="00A02619">
        <w:rPr>
          <w:lang w:val="en-US"/>
        </w:rPr>
        <w:lastRenderedPageBreak/>
        <w:t>i</w:t>
      </w:r>
      <w:r>
        <w:t>nterlace(переплетение) метод. Определяет порядок передачи данных. На данный момент доступно 2 значения: 0 (no interlace) и 1 (Adam7 interlace)</w:t>
      </w:r>
      <w:r w:rsidRPr="00A02619">
        <w:t>,</w:t>
      </w:r>
      <w:r>
        <w:t xml:space="preserve"> 1 байт</w:t>
      </w:r>
      <w:r w:rsidRPr="00A02619">
        <w:t>.</w:t>
      </w:r>
    </w:p>
    <w:p w14:paraId="37BB1BEB" w14:textId="68E52B1B" w:rsidR="00A02619" w:rsidRDefault="00A02619" w:rsidP="00A02619">
      <w:r>
        <w:t>Помимо прочего данный чанк отвечает за тип цвета, который у PNG может быть следующим:</w:t>
      </w:r>
    </w:p>
    <w:p w14:paraId="2DD2DEF4" w14:textId="77777777" w:rsidR="00A02619" w:rsidRDefault="00A02619" w:rsidP="00A02619">
      <w:pPr>
        <w:pStyle w:val="af6"/>
        <w:numPr>
          <w:ilvl w:val="0"/>
          <w:numId w:val="39"/>
        </w:numPr>
      </w:pPr>
      <w:r>
        <w:t>монохромное изображение;</w:t>
      </w:r>
    </w:p>
    <w:p w14:paraId="3699479A" w14:textId="77777777" w:rsidR="00A02619" w:rsidRDefault="00A02619" w:rsidP="00A02619">
      <w:pPr>
        <w:pStyle w:val="af6"/>
        <w:numPr>
          <w:ilvl w:val="0"/>
          <w:numId w:val="39"/>
        </w:numPr>
      </w:pPr>
      <w:r>
        <w:t>цветное изображение (RGB);</w:t>
      </w:r>
    </w:p>
    <w:p w14:paraId="6A696AC4" w14:textId="77777777" w:rsidR="00A02619" w:rsidRDefault="00A02619" w:rsidP="00A02619">
      <w:pPr>
        <w:pStyle w:val="af6"/>
        <w:numPr>
          <w:ilvl w:val="0"/>
          <w:numId w:val="39"/>
        </w:numPr>
      </w:pPr>
      <w:r>
        <w:t>цветное изображение с использованием палитры;</w:t>
      </w:r>
    </w:p>
    <w:p w14:paraId="5E6F47C9" w14:textId="77777777" w:rsidR="00A02619" w:rsidRDefault="00A02619" w:rsidP="00A02619">
      <w:pPr>
        <w:pStyle w:val="af6"/>
        <w:numPr>
          <w:ilvl w:val="0"/>
          <w:numId w:val="39"/>
        </w:numPr>
      </w:pPr>
      <w:r>
        <w:t>монохромное изображение с альфа-каналом;</w:t>
      </w:r>
    </w:p>
    <w:p w14:paraId="730C0B85" w14:textId="04CEB302" w:rsidR="00A02619" w:rsidRPr="00A02619" w:rsidRDefault="00A02619" w:rsidP="00A02619">
      <w:pPr>
        <w:pStyle w:val="af6"/>
        <w:numPr>
          <w:ilvl w:val="0"/>
          <w:numId w:val="39"/>
        </w:numPr>
      </w:pPr>
      <w:r>
        <w:t xml:space="preserve">цветное изображение с альфа-каналом </w:t>
      </w:r>
      <w:r w:rsidRPr="00A02619">
        <w:t>[</w:t>
      </w:r>
      <w:r>
        <w:rPr>
          <w:lang w:val="en-US"/>
        </w:rPr>
        <w:fldChar w:fldCharType="begin"/>
      </w:r>
      <w:r w:rsidRPr="00A02619">
        <w:instrText xml:space="preserve"> </w:instrText>
      </w:r>
      <w:r>
        <w:rPr>
          <w:lang w:val="en-US"/>
        </w:rPr>
        <w:instrText>REF</w:instrText>
      </w:r>
      <w:r w:rsidRPr="00A02619">
        <w:instrText xml:space="preserve"> _</w:instrText>
      </w:r>
      <w:r>
        <w:rPr>
          <w:lang w:val="en-US"/>
        </w:rPr>
        <w:instrText>Ref</w:instrText>
      </w:r>
      <w:r w:rsidRPr="00A02619">
        <w:instrText>156071179 \</w:instrText>
      </w:r>
      <w:r>
        <w:rPr>
          <w:lang w:val="en-US"/>
        </w:rPr>
        <w:instrText>r</w:instrText>
      </w:r>
      <w:r w:rsidRPr="00A02619">
        <w:instrText xml:space="preserve"> \</w:instrText>
      </w:r>
      <w:r>
        <w:rPr>
          <w:lang w:val="en-US"/>
        </w:rPr>
        <w:instrText>h</w:instrText>
      </w:r>
      <w:r w:rsidRPr="00A02619"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A02619">
        <w:t>16</w:t>
      </w:r>
      <w:r>
        <w:rPr>
          <w:lang w:val="en-US"/>
        </w:rPr>
        <w:fldChar w:fldCharType="end"/>
      </w:r>
      <w:r w:rsidRPr="00A02619">
        <w:t>]</w:t>
      </w:r>
      <w:r>
        <w:t>.</w:t>
      </w:r>
    </w:p>
    <w:p w14:paraId="322435BE" w14:textId="02510B19" w:rsidR="00D2421F" w:rsidRPr="003714D1" w:rsidRDefault="00A02619" w:rsidP="009576EA">
      <w:r>
        <w:t>Затем б</w:t>
      </w:r>
      <w:r w:rsidR="00921F36">
        <w:t>ыл подробнее изучен метод встраивания сообщения в графические файлы. Условие использования данного метода заключается в том, что объем зашифрованной информации не должен превышать размер файла-хранилища. Для этого используют программы, которые производят подмену определенных пикселей изображения. Это становится возможным благодаря тому, что каждый пиксель имеет размерность двоичного представления и может быть закодирован каким-то числом бит. Младший значащий бит (LSB) идеально подходит для изменения, так как он не заметен человеческому глазу и содержит меньше всего информации об изображении</w:t>
      </w:r>
      <w:r w:rsidR="000F5C89">
        <w:t xml:space="preserve"> </w:t>
      </w:r>
      <w:r w:rsidR="000F5C89" w:rsidRPr="000F5C89">
        <w:t>[</w:t>
      </w:r>
      <w:r w:rsidR="000F5C89">
        <w:fldChar w:fldCharType="begin"/>
      </w:r>
      <w:r w:rsidR="000F5C89">
        <w:instrText xml:space="preserve"> REF _Ref156054629 \r \h </w:instrText>
      </w:r>
      <w:r w:rsidR="000F5C89">
        <w:fldChar w:fldCharType="separate"/>
      </w:r>
      <w:r w:rsidR="000F5C89">
        <w:t>14</w:t>
      </w:r>
      <w:r w:rsidR="000F5C89">
        <w:fldChar w:fldCharType="end"/>
      </w:r>
      <w:r w:rsidR="000F5C89" w:rsidRPr="000F5C89">
        <w:t>]</w:t>
      </w:r>
      <w:r w:rsidR="00921F36" w:rsidRPr="000F5C89">
        <w:t>.</w:t>
      </w:r>
      <w:r w:rsidR="00921F36">
        <w:t xml:space="preserve"> Кроме этого, одним из способов скрытия информации является изменение расширения файла. Изображение может оказаться архивом и чаще всего это видно, если картинка весит больше, чем должна весит при таких размерах. Архив обычно содержит в себе еще медиа-файлы, которые и хранят скрытое сообщение. Важно отметить значение метаданных изображения при использовании стеганографии. Например, на соревнованиях CTF можно встретить задачи, где флаг хранится в exif-файле изображения или в geo-тегах. Метаданные можно получить с помощью онлайн-сервисов или специализированных утилит. Недостатком применения стеганографии к изображениям является то, что не все форматы поддаются преобразованиям. Многие после модификаций теряют младшие биты. </w:t>
      </w:r>
      <w:r w:rsidR="00921F36" w:rsidRPr="00921F36">
        <w:t>[</w:t>
      </w:r>
      <w:r w:rsidR="00921F36">
        <w:fldChar w:fldCharType="begin"/>
      </w:r>
      <w:r w:rsidR="00921F36">
        <w:instrText xml:space="preserve"> REF _Ref155975890 \n \h </w:instrText>
      </w:r>
      <w:r w:rsidR="00921F36">
        <w:fldChar w:fldCharType="separate"/>
      </w:r>
      <w:r w:rsidR="00921F36">
        <w:t>2</w:t>
      </w:r>
      <w:r w:rsidR="00921F36">
        <w:fldChar w:fldCharType="end"/>
      </w:r>
      <w:r w:rsidR="00921F36" w:rsidRPr="003714D1">
        <w:t>]</w:t>
      </w:r>
    </w:p>
    <w:p w14:paraId="12179B15" w14:textId="2065331D" w:rsidR="00D2421F" w:rsidRPr="00457F0D" w:rsidRDefault="00290DF9" w:rsidP="00F3310E">
      <w:pPr>
        <w:pStyle w:val="a6"/>
        <w:numPr>
          <w:ilvl w:val="1"/>
          <w:numId w:val="45"/>
        </w:numPr>
        <w:tabs>
          <w:tab w:val="left" w:pos="708"/>
        </w:tabs>
        <w:jc w:val="center"/>
        <w:rPr>
          <w:b w:val="0"/>
        </w:rPr>
      </w:pPr>
      <w:r w:rsidRPr="00457F0D">
        <w:rPr>
          <w:b w:val="0"/>
        </w:rPr>
        <w:lastRenderedPageBreak/>
        <w:t>Сокрытие</w:t>
      </w:r>
      <w:r w:rsidR="00D2421F" w:rsidRPr="00457F0D">
        <w:rPr>
          <w:b w:val="0"/>
        </w:rPr>
        <w:t xml:space="preserve"> информации заменой красного оттенка пикселей</w:t>
      </w:r>
    </w:p>
    <w:p w14:paraId="4D5065FB" w14:textId="77777777" w:rsidR="00F3310E" w:rsidRPr="00B624BE" w:rsidRDefault="00F3310E" w:rsidP="00F3310E">
      <w:pPr>
        <w:pStyle w:val="a6"/>
        <w:numPr>
          <w:ilvl w:val="0"/>
          <w:numId w:val="0"/>
        </w:numPr>
        <w:tabs>
          <w:tab w:val="left" w:pos="708"/>
        </w:tabs>
        <w:ind w:left="1080"/>
        <w:rPr>
          <w:bCs/>
        </w:rPr>
      </w:pPr>
    </w:p>
    <w:p w14:paraId="5E37A7A0" w14:textId="416F8517" w:rsidR="00D26E43" w:rsidRDefault="00A004DE" w:rsidP="00D26E43">
      <w:r>
        <w:t xml:space="preserve">Был рассмотрен способ шифрования текста в изображении с помощью скрипта на языке программирования </w:t>
      </w:r>
      <w:r>
        <w:rPr>
          <w:lang w:val="en-US"/>
        </w:rPr>
        <w:t>Python</w:t>
      </w:r>
      <w:r w:rsidR="00417595" w:rsidRPr="00417595">
        <w:t xml:space="preserve"> </w:t>
      </w:r>
      <w:r w:rsidR="00417595">
        <w:t xml:space="preserve">с помощью библиотеки </w:t>
      </w:r>
      <w:r w:rsidR="00417595">
        <w:rPr>
          <w:lang w:val="en-US"/>
        </w:rPr>
        <w:t>PIL</w:t>
      </w:r>
      <w:r>
        <w:t>.</w:t>
      </w:r>
      <w:r w:rsidR="003106A7" w:rsidRPr="003106A7">
        <w:t xml:space="preserve"> </w:t>
      </w:r>
      <w:r w:rsidR="003106A7">
        <w:t>Библиотека изображений Python добавляет возможности обработки изображений</w:t>
      </w:r>
      <w:r w:rsidR="00D26E43" w:rsidRPr="00D26E43">
        <w:t xml:space="preserve">, </w:t>
      </w:r>
      <w:r w:rsidR="003106A7">
        <w:t>обеспечивает обширную поддержку форматов файлов, эффективное внутреннее представление и мощные возможности обработки изображений.</w:t>
      </w:r>
      <w:r w:rsidR="00D26E43" w:rsidRPr="00D26E43">
        <w:t xml:space="preserve"> </w:t>
      </w:r>
      <w:r w:rsidR="003106A7">
        <w:t>Основная библиотека изображений предназначена для быстрого доступа к данным, хранящимся в нескольких базовых пиксельных форматах</w:t>
      </w:r>
      <w:r w:rsidR="00D26E43" w:rsidRPr="00D26E43">
        <w:t xml:space="preserve">, </w:t>
      </w:r>
      <w:r w:rsidR="00D26E43">
        <w:t>обеспечивает</w:t>
      </w:r>
      <w:r w:rsidR="003106A7">
        <w:t xml:space="preserve"> прочную основу для общего инструмента обработки изображений</w:t>
      </w:r>
      <w:r w:rsidR="00D26E43">
        <w:t xml:space="preserve"> </w:t>
      </w:r>
      <w:r w:rsidR="00D26E43" w:rsidRPr="00D26E43">
        <w:t>[</w:t>
      </w:r>
      <w:r w:rsidR="00D26E43">
        <w:fldChar w:fldCharType="begin"/>
      </w:r>
      <w:r w:rsidR="00D26E43">
        <w:instrText xml:space="preserve"> REF _Ref156072138 \r \h </w:instrText>
      </w:r>
      <w:r w:rsidR="00D26E43">
        <w:fldChar w:fldCharType="separate"/>
      </w:r>
      <w:r w:rsidR="00D26E43">
        <w:t>17</w:t>
      </w:r>
      <w:r w:rsidR="00D26E43">
        <w:fldChar w:fldCharType="end"/>
      </w:r>
      <w:r w:rsidR="00D26E43" w:rsidRPr="00D26E43">
        <w:t>]</w:t>
      </w:r>
      <w:r w:rsidR="003106A7">
        <w:t>.</w:t>
      </w:r>
    </w:p>
    <w:p w14:paraId="4D4A5D35" w14:textId="16FC0AD1" w:rsidR="00D2421F" w:rsidRDefault="00A004DE" w:rsidP="00D26E43">
      <w:r>
        <w:t xml:space="preserve">В разработанной программе каждый символ исходного текста переводится в число </w:t>
      </w:r>
      <w:r>
        <w:rPr>
          <w:lang w:val="en-US"/>
        </w:rPr>
        <w:t>ASCII</w:t>
      </w:r>
      <w:r w:rsidRPr="00A004DE">
        <w:t>,</w:t>
      </w:r>
      <w:r>
        <w:t xml:space="preserve"> генерируется кортеж случайных координат пикселей, в каждом из этих пикселей красный оттенок по </w:t>
      </w:r>
      <w:r>
        <w:rPr>
          <w:lang w:val="en-US"/>
        </w:rPr>
        <w:t>RGB</w:t>
      </w:r>
      <w:r>
        <w:t xml:space="preserve"> заменяется на код символа шифруемого текста, все ключи записываются в текстовый файл.</w:t>
      </w:r>
    </w:p>
    <w:p w14:paraId="707FC1A2" w14:textId="05E7AFF3" w:rsidR="004E0895" w:rsidRDefault="004E0895" w:rsidP="00A004DE">
      <w:r>
        <w:t>Код был протестирован на небольшом изображении (369 х 241) и сообщением «</w:t>
      </w:r>
      <w:r>
        <w:rPr>
          <w:lang w:val="en-US"/>
        </w:rPr>
        <w:t>hello</w:t>
      </w:r>
      <w:r>
        <w:t>».</w:t>
      </w:r>
    </w:p>
    <w:p w14:paraId="063F8FBB" w14:textId="77777777" w:rsidR="004E0895" w:rsidRDefault="004E0895" w:rsidP="00A004DE"/>
    <w:p w14:paraId="1BB9E8A2" w14:textId="77777777" w:rsidR="004E0895" w:rsidRDefault="004E0895" w:rsidP="00FE4D8C">
      <w:pPr>
        <w:pStyle w:val="af8"/>
      </w:pPr>
      <w:r>
        <w:rPr>
          <w:noProof/>
        </w:rPr>
        <w:drawing>
          <wp:inline distT="0" distB="0" distL="0" distR="0" wp14:anchorId="108D5253" wp14:editId="631A3173">
            <wp:extent cx="4890999" cy="3193472"/>
            <wp:effectExtent l="0" t="0" r="5080" b="6985"/>
            <wp:docPr id="346288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980" cy="3201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64F18" w14:textId="22BF4506" w:rsidR="004E0895" w:rsidRDefault="004E0895" w:rsidP="004E0895">
      <w:pPr>
        <w:pStyle w:val="ad"/>
      </w:pPr>
      <w:r>
        <w:t xml:space="preserve">Рисунок </w:t>
      </w:r>
      <w:fldSimple w:instr=" SEQ Рисунок \* ARABIC ">
        <w:r w:rsidR="00AA303B">
          <w:rPr>
            <w:noProof/>
          </w:rPr>
          <w:t>10</w:t>
        </w:r>
      </w:fldSimple>
      <w:r>
        <w:t xml:space="preserve"> – Исходное изображение</w:t>
      </w:r>
    </w:p>
    <w:p w14:paraId="38462F9E" w14:textId="77777777" w:rsidR="004E0895" w:rsidRDefault="004E0895" w:rsidP="004E0895">
      <w:pPr>
        <w:pStyle w:val="af8"/>
      </w:pPr>
      <w:r>
        <w:rPr>
          <w:noProof/>
        </w:rPr>
        <w:lastRenderedPageBreak/>
        <w:drawing>
          <wp:inline distT="0" distB="0" distL="0" distR="0" wp14:anchorId="67FFB8B9" wp14:editId="16B81D23">
            <wp:extent cx="4880390" cy="3186545"/>
            <wp:effectExtent l="0" t="0" r="0" b="0"/>
            <wp:docPr id="37228630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623" cy="3192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AC455" w14:textId="25206AF3" w:rsidR="004E0895" w:rsidRDefault="004E0895" w:rsidP="004E0895">
      <w:pPr>
        <w:pStyle w:val="ad"/>
      </w:pPr>
      <w:r>
        <w:t xml:space="preserve">Рисунок </w:t>
      </w:r>
      <w:fldSimple w:instr=" SEQ Рисунок \* ARABIC ">
        <w:r w:rsidR="00AA303B">
          <w:rPr>
            <w:noProof/>
          </w:rPr>
          <w:t>11</w:t>
        </w:r>
      </w:fldSimple>
      <w:r w:rsidRPr="004E0895">
        <w:t xml:space="preserve"> – Изображение с зашифрованным сообщением "</w:t>
      </w:r>
      <w:r>
        <w:rPr>
          <w:lang w:val="en-US"/>
        </w:rPr>
        <w:t>hello</w:t>
      </w:r>
      <w:r w:rsidRPr="004E0895">
        <w:t>"</w:t>
      </w:r>
    </w:p>
    <w:p w14:paraId="1D3FD84B" w14:textId="77777777" w:rsidR="004E0895" w:rsidRPr="004E0895" w:rsidRDefault="004E0895" w:rsidP="004E0895"/>
    <w:p w14:paraId="65C381FA" w14:textId="4BBF309B" w:rsidR="004E0895" w:rsidRDefault="004E0895" w:rsidP="004E0895">
      <w:r>
        <w:t>Изменения в файле незаметны. Но при попытке зашифровать большой текст (</w:t>
      </w:r>
      <w:r w:rsidRPr="004E0895">
        <w:t xml:space="preserve">6250 </w:t>
      </w:r>
      <w:r>
        <w:t>символ</w:t>
      </w:r>
      <w:r w:rsidR="00FE4D8C">
        <w:t>ов</w:t>
      </w:r>
      <w:r>
        <w:t>), действия над изображением заметны.</w:t>
      </w:r>
    </w:p>
    <w:p w14:paraId="2EC0E836" w14:textId="77777777" w:rsidR="00F3310E" w:rsidRDefault="00F3310E" w:rsidP="004E0895"/>
    <w:p w14:paraId="2A0F4089" w14:textId="77777777" w:rsidR="00FE4D8C" w:rsidRDefault="004E0895" w:rsidP="00FE4D8C">
      <w:pPr>
        <w:pStyle w:val="af8"/>
      </w:pPr>
      <w:r>
        <w:rPr>
          <w:noProof/>
          <w:lang w:val="en-US"/>
        </w:rPr>
        <w:drawing>
          <wp:inline distT="0" distB="0" distL="0" distR="0" wp14:anchorId="3DACE995" wp14:editId="39A0E579">
            <wp:extent cx="4930786" cy="3219450"/>
            <wp:effectExtent l="0" t="0" r="3175" b="0"/>
            <wp:docPr id="112205755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218" cy="3244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454C2" w14:textId="1C1F0C91" w:rsidR="004E0895" w:rsidRDefault="00FE4D8C" w:rsidP="00FE4D8C">
      <w:pPr>
        <w:pStyle w:val="ad"/>
      </w:pPr>
      <w:r>
        <w:t xml:space="preserve">Рисунок </w:t>
      </w:r>
      <w:fldSimple w:instr=" SEQ Рисунок \* ARABIC ">
        <w:r w:rsidR="00AA303B">
          <w:rPr>
            <w:noProof/>
          </w:rPr>
          <w:t>12</w:t>
        </w:r>
      </w:fldSimple>
      <w:r>
        <w:t xml:space="preserve"> – Изображение с большим зашифрованным сообщением</w:t>
      </w:r>
    </w:p>
    <w:p w14:paraId="05215912" w14:textId="77777777" w:rsidR="005014BF" w:rsidRDefault="005014BF" w:rsidP="005014BF"/>
    <w:p w14:paraId="5F0AF725" w14:textId="0B7238C3" w:rsidR="004E0895" w:rsidRPr="00B43B21" w:rsidRDefault="005014BF" w:rsidP="004E0895">
      <w:r>
        <w:lastRenderedPageBreak/>
        <w:t>Код для зашифрования и дешифрования текста можно увидеть в приложениях Г и Д.</w:t>
      </w:r>
    </w:p>
    <w:p w14:paraId="01D69E1A" w14:textId="1E10EBDC" w:rsidR="004E0895" w:rsidRDefault="004E0895" w:rsidP="00A004DE">
      <w:r>
        <w:t xml:space="preserve">Данный подход </w:t>
      </w:r>
      <w:r w:rsidR="00FE4D8C">
        <w:t>прост в реализации, но достаточно чувствителен к изменениям</w:t>
      </w:r>
      <w:r w:rsidR="000F5C89">
        <w:t xml:space="preserve">. Основная проблема – слабая стегостойкость. Так, например, существует интеллектуальное программное обеспечение, которое для выявления стеганографии проверяет области, </w:t>
      </w:r>
      <w:r w:rsidR="00B04873">
        <w:t xml:space="preserve">состоящие из одного сплошного цвета </w:t>
      </w:r>
      <w:r w:rsidR="00B04873" w:rsidRPr="00B04873">
        <w:t>[</w:t>
      </w:r>
      <w:r w:rsidR="00B04873">
        <w:fldChar w:fldCharType="begin"/>
      </w:r>
      <w:r w:rsidR="00B04873">
        <w:instrText xml:space="preserve"> REF _Ref156054629 \r \h </w:instrText>
      </w:r>
      <w:r w:rsidR="00B04873">
        <w:fldChar w:fldCharType="separate"/>
      </w:r>
      <w:r w:rsidR="00B04873">
        <w:t>14</w:t>
      </w:r>
      <w:r w:rsidR="00B04873">
        <w:fldChar w:fldCharType="end"/>
      </w:r>
      <w:r w:rsidR="00B04873" w:rsidRPr="00B04873">
        <w:t>]</w:t>
      </w:r>
      <w:r w:rsidR="00B04873">
        <w:t>.</w:t>
      </w:r>
    </w:p>
    <w:p w14:paraId="4215CA8A" w14:textId="398DFBF9" w:rsidR="005D208F" w:rsidRPr="00DC71F6" w:rsidRDefault="005D208F" w:rsidP="00A004DE">
      <w:r>
        <w:t xml:space="preserve">Примером такого приложения может быть </w:t>
      </w:r>
      <w:r>
        <w:rPr>
          <w:lang w:val="en-US"/>
        </w:rPr>
        <w:t>B</w:t>
      </w:r>
      <w:r w:rsidRPr="005D208F">
        <w:t xml:space="preserve">eyond </w:t>
      </w:r>
      <w:r>
        <w:rPr>
          <w:lang w:val="en-US"/>
        </w:rPr>
        <w:t>C</w:t>
      </w:r>
      <w:r w:rsidRPr="005D208F">
        <w:t xml:space="preserve">ompare – </w:t>
      </w:r>
      <w:r>
        <w:t>у</w:t>
      </w:r>
      <w:r w:rsidRPr="005D208F">
        <w:t>тилита, которая позволяет сравнивать содержимое директорий и файлов</w:t>
      </w:r>
      <w:r>
        <w:t xml:space="preserve">. </w:t>
      </w:r>
      <w:r w:rsidR="00B43B21">
        <w:t>При наличии исходного изображения</w:t>
      </w:r>
      <w:r>
        <w:t xml:space="preserve"> можно выявить факт изменения некоторых пикселей.</w:t>
      </w:r>
    </w:p>
    <w:p w14:paraId="7F058251" w14:textId="77777777" w:rsidR="005D208F" w:rsidRDefault="005D208F" w:rsidP="00A004DE"/>
    <w:p w14:paraId="3F5A0131" w14:textId="77777777" w:rsidR="005D208F" w:rsidRDefault="005D208F" w:rsidP="005D208F">
      <w:pPr>
        <w:pStyle w:val="af8"/>
      </w:pPr>
      <w:r w:rsidRPr="005D208F">
        <w:rPr>
          <w:noProof/>
        </w:rPr>
        <w:drawing>
          <wp:inline distT="0" distB="0" distL="0" distR="0" wp14:anchorId="13929FCF" wp14:editId="495EC5B8">
            <wp:extent cx="6300470" cy="4460875"/>
            <wp:effectExtent l="0" t="0" r="5080" b="0"/>
            <wp:docPr id="172525002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25002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D21C5" w14:textId="3D5DC41D" w:rsidR="005D208F" w:rsidRDefault="005D208F" w:rsidP="005D208F">
      <w:pPr>
        <w:pStyle w:val="ad"/>
      </w:pPr>
      <w:r>
        <w:t xml:space="preserve">Рисунок </w:t>
      </w:r>
      <w:fldSimple w:instr=" SEQ Рисунок \* ARABIC ">
        <w:r w:rsidR="00AA303B">
          <w:rPr>
            <w:noProof/>
          </w:rPr>
          <w:t>13</w:t>
        </w:r>
      </w:fldSimple>
      <w:r>
        <w:t xml:space="preserve"> – Обнаружение сокрытия информации в файле</w:t>
      </w:r>
    </w:p>
    <w:p w14:paraId="396D8137" w14:textId="77777777" w:rsidR="00B81E9A" w:rsidRDefault="00B81E9A" w:rsidP="00B81E9A"/>
    <w:p w14:paraId="13B96B9B" w14:textId="5B4AF1BC" w:rsidR="00B81E9A" w:rsidRDefault="00B81E9A" w:rsidP="00B81E9A">
      <w:r>
        <w:t xml:space="preserve">Также были рассмотрены утилиты, позволяющие выявлять аномалии в изображениях. Например, </w:t>
      </w:r>
      <w:r w:rsidRPr="00B81E9A">
        <w:t>StegoSuit</w:t>
      </w:r>
      <w:r w:rsidR="00DC71F6" w:rsidRPr="00AA303B">
        <w:t xml:space="preserve"> [</w:t>
      </w:r>
      <w:r w:rsidR="003525D0">
        <w:rPr>
          <w:lang w:val="en-US"/>
        </w:rPr>
        <w:fldChar w:fldCharType="begin"/>
      </w:r>
      <w:r w:rsidR="003525D0" w:rsidRPr="00AA303B">
        <w:instrText xml:space="preserve"> </w:instrText>
      </w:r>
      <w:r w:rsidR="003525D0">
        <w:rPr>
          <w:lang w:val="en-US"/>
        </w:rPr>
        <w:instrText>REF</w:instrText>
      </w:r>
      <w:r w:rsidR="003525D0" w:rsidRPr="00AA303B">
        <w:instrText xml:space="preserve"> _</w:instrText>
      </w:r>
      <w:r w:rsidR="003525D0">
        <w:rPr>
          <w:lang w:val="en-US"/>
        </w:rPr>
        <w:instrText>Ref</w:instrText>
      </w:r>
      <w:r w:rsidR="003525D0" w:rsidRPr="00AA303B">
        <w:instrText>156660182 \</w:instrText>
      </w:r>
      <w:r w:rsidR="003525D0">
        <w:rPr>
          <w:lang w:val="en-US"/>
        </w:rPr>
        <w:instrText>r</w:instrText>
      </w:r>
      <w:r w:rsidR="003525D0" w:rsidRPr="00AA303B">
        <w:instrText xml:space="preserve"> \</w:instrText>
      </w:r>
      <w:r w:rsidR="003525D0">
        <w:rPr>
          <w:lang w:val="en-US"/>
        </w:rPr>
        <w:instrText>h</w:instrText>
      </w:r>
      <w:r w:rsidR="003525D0" w:rsidRPr="00AA303B">
        <w:instrText xml:space="preserve"> </w:instrText>
      </w:r>
      <w:r w:rsidR="003525D0">
        <w:rPr>
          <w:lang w:val="en-US"/>
        </w:rPr>
      </w:r>
      <w:r w:rsidR="003525D0">
        <w:rPr>
          <w:lang w:val="en-US"/>
        </w:rPr>
        <w:fldChar w:fldCharType="separate"/>
      </w:r>
      <w:r w:rsidR="003525D0" w:rsidRPr="00AA303B">
        <w:t>18</w:t>
      </w:r>
      <w:r w:rsidR="003525D0">
        <w:rPr>
          <w:lang w:val="en-US"/>
        </w:rPr>
        <w:fldChar w:fldCharType="end"/>
      </w:r>
      <w:r w:rsidR="00DC71F6" w:rsidRPr="00AA303B">
        <w:t>]</w:t>
      </w:r>
      <w:r>
        <w:t xml:space="preserve">. StegoSuit – это инструмент для извлечения </w:t>
      </w:r>
      <w:r>
        <w:lastRenderedPageBreak/>
        <w:t>секретных сообщений, скрытых в изображениях. Он имеет 5 основных функций, которые помогут пользователю проанализировать изображение.</w:t>
      </w:r>
    </w:p>
    <w:p w14:paraId="0F2AAC01" w14:textId="090E8164" w:rsidR="00B81E9A" w:rsidRDefault="00B81E9A" w:rsidP="00B81E9A">
      <w:r>
        <w:t>Первый модуль – анализ уровня ошибок. Это выполняется в цифровых данных со сжатием с потерями, таких как JPEG. В этом модуле изображение подвергается сжатию и сравнивается с исходным изображением, которое затем умножается на коэффициент масштабирования, что дает нам область с различным соотношением шума в том месте, где редактируется изображение. Это может быть очень полезно при обнаружении поддельных изображений и обнаружении изображения, с которым были произведены манипуляции.</w:t>
      </w:r>
    </w:p>
    <w:p w14:paraId="1447D7A9" w14:textId="294EBFDD" w:rsidR="00B81E9A" w:rsidRDefault="00B81E9A" w:rsidP="00B81E9A">
      <w:r>
        <w:t>Второй модуль – пороговый анализ изображения. Это очень полезно при анализе изображений с более темной областью или оттенками. Это преобразует изображение в двоичное изображение, которое в основном представляет собой изображение с двумя цветами: черным, представленным 0, и белым, представленным 1. Это преобразует изображение в черно-белый формат и отображает только ту часть изображения, значение которой превышает указанное пороговое значение.</w:t>
      </w:r>
    </w:p>
    <w:p w14:paraId="172113A2" w14:textId="539CAAB9" w:rsidR="00B81E9A" w:rsidRDefault="00B81E9A" w:rsidP="00B81E9A">
      <w:r>
        <w:t>Третий модуль – обнаружение краев – используется для обнаружения всех мельчайших фрагментов изображения, которые не видны невооруженным глазом, и помогает определить основную структуру изображения. Он также выделяет все края изображения, поэтому исследователь может легко проверить наличие любых неровностей на изображении.</w:t>
      </w:r>
    </w:p>
    <w:p w14:paraId="69F3694C" w14:textId="30DDE1FF" w:rsidR="00B81E9A" w:rsidRDefault="00B81E9A" w:rsidP="00B81E9A">
      <w:r>
        <w:t>Четвертый модуль – это анализ метаданных, которые предоставляют все данные изображения, включая местоположение и устройство, используемое для щелчка по изображению, а также время, в которое был сделан щелчок по изображению.</w:t>
      </w:r>
    </w:p>
    <w:p w14:paraId="3F7FE498" w14:textId="4FC06677" w:rsidR="00B81E9A" w:rsidRDefault="00B81E9A" w:rsidP="00B81E9A">
      <w:r>
        <w:t xml:space="preserve">Пятый модуль – это анализ строк, который помогает находить любой скрытый текст, присутствующий на изображении. При этом будет отображен весь читаемый текст, который инструмент найдет на изображении, и отобразится в текстовом поле present. </w:t>
      </w:r>
    </w:p>
    <w:p w14:paraId="78D9D004" w14:textId="7B6FB52D" w:rsidR="0013416A" w:rsidRDefault="0013416A" w:rsidP="00B81E9A">
      <w:r>
        <w:lastRenderedPageBreak/>
        <w:t>Для изображения, в которое была заши</w:t>
      </w:r>
      <w:r w:rsidR="00E06E18">
        <w:t>фрована информация, также был проведен анализ и выявлены аномалии</w:t>
      </w:r>
      <w:r w:rsidR="00A9149A">
        <w:t xml:space="preserve"> (характерные черные точки)</w:t>
      </w:r>
      <w:r w:rsidR="00E06E18">
        <w:t>.</w:t>
      </w:r>
    </w:p>
    <w:p w14:paraId="495BCCE1" w14:textId="77777777" w:rsidR="00B81E9A" w:rsidRDefault="00B81E9A" w:rsidP="00B81E9A"/>
    <w:p w14:paraId="25973BCC" w14:textId="77777777" w:rsidR="00B81E9A" w:rsidRDefault="00B81E9A" w:rsidP="00B81E9A">
      <w:pPr>
        <w:pStyle w:val="af8"/>
      </w:pPr>
      <w:r w:rsidRPr="00B81E9A">
        <w:rPr>
          <w:noProof/>
        </w:rPr>
        <w:drawing>
          <wp:inline distT="0" distB="0" distL="0" distR="0" wp14:anchorId="7DA7251C" wp14:editId="3F303A1B">
            <wp:extent cx="3286125" cy="2530006"/>
            <wp:effectExtent l="0" t="0" r="0" b="3810"/>
            <wp:docPr id="1630752259" name="Рисунок 1" descr="Изображение выглядит как текст, кот, Мультимедийное программное обеспеч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752259" name="Рисунок 1" descr="Изображение выглядит как текст, кот, Мультимедийное программное обеспечение, снимок экрана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05449" cy="254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4FA4" w14:textId="105CEA72" w:rsidR="00B81E9A" w:rsidRDefault="00B81E9A" w:rsidP="00B81E9A">
      <w:pPr>
        <w:pStyle w:val="ad"/>
      </w:pPr>
      <w:r>
        <w:t xml:space="preserve">Рисунок </w:t>
      </w:r>
      <w:fldSimple w:instr=" SEQ Рисунок \* ARABIC ">
        <w:r w:rsidR="00AA303B">
          <w:rPr>
            <w:noProof/>
          </w:rPr>
          <w:t>14</w:t>
        </w:r>
      </w:fldSimple>
      <w:r>
        <w:t xml:space="preserve"> – Выявление аномалий</w:t>
      </w:r>
    </w:p>
    <w:p w14:paraId="2FF8915C" w14:textId="77777777" w:rsidR="00DC71F6" w:rsidRDefault="00DC71F6" w:rsidP="00DC71F6"/>
    <w:p w14:paraId="1DB2E302" w14:textId="4D402E0C" w:rsidR="00AA303B" w:rsidRDefault="00DC71F6" w:rsidP="00DC71F6">
      <w:r>
        <w:t xml:space="preserve">Еще одна утилита для анализа </w:t>
      </w:r>
      <w:r w:rsidR="00AA303B">
        <w:t>–</w:t>
      </w:r>
      <w:r w:rsidR="00AA303B" w:rsidRPr="00AA303B">
        <w:t xml:space="preserve"> </w:t>
      </w:r>
      <w:r w:rsidR="00AA303B">
        <w:rPr>
          <w:lang w:val="en-US"/>
        </w:rPr>
        <w:t>StegSolve</w:t>
      </w:r>
      <w:r w:rsidR="00AA303B" w:rsidRPr="00AA303B">
        <w:t xml:space="preserve"> [</w:t>
      </w:r>
      <w:r w:rsidR="00AA303B">
        <w:fldChar w:fldCharType="begin"/>
      </w:r>
      <w:r w:rsidR="00AA303B">
        <w:instrText xml:space="preserve"> REF _Ref156666749 \r \h </w:instrText>
      </w:r>
      <w:r w:rsidR="00AA303B">
        <w:fldChar w:fldCharType="separate"/>
      </w:r>
      <w:r w:rsidR="00AA303B">
        <w:t>19</w:t>
      </w:r>
      <w:r w:rsidR="00AA303B">
        <w:fldChar w:fldCharType="end"/>
      </w:r>
      <w:r w:rsidR="00AA303B" w:rsidRPr="00AA303B">
        <w:t>]</w:t>
      </w:r>
      <w:r w:rsidR="00AA303B">
        <w:t>. С помощью различных манипуляций над форматом открытия изображения утилита позволяет визуально выделить аномалии (характерные красные точки) в изображении.</w:t>
      </w:r>
    </w:p>
    <w:p w14:paraId="4F442A56" w14:textId="77777777" w:rsidR="00AA303B" w:rsidRDefault="00AA303B" w:rsidP="00DC71F6"/>
    <w:p w14:paraId="1E24CF10" w14:textId="77777777" w:rsidR="00AA303B" w:rsidRDefault="00AA303B" w:rsidP="00AA303B">
      <w:pPr>
        <w:pStyle w:val="af8"/>
      </w:pPr>
      <w:r w:rsidRPr="00AA303B">
        <w:drawing>
          <wp:inline distT="0" distB="0" distL="0" distR="0" wp14:anchorId="16A29E66" wp14:editId="040BAFD3">
            <wp:extent cx="3113100" cy="2981325"/>
            <wp:effectExtent l="0" t="0" r="0" b="0"/>
            <wp:docPr id="9148275" name="Рисунок 1" descr="Изображение выглядит как кот, текст, Мелкие и средние кошки, Кошачь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275" name="Рисунок 1" descr="Изображение выглядит как кот, текст, Мелкие и средние кошки, Кошачьи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39561" cy="300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332C8" w14:textId="41410821" w:rsidR="00AA303B" w:rsidRPr="00AA303B" w:rsidRDefault="00AA303B" w:rsidP="00AA303B">
      <w:pPr>
        <w:pStyle w:val="ad"/>
      </w:pPr>
      <w:r>
        <w:t xml:space="preserve">Рисунок </w:t>
      </w:r>
      <w:fldSimple w:instr=" SEQ Рисунок \* ARABIC ">
        <w:r>
          <w:rPr>
            <w:noProof/>
          </w:rPr>
          <w:t>15</w:t>
        </w:r>
      </w:fldSimple>
      <w:r>
        <w:t xml:space="preserve"> – Выявление аномалий</w:t>
      </w:r>
    </w:p>
    <w:p w14:paraId="40C1138A" w14:textId="77777777" w:rsidR="005D208F" w:rsidRDefault="005D208F" w:rsidP="005014BF">
      <w:pPr>
        <w:ind w:firstLine="0"/>
      </w:pPr>
    </w:p>
    <w:p w14:paraId="01A145C5" w14:textId="5BFED24C" w:rsidR="005D208F" w:rsidRDefault="005D208F" w:rsidP="00F97C10">
      <w:r>
        <w:lastRenderedPageBreak/>
        <w:t xml:space="preserve">Также существует множество утилит для сокрытия текста в картинках, например, </w:t>
      </w:r>
      <w:r w:rsidRPr="005D208F">
        <w:t>Anubis</w:t>
      </w:r>
      <w:r>
        <w:t xml:space="preserve">, </w:t>
      </w:r>
      <w:r w:rsidRPr="005D208F">
        <w:t>DeEgger Embedder</w:t>
      </w:r>
      <w:r>
        <w:t xml:space="preserve">, </w:t>
      </w:r>
      <w:r w:rsidRPr="005D208F">
        <w:t>DeepSound</w:t>
      </w:r>
      <w:r>
        <w:t xml:space="preserve">, </w:t>
      </w:r>
      <w:r w:rsidRPr="005D208F">
        <w:t>Hallucinate</w:t>
      </w:r>
      <w:r>
        <w:t xml:space="preserve"> и другие.</w:t>
      </w:r>
    </w:p>
    <w:p w14:paraId="1AEE00B6" w14:textId="3B46ACBF" w:rsidR="005D208F" w:rsidRDefault="005D208F" w:rsidP="00F97C10">
      <w:r>
        <w:t xml:space="preserve">Была подробнее рассмотрена утилита </w:t>
      </w:r>
      <w:r w:rsidRPr="005D208F">
        <w:t>Hallucinate</w:t>
      </w:r>
      <w:r>
        <w:t xml:space="preserve">, </w:t>
      </w:r>
      <w:r w:rsidR="005014BF">
        <w:t xml:space="preserve">написанная на </w:t>
      </w:r>
      <w:r w:rsidR="005014BF">
        <w:rPr>
          <w:lang w:val="en-US"/>
        </w:rPr>
        <w:t>Java</w:t>
      </w:r>
      <w:r w:rsidR="005014BF" w:rsidRPr="005014BF">
        <w:t>. Интерфейс у Hallucinate прост и функционален. Требуется выбрать контейнер, указать скрываемый в нем файл и желаемую степень качества итоговой картинки. Доступны восемь вариантов. Чем сильнее огрубляется исходное изображение, тем больше в нем можно спрятать, но тем заметнее становятся артефакты.</w:t>
      </w:r>
    </w:p>
    <w:p w14:paraId="600B7079" w14:textId="77777777" w:rsidR="005014BF" w:rsidRDefault="005014BF" w:rsidP="00F97C10"/>
    <w:p w14:paraId="4FCA47D0" w14:textId="77777777" w:rsidR="005014BF" w:rsidRDefault="005014BF" w:rsidP="005014BF">
      <w:pPr>
        <w:pStyle w:val="af8"/>
      </w:pPr>
      <w:r w:rsidRPr="005014BF">
        <w:rPr>
          <w:noProof/>
        </w:rPr>
        <w:drawing>
          <wp:inline distT="0" distB="0" distL="0" distR="0" wp14:anchorId="32773E22" wp14:editId="06A1ADCF">
            <wp:extent cx="3829050" cy="2903625"/>
            <wp:effectExtent l="0" t="0" r="0" b="0"/>
            <wp:docPr id="1287685847" name="Рисунок 1" descr="Изображение выглядит как текст, снимок экрана, число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685847" name="Рисунок 1" descr="Изображение выглядит как текст, снимок экрана, число, дисплей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1322" cy="290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883DE" w14:textId="5F061093" w:rsidR="005014BF" w:rsidRDefault="005014BF" w:rsidP="005014BF">
      <w:pPr>
        <w:pStyle w:val="ad"/>
      </w:pPr>
      <w:r>
        <w:t xml:space="preserve">Рисунок </w:t>
      </w:r>
      <w:fldSimple w:instr=" SEQ Рисунок \* ARABIC ">
        <w:r w:rsidR="00AA303B">
          <w:rPr>
            <w:noProof/>
          </w:rPr>
          <w:t>16</w:t>
        </w:r>
      </w:fldSimple>
      <w:r>
        <w:rPr>
          <w:lang w:val="en-US"/>
        </w:rPr>
        <w:t xml:space="preserve"> – Интерфейс утилиты </w:t>
      </w:r>
      <w:r w:rsidRPr="005D208F">
        <w:t>Hallucinate</w:t>
      </w:r>
    </w:p>
    <w:p w14:paraId="5AC9D99C" w14:textId="77777777" w:rsidR="004C111A" w:rsidRDefault="004C111A" w:rsidP="004C111A"/>
    <w:p w14:paraId="3A6141A4" w14:textId="77777777" w:rsidR="004C111A" w:rsidRDefault="004C111A" w:rsidP="004C111A">
      <w:pPr>
        <w:pStyle w:val="af8"/>
      </w:pPr>
      <w:r w:rsidRPr="004C111A">
        <w:rPr>
          <w:noProof/>
        </w:rPr>
        <w:lastRenderedPageBreak/>
        <w:drawing>
          <wp:inline distT="0" distB="0" distL="0" distR="0" wp14:anchorId="37E2D1FE" wp14:editId="67020A04">
            <wp:extent cx="4343400" cy="3047209"/>
            <wp:effectExtent l="0" t="0" r="0" b="1270"/>
            <wp:docPr id="55129119" name="Рисунок 1" descr="Изображение выглядит как текст, кот, снимок экрана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29119" name="Рисунок 1" descr="Изображение выглядит как текст, кот, снимок экрана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49406" cy="305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AD4E" w14:textId="3C16BA25" w:rsidR="004C111A" w:rsidRPr="004C111A" w:rsidRDefault="004C111A" w:rsidP="004C111A">
      <w:pPr>
        <w:pStyle w:val="ad"/>
      </w:pPr>
      <w:r>
        <w:t xml:space="preserve">Рисунок </w:t>
      </w:r>
      <w:fldSimple w:instr=" SEQ Рисунок \* ARABIC ">
        <w:r w:rsidR="00AA303B">
          <w:rPr>
            <w:noProof/>
          </w:rPr>
          <w:t>17</w:t>
        </w:r>
      </w:fldSimple>
      <w:r w:rsidRPr="00D02DBE">
        <w:t xml:space="preserve"> – Сравнение файлов после сокрытия данных</w:t>
      </w:r>
    </w:p>
    <w:p w14:paraId="4545DC39" w14:textId="77777777" w:rsidR="00F3310E" w:rsidRDefault="00F3310E" w:rsidP="00F97C10"/>
    <w:p w14:paraId="6AC6CF5F" w14:textId="74DD633D" w:rsidR="00B624BE" w:rsidRPr="00457F0D" w:rsidRDefault="00290DF9" w:rsidP="00F3310E">
      <w:pPr>
        <w:pStyle w:val="a6"/>
        <w:numPr>
          <w:ilvl w:val="1"/>
          <w:numId w:val="45"/>
        </w:numPr>
        <w:tabs>
          <w:tab w:val="left" w:pos="708"/>
        </w:tabs>
        <w:jc w:val="center"/>
        <w:rPr>
          <w:b w:val="0"/>
        </w:rPr>
      </w:pPr>
      <w:r w:rsidRPr="00457F0D">
        <w:rPr>
          <w:b w:val="0"/>
        </w:rPr>
        <w:t>Сокрытие</w:t>
      </w:r>
      <w:r w:rsidR="00B624BE" w:rsidRPr="00457F0D">
        <w:rPr>
          <w:b w:val="0"/>
        </w:rPr>
        <w:t xml:space="preserve"> информации в метаданных</w:t>
      </w:r>
    </w:p>
    <w:p w14:paraId="3CD93BF1" w14:textId="77777777" w:rsidR="00F3310E" w:rsidRPr="00B624BE" w:rsidRDefault="00F3310E" w:rsidP="00F3310E">
      <w:pPr>
        <w:pStyle w:val="a6"/>
        <w:numPr>
          <w:ilvl w:val="0"/>
          <w:numId w:val="0"/>
        </w:numPr>
        <w:tabs>
          <w:tab w:val="left" w:pos="708"/>
        </w:tabs>
        <w:ind w:left="360"/>
        <w:rPr>
          <w:bCs/>
        </w:rPr>
      </w:pPr>
    </w:p>
    <w:p w14:paraId="795FC99F" w14:textId="0DB5FB76" w:rsidR="00B624BE" w:rsidRPr="00A004DE" w:rsidRDefault="00B624BE" w:rsidP="00A004DE">
      <w:r w:rsidRPr="00B624BE">
        <w:t>Метаданные изображения представляют собой дополнительную информацию о файле изображения, которая может включать различные детали о</w:t>
      </w:r>
      <w:r>
        <w:t xml:space="preserve"> нем</w:t>
      </w:r>
      <w:r w:rsidRPr="00B624BE">
        <w:t>. Эта информация обычно сохраняется внутри файла изображения и может быть использована для идентификации, классификации или улучшения работы с изображением.</w:t>
      </w:r>
    </w:p>
    <w:p w14:paraId="1CAC1E6A" w14:textId="54822A09" w:rsidR="00D2421F" w:rsidRDefault="00B624BE" w:rsidP="009576EA">
      <w:r>
        <w:t>Для изменения метаданных существует множество</w:t>
      </w:r>
      <w:r w:rsidR="00D9639A">
        <w:t xml:space="preserve"> программ и</w:t>
      </w:r>
      <w:r>
        <w:t xml:space="preserve"> утилит. Одна из них – </w:t>
      </w:r>
      <w:r w:rsidR="00D9639A" w:rsidRPr="00D9639A">
        <w:t>TweakPNG</w:t>
      </w:r>
      <w:r w:rsidR="00D9639A">
        <w:t>. Ниже можно увидеть ее интерфейс при открытии изображения.</w:t>
      </w:r>
    </w:p>
    <w:p w14:paraId="58129DFE" w14:textId="77777777" w:rsidR="00D9639A" w:rsidRDefault="00D9639A" w:rsidP="00D9639A">
      <w:pPr>
        <w:pStyle w:val="af8"/>
      </w:pPr>
      <w:r>
        <w:rPr>
          <w:noProof/>
        </w:rPr>
        <w:lastRenderedPageBreak/>
        <w:drawing>
          <wp:inline distT="0" distB="0" distL="0" distR="0" wp14:anchorId="1BFF25DB" wp14:editId="5751AA43">
            <wp:extent cx="3450771" cy="3450771"/>
            <wp:effectExtent l="0" t="0" r="0" b="0"/>
            <wp:docPr id="573872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173" cy="3453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63E6F" w14:textId="03F7E845" w:rsidR="00D9639A" w:rsidRDefault="00D9639A" w:rsidP="00D9639A">
      <w:pPr>
        <w:pStyle w:val="ad"/>
      </w:pPr>
      <w:r>
        <w:t xml:space="preserve">Рисунок </w:t>
      </w:r>
      <w:fldSimple w:instr=" SEQ Рисунок \* ARABIC ">
        <w:r w:rsidR="00AA303B">
          <w:rPr>
            <w:noProof/>
          </w:rPr>
          <w:t>18</w:t>
        </w:r>
      </w:fldSimple>
      <w:r>
        <w:t xml:space="preserve"> – Исходное изображение</w:t>
      </w:r>
    </w:p>
    <w:p w14:paraId="2AA0B5C6" w14:textId="77777777" w:rsidR="00D9639A" w:rsidRDefault="00D9639A" w:rsidP="00D9639A"/>
    <w:p w14:paraId="504E795D" w14:textId="77777777" w:rsidR="00D9639A" w:rsidRDefault="00D9639A" w:rsidP="00D9639A">
      <w:pPr>
        <w:pStyle w:val="af8"/>
      </w:pPr>
      <w:r w:rsidRPr="00D9639A">
        <w:rPr>
          <w:noProof/>
        </w:rPr>
        <w:drawing>
          <wp:inline distT="0" distB="0" distL="0" distR="0" wp14:anchorId="3A6D3240" wp14:editId="057E4F85">
            <wp:extent cx="5419757" cy="2116666"/>
            <wp:effectExtent l="0" t="0" r="0" b="0"/>
            <wp:docPr id="482670498" name="Рисунок 1" descr="Изображение выглядит как текст, программное обеспечение, Значок на компьютер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670498" name="Рисунок 1" descr="Изображение выглядит как текст, программное обеспечение, Значок на компьютере, веб-страница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4965" cy="212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AB9BE" w14:textId="14EE4963" w:rsidR="00D9639A" w:rsidRDefault="00D9639A" w:rsidP="00D9639A">
      <w:pPr>
        <w:pStyle w:val="ad"/>
      </w:pPr>
      <w:r>
        <w:t xml:space="preserve">Рисунок </w:t>
      </w:r>
      <w:fldSimple w:instr=" SEQ Рисунок \* ARABIC ">
        <w:r w:rsidR="00AA303B">
          <w:rPr>
            <w:noProof/>
          </w:rPr>
          <w:t>19</w:t>
        </w:r>
      </w:fldSimple>
      <w:r>
        <w:t xml:space="preserve"> – Интерфейс утилиты </w:t>
      </w:r>
      <w:r w:rsidRPr="00D9639A">
        <w:t>TweakPNG</w:t>
      </w:r>
    </w:p>
    <w:p w14:paraId="5E1002DA" w14:textId="77777777" w:rsidR="00D9639A" w:rsidRDefault="00D9639A" w:rsidP="00D9639A"/>
    <w:p w14:paraId="674143DA" w14:textId="04621D6F" w:rsidR="00D9639A" w:rsidRDefault="00D9639A" w:rsidP="00D9639A">
      <w:r>
        <w:t xml:space="preserve">Можно изменить поле </w:t>
      </w:r>
      <w:r>
        <w:rPr>
          <w:lang w:val="en-US"/>
        </w:rPr>
        <w:t>tEXt</w:t>
      </w:r>
      <w:r>
        <w:t>,</w:t>
      </w:r>
      <w:r w:rsidR="007F47B2">
        <w:t xml:space="preserve"> добавив в него текст. Для усложнения задачи можно закодировать флаг, например, с помощью </w:t>
      </w:r>
      <w:r w:rsidR="007F47B2">
        <w:rPr>
          <w:lang w:val="en-US"/>
        </w:rPr>
        <w:t>Base</w:t>
      </w:r>
      <w:r w:rsidR="007F47B2" w:rsidRPr="007F47B2">
        <w:t>64, отличающийся</w:t>
      </w:r>
      <w:r w:rsidR="007F47B2">
        <w:t xml:space="preserve"> содержанием лишь цифр, латинских букв в верхнем и нижнем регистре и знаков «+» и «</w:t>
      </w:r>
      <w:r w:rsidR="007F47B2" w:rsidRPr="007F47B2">
        <w:t>/</w:t>
      </w:r>
      <w:r w:rsidR="007F47B2">
        <w:t>».</w:t>
      </w:r>
    </w:p>
    <w:p w14:paraId="7C764A48" w14:textId="77777777" w:rsidR="007F47B2" w:rsidRDefault="007F47B2" w:rsidP="00D9639A"/>
    <w:p w14:paraId="378FB7CA" w14:textId="135F869A" w:rsidR="007F47B2" w:rsidRDefault="00EC23DD" w:rsidP="007F47B2">
      <w:pPr>
        <w:pStyle w:val="af8"/>
      </w:pPr>
      <w:r w:rsidRPr="00EC23DD">
        <w:rPr>
          <w:noProof/>
        </w:rPr>
        <w:lastRenderedPageBreak/>
        <w:drawing>
          <wp:inline distT="0" distB="0" distL="0" distR="0" wp14:anchorId="52BB7379" wp14:editId="414F4E01">
            <wp:extent cx="5266266" cy="2032305"/>
            <wp:effectExtent l="0" t="0" r="0" b="6350"/>
            <wp:docPr id="1569348277" name="Рисунок 1" descr="Изображение выглядит как текст, программное обеспечение, снимок экрана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348277" name="Рисунок 1" descr="Изображение выглядит как текст, программное обеспечение, снимок экрана, Значок на компьютере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83747" cy="203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6898" w14:textId="3E7C2693" w:rsidR="007F47B2" w:rsidRDefault="007F47B2" w:rsidP="007F47B2">
      <w:pPr>
        <w:pStyle w:val="ad"/>
      </w:pPr>
      <w:r>
        <w:t xml:space="preserve">Рисунок </w:t>
      </w:r>
      <w:fldSimple w:instr=" SEQ Рисунок \* ARABIC ">
        <w:r w:rsidR="00AA303B">
          <w:rPr>
            <w:noProof/>
          </w:rPr>
          <w:t>20</w:t>
        </w:r>
      </w:fldSimple>
      <w:r>
        <w:t xml:space="preserve"> – Вставка закодированного флага</w:t>
      </w:r>
    </w:p>
    <w:p w14:paraId="704B837A" w14:textId="77777777" w:rsidR="007F47B2" w:rsidRDefault="007F47B2" w:rsidP="007F47B2"/>
    <w:p w14:paraId="3DBF7C70" w14:textId="63A39699" w:rsidR="007F47B2" w:rsidRPr="00EC23DD" w:rsidRDefault="00CF3935" w:rsidP="007F47B2">
      <w:r>
        <w:t xml:space="preserve">Вид изображения при этом не изменился. </w:t>
      </w:r>
      <w:r w:rsidR="007F47B2">
        <w:t>Тогда любая утилита, работающая с метаданными изображения, отобразит полученный результат. Например, можно воспользовать</w:t>
      </w:r>
      <w:r w:rsidR="00EC23DD">
        <w:t>ся</w:t>
      </w:r>
      <w:r w:rsidR="007F47B2">
        <w:t xml:space="preserve"> онлайн-сервисом </w:t>
      </w:r>
      <w:r w:rsidR="00EC23DD">
        <w:rPr>
          <w:lang w:val="en-US"/>
        </w:rPr>
        <w:t>METADATA</w:t>
      </w:r>
      <w:r w:rsidR="00EC23DD" w:rsidRPr="00EC23DD">
        <w:t>2</w:t>
      </w:r>
      <w:r w:rsidR="00EC23DD">
        <w:rPr>
          <w:lang w:val="en-US"/>
        </w:rPr>
        <w:t>GO</w:t>
      </w:r>
      <w:r w:rsidR="007F47B2" w:rsidRPr="00EC23DD">
        <w:t>.</w:t>
      </w:r>
      <w:r w:rsidR="00EC23DD" w:rsidRPr="00EC23DD">
        <w:t xml:space="preserve"> Затем с помощью с</w:t>
      </w:r>
      <w:r w:rsidR="00EC23DD">
        <w:t xml:space="preserve">айта </w:t>
      </w:r>
      <w:r w:rsidR="00EC23DD" w:rsidRPr="00EC23DD">
        <w:t>www.base64encode.org</w:t>
      </w:r>
      <w:r w:rsidR="00EC23DD">
        <w:t xml:space="preserve"> можно раскодировать сообщение.</w:t>
      </w:r>
    </w:p>
    <w:p w14:paraId="6C3F4D47" w14:textId="77777777" w:rsidR="00EC23DD" w:rsidRDefault="00EC23DD" w:rsidP="00EC23DD">
      <w:pPr>
        <w:pStyle w:val="af8"/>
      </w:pPr>
      <w:r w:rsidRPr="00EC23DD">
        <w:rPr>
          <w:noProof/>
        </w:rPr>
        <w:lastRenderedPageBreak/>
        <w:drawing>
          <wp:inline distT="0" distB="0" distL="0" distR="0" wp14:anchorId="1F599F18" wp14:editId="52778187">
            <wp:extent cx="3631492" cy="4986866"/>
            <wp:effectExtent l="0" t="0" r="7620" b="4445"/>
            <wp:docPr id="1312792638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792638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42606" cy="500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E5A70" w14:textId="30A56587" w:rsidR="007F47B2" w:rsidRDefault="00EC23DD" w:rsidP="00EC23DD">
      <w:pPr>
        <w:pStyle w:val="ad"/>
      </w:pPr>
      <w:r>
        <w:t xml:space="preserve">Рисунок </w:t>
      </w:r>
      <w:fldSimple w:instr=" SEQ Рисунок \* ARABIC ">
        <w:r w:rsidR="00AA303B">
          <w:rPr>
            <w:noProof/>
          </w:rPr>
          <w:t>21</w:t>
        </w:r>
      </w:fldSimple>
      <w:r>
        <w:t xml:space="preserve"> – Отображение измененных метаданных</w:t>
      </w:r>
    </w:p>
    <w:p w14:paraId="3401E90E" w14:textId="77777777" w:rsidR="00EC23DD" w:rsidRDefault="00EC23DD" w:rsidP="00EC23DD"/>
    <w:p w14:paraId="6A456D65" w14:textId="77777777" w:rsidR="00EC23DD" w:rsidRDefault="00EC23DD" w:rsidP="00EC23DD">
      <w:pPr>
        <w:pStyle w:val="af8"/>
      </w:pPr>
      <w:r w:rsidRPr="00EC23DD">
        <w:rPr>
          <w:noProof/>
        </w:rPr>
        <w:drawing>
          <wp:inline distT="0" distB="0" distL="0" distR="0" wp14:anchorId="7406C39E" wp14:editId="307CC29C">
            <wp:extent cx="5259070" cy="2745084"/>
            <wp:effectExtent l="0" t="0" r="0" b="0"/>
            <wp:docPr id="435834212" name="Рисунок 1" descr="Изображение выглядит как текст, снимок экрана, веб-страниц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834212" name="Рисунок 1" descr="Изображение выглядит как текст, снимок экрана, веб-страница, программное обеспечение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89" cy="27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F265E" w14:textId="6F432A8F" w:rsidR="00EC23DD" w:rsidRDefault="00EC23DD" w:rsidP="00EC23DD">
      <w:pPr>
        <w:pStyle w:val="ad"/>
      </w:pPr>
      <w:r>
        <w:t xml:space="preserve">Рисунок </w:t>
      </w:r>
      <w:fldSimple w:instr=" SEQ Рисунок \* ARABIC ">
        <w:r w:rsidR="00AA303B">
          <w:rPr>
            <w:noProof/>
          </w:rPr>
          <w:t>22</w:t>
        </w:r>
      </w:fldSimple>
      <w:r>
        <w:t xml:space="preserve"> – Получение флага</w:t>
      </w:r>
    </w:p>
    <w:p w14:paraId="1483C274" w14:textId="77777777" w:rsidR="00290DF9" w:rsidRDefault="00290DF9" w:rsidP="00290DF9"/>
    <w:p w14:paraId="022A462D" w14:textId="6AF51694" w:rsidR="00290DF9" w:rsidRPr="00457F0D" w:rsidRDefault="00F3310E" w:rsidP="00290DF9">
      <w:pPr>
        <w:pStyle w:val="a6"/>
        <w:numPr>
          <w:ilvl w:val="0"/>
          <w:numId w:val="0"/>
        </w:numPr>
        <w:tabs>
          <w:tab w:val="left" w:pos="708"/>
        </w:tabs>
        <w:jc w:val="center"/>
        <w:rPr>
          <w:b w:val="0"/>
        </w:rPr>
      </w:pPr>
      <w:r w:rsidRPr="00457F0D">
        <w:rPr>
          <w:b w:val="0"/>
        </w:rPr>
        <w:lastRenderedPageBreak/>
        <w:t>3</w:t>
      </w:r>
      <w:r w:rsidR="00290DF9" w:rsidRPr="00457F0D">
        <w:rPr>
          <w:b w:val="0"/>
        </w:rPr>
        <w:t>.</w:t>
      </w:r>
      <w:r w:rsidR="00285AD9" w:rsidRPr="00457F0D">
        <w:rPr>
          <w:b w:val="0"/>
        </w:rPr>
        <w:t>4</w:t>
      </w:r>
      <w:r w:rsidR="00290DF9" w:rsidRPr="00457F0D">
        <w:rPr>
          <w:b w:val="0"/>
        </w:rPr>
        <w:t xml:space="preserve">. </w:t>
      </w:r>
      <w:r w:rsidR="008E4E02" w:rsidRPr="00457F0D">
        <w:rPr>
          <w:b w:val="0"/>
        </w:rPr>
        <w:t>Сокрытие</w:t>
      </w:r>
      <w:r w:rsidR="00290DF9" w:rsidRPr="00457F0D">
        <w:rPr>
          <w:b w:val="0"/>
        </w:rPr>
        <w:t xml:space="preserve"> </w:t>
      </w:r>
      <w:r w:rsidR="008E4E02" w:rsidRPr="00457F0D">
        <w:rPr>
          <w:b w:val="0"/>
        </w:rPr>
        <w:t>файлов</w:t>
      </w:r>
    </w:p>
    <w:p w14:paraId="65F2D172" w14:textId="77777777" w:rsidR="00F3310E" w:rsidRPr="00B624BE" w:rsidRDefault="00F3310E" w:rsidP="00290DF9">
      <w:pPr>
        <w:pStyle w:val="a6"/>
        <w:numPr>
          <w:ilvl w:val="0"/>
          <w:numId w:val="0"/>
        </w:numPr>
        <w:tabs>
          <w:tab w:val="left" w:pos="708"/>
        </w:tabs>
        <w:jc w:val="center"/>
        <w:rPr>
          <w:bCs/>
        </w:rPr>
      </w:pPr>
    </w:p>
    <w:p w14:paraId="0EE0435C" w14:textId="5A18BE45" w:rsidR="000B1EE3" w:rsidRDefault="008E4E02" w:rsidP="008E4E02">
      <w:r>
        <w:t>Еще один способ сокрытия информации в изображении – помещени</w:t>
      </w:r>
      <w:r w:rsidR="0081585A">
        <w:t>е</w:t>
      </w:r>
      <w:r>
        <w:t xml:space="preserve"> архива в это изображение. Исходное изображение не может быть открыто с помощью утилиты </w:t>
      </w:r>
      <w:r>
        <w:rPr>
          <w:lang w:val="en-US"/>
        </w:rPr>
        <w:t>WinRAR</w:t>
      </w:r>
      <w:r w:rsidRPr="008E4E02">
        <w:t xml:space="preserve">. </w:t>
      </w:r>
      <w:r>
        <w:t xml:space="preserve">Но с помощью команды </w:t>
      </w:r>
      <w:r>
        <w:rPr>
          <w:lang w:val="en-US"/>
        </w:rPr>
        <w:t>copy</w:t>
      </w:r>
      <w:r w:rsidRPr="008E4E02">
        <w:t xml:space="preserve"> </w:t>
      </w:r>
      <w:r>
        <w:t>в командной строке можно «склеить» картинку и архив. После этого получившаяся картинка будет открываться архиватором, где можно обнаружить данные с флагом.</w:t>
      </w:r>
    </w:p>
    <w:p w14:paraId="60CEC220" w14:textId="77777777" w:rsidR="00290DF9" w:rsidRDefault="00290DF9" w:rsidP="00290DF9">
      <w:pPr>
        <w:pStyle w:val="ad"/>
      </w:pPr>
    </w:p>
    <w:p w14:paraId="613F9D2E" w14:textId="77777777" w:rsidR="008E4E02" w:rsidRDefault="00290DF9" w:rsidP="008E4E02">
      <w:pPr>
        <w:pStyle w:val="af8"/>
      </w:pPr>
      <w:r w:rsidRPr="00290DF9">
        <w:rPr>
          <w:noProof/>
        </w:rPr>
        <w:drawing>
          <wp:inline distT="0" distB="0" distL="0" distR="0" wp14:anchorId="0A04E6F1" wp14:editId="0646C323">
            <wp:extent cx="4441420" cy="1557867"/>
            <wp:effectExtent l="0" t="0" r="0" b="4445"/>
            <wp:docPr id="608436164" name="Рисунок 1" descr="Изображение выглядит как текст, снимок экрана, соба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436164" name="Рисунок 1" descr="Изображение выглядит как текст, снимок экрана, собака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80067" cy="157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5D332" w14:textId="4DC26464" w:rsidR="00290DF9" w:rsidRDefault="008E4E02" w:rsidP="008E4E02">
      <w:pPr>
        <w:pStyle w:val="ad"/>
      </w:pPr>
      <w:r>
        <w:t xml:space="preserve">Рисунок </w:t>
      </w:r>
      <w:fldSimple w:instr=" SEQ Рисунок \* ARABIC ">
        <w:r w:rsidR="00AA303B">
          <w:rPr>
            <w:noProof/>
          </w:rPr>
          <w:t>23</w:t>
        </w:r>
      </w:fldSimple>
      <w:r>
        <w:t xml:space="preserve"> – Невозможность открыть исходное изображение в архиваторе</w:t>
      </w:r>
    </w:p>
    <w:p w14:paraId="08EB4820" w14:textId="77777777" w:rsidR="00290DF9" w:rsidRPr="00290DF9" w:rsidRDefault="00290DF9" w:rsidP="00290DF9">
      <w:pPr>
        <w:pStyle w:val="ad"/>
      </w:pPr>
    </w:p>
    <w:p w14:paraId="6C26987A" w14:textId="77777777" w:rsidR="008E4E02" w:rsidRDefault="00290DF9" w:rsidP="008E4E02">
      <w:pPr>
        <w:pStyle w:val="ad"/>
        <w:keepNext/>
      </w:pPr>
      <w:r w:rsidRPr="00290DF9">
        <w:rPr>
          <w:noProof/>
        </w:rPr>
        <w:drawing>
          <wp:inline distT="0" distB="0" distL="0" distR="0" wp14:anchorId="08F12C96" wp14:editId="27481DC2">
            <wp:extent cx="4696480" cy="800212"/>
            <wp:effectExtent l="0" t="0" r="0" b="0"/>
            <wp:docPr id="24571749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71749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7ECDB" w14:textId="7579405B" w:rsidR="00290DF9" w:rsidRPr="00290DF9" w:rsidRDefault="008E4E02" w:rsidP="008E4E02">
      <w:pPr>
        <w:pStyle w:val="ad"/>
      </w:pPr>
      <w:r>
        <w:t xml:space="preserve">Рисунок </w:t>
      </w:r>
      <w:fldSimple w:instr=" SEQ Рисунок \* ARABIC ">
        <w:r w:rsidR="00AA303B">
          <w:rPr>
            <w:noProof/>
          </w:rPr>
          <w:t>24</w:t>
        </w:r>
      </w:fldSimple>
      <w:r>
        <w:t xml:space="preserve"> – "Склеивание" файлов</w:t>
      </w:r>
    </w:p>
    <w:p w14:paraId="6E11E387" w14:textId="77777777" w:rsidR="00290DF9" w:rsidRDefault="00290DF9" w:rsidP="00290DF9"/>
    <w:p w14:paraId="707D611F" w14:textId="77777777" w:rsidR="008E4E02" w:rsidRDefault="00290DF9" w:rsidP="008E4E02">
      <w:pPr>
        <w:pStyle w:val="af8"/>
      </w:pPr>
      <w:r w:rsidRPr="00290DF9">
        <w:rPr>
          <w:noProof/>
        </w:rPr>
        <w:drawing>
          <wp:inline distT="0" distB="0" distL="0" distR="0" wp14:anchorId="6A39FC67" wp14:editId="0FD4F6B9">
            <wp:extent cx="6300470" cy="2046605"/>
            <wp:effectExtent l="0" t="0" r="5080" b="0"/>
            <wp:docPr id="671037056" name="Рисунок 1" descr="Изображение выглядит как снимок экрана, программное обеспечение, текст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037056" name="Рисунок 1" descr="Изображение выглядит как снимок экрана, программное обеспечение, текст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1A94A" w14:textId="74E10E21" w:rsidR="00290DF9" w:rsidRDefault="008E4E02" w:rsidP="008E4E02">
      <w:pPr>
        <w:pStyle w:val="ad"/>
      </w:pPr>
      <w:r>
        <w:t xml:space="preserve">Рисунок </w:t>
      </w:r>
      <w:fldSimple w:instr=" SEQ Рисунок \* ARABIC ">
        <w:r w:rsidR="00AA303B">
          <w:rPr>
            <w:noProof/>
          </w:rPr>
          <w:t>25</w:t>
        </w:r>
      </w:fldSimple>
      <w:r>
        <w:t xml:space="preserve"> – Открытие получившегося изображения в архиваторе</w:t>
      </w:r>
    </w:p>
    <w:p w14:paraId="04D9E465" w14:textId="77777777" w:rsidR="00285AD9" w:rsidRDefault="00285AD9" w:rsidP="00285AD9"/>
    <w:p w14:paraId="587A7DCC" w14:textId="00E70DCD" w:rsidR="00285AD9" w:rsidRPr="00457F0D" w:rsidRDefault="00F3310E" w:rsidP="00285AD9">
      <w:pPr>
        <w:pStyle w:val="a6"/>
        <w:numPr>
          <w:ilvl w:val="0"/>
          <w:numId w:val="0"/>
        </w:numPr>
        <w:tabs>
          <w:tab w:val="left" w:pos="708"/>
        </w:tabs>
        <w:jc w:val="center"/>
        <w:rPr>
          <w:b w:val="0"/>
        </w:rPr>
      </w:pPr>
      <w:r w:rsidRPr="00457F0D">
        <w:rPr>
          <w:b w:val="0"/>
        </w:rPr>
        <w:lastRenderedPageBreak/>
        <w:t>3</w:t>
      </w:r>
      <w:r w:rsidR="00285AD9" w:rsidRPr="00457F0D">
        <w:rPr>
          <w:b w:val="0"/>
        </w:rPr>
        <w:t xml:space="preserve">.5. </w:t>
      </w:r>
      <w:r w:rsidR="00A37D06" w:rsidRPr="00457F0D">
        <w:rPr>
          <w:b w:val="0"/>
        </w:rPr>
        <w:t>PNG-наполнение за границами картинки</w:t>
      </w:r>
    </w:p>
    <w:p w14:paraId="2604740B" w14:textId="77777777" w:rsidR="00F3310E" w:rsidRPr="00B624BE" w:rsidRDefault="00F3310E" w:rsidP="00285AD9">
      <w:pPr>
        <w:pStyle w:val="a6"/>
        <w:numPr>
          <w:ilvl w:val="0"/>
          <w:numId w:val="0"/>
        </w:numPr>
        <w:tabs>
          <w:tab w:val="left" w:pos="708"/>
        </w:tabs>
        <w:jc w:val="center"/>
        <w:rPr>
          <w:bCs/>
        </w:rPr>
      </w:pPr>
    </w:p>
    <w:p w14:paraId="5BE0C1DF" w14:textId="21C6F613" w:rsidR="00285AD9" w:rsidRDefault="00A37D06" w:rsidP="00285AD9">
      <w:r>
        <w:t xml:space="preserve">Для реализации этого метода необходимо понимать структуру вышеупомянутого чанка </w:t>
      </w:r>
      <w:r w:rsidRPr="00A37D06">
        <w:t>IHDR</w:t>
      </w:r>
      <w:r>
        <w:t xml:space="preserve">, который </w:t>
      </w:r>
      <w:r w:rsidRPr="00A37D06">
        <w:t>содержит основную информацию о изображении</w:t>
      </w:r>
      <w:r>
        <w:t xml:space="preserve">. Первые 8 байт указывают парсеру, который будет открывать изображение, сколько пикселей по ширине и высоте нужно отобразить. При уменьшении этих значений можно сохранить исходное изображение, но отображать только его часть. Ниже будет рассмотрено исходное изображение и его отображение в </w:t>
      </w:r>
      <w:r>
        <w:rPr>
          <w:lang w:val="en-US"/>
        </w:rPr>
        <w:t>HEX</w:t>
      </w:r>
      <w:r>
        <w:t>-редакторе</w:t>
      </w:r>
      <w:r w:rsidRPr="00A37D06">
        <w:t>.</w:t>
      </w:r>
    </w:p>
    <w:p w14:paraId="10CD383B" w14:textId="77777777" w:rsidR="00A37D06" w:rsidRDefault="00A37D06" w:rsidP="00285AD9"/>
    <w:p w14:paraId="0E9D8BAF" w14:textId="77777777" w:rsidR="00A37D06" w:rsidRDefault="00A37D06" w:rsidP="00A37D06">
      <w:pPr>
        <w:pStyle w:val="af8"/>
      </w:pPr>
      <w:r>
        <w:rPr>
          <w:noProof/>
        </w:rPr>
        <w:drawing>
          <wp:inline distT="0" distB="0" distL="0" distR="0" wp14:anchorId="671C074D" wp14:editId="62A4D83D">
            <wp:extent cx="4811486" cy="2910174"/>
            <wp:effectExtent l="0" t="0" r="8255" b="5080"/>
            <wp:docPr id="29521740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413" cy="2941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272F7" w14:textId="5DACD8ED" w:rsidR="00290DF9" w:rsidRDefault="00A37D06" w:rsidP="00D02DBE">
      <w:pPr>
        <w:pStyle w:val="ad"/>
        <w:rPr>
          <w:lang w:val="en-US"/>
        </w:rPr>
      </w:pPr>
      <w:r>
        <w:t xml:space="preserve">Рисунок </w:t>
      </w:r>
      <w:fldSimple w:instr=" SEQ Рисунок \* ARABIC ">
        <w:r w:rsidR="00AA303B">
          <w:rPr>
            <w:noProof/>
          </w:rPr>
          <w:t>26</w:t>
        </w:r>
      </w:fldSimple>
      <w:r>
        <w:rPr>
          <w:lang w:val="en-US"/>
        </w:rPr>
        <w:t xml:space="preserve"> – Исходное изображение</w:t>
      </w:r>
    </w:p>
    <w:p w14:paraId="0C7F480E" w14:textId="77777777" w:rsidR="00D02DBE" w:rsidRPr="00D02DBE" w:rsidRDefault="00D02DBE" w:rsidP="00D02DBE">
      <w:pPr>
        <w:rPr>
          <w:lang w:val="en-US"/>
        </w:rPr>
      </w:pPr>
    </w:p>
    <w:p w14:paraId="11AF38B4" w14:textId="77777777" w:rsidR="00E00A29" w:rsidRDefault="00E00A29" w:rsidP="00E00A29">
      <w:pPr>
        <w:pStyle w:val="ad"/>
        <w:keepNext/>
      </w:pPr>
      <w:r w:rsidRPr="00E00A29">
        <w:rPr>
          <w:noProof/>
        </w:rPr>
        <w:drawing>
          <wp:inline distT="0" distB="0" distL="0" distR="0" wp14:anchorId="373778FA" wp14:editId="6628EC8E">
            <wp:extent cx="5692633" cy="1722269"/>
            <wp:effectExtent l="0" t="0" r="3810" b="0"/>
            <wp:docPr id="1831572802" name="Рисунок 1" descr="Изображение выглядит как текст, Шрифт, число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72802" name="Рисунок 1" descr="Изображение выглядит как текст, Шрифт, число, снимок экрана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C5A7" w14:textId="0A792B02" w:rsidR="00290DF9" w:rsidRPr="00E00A29" w:rsidRDefault="00E00A29" w:rsidP="00E00A29">
      <w:pPr>
        <w:pStyle w:val="ad"/>
      </w:pPr>
      <w:r>
        <w:t xml:space="preserve">Рисунок </w:t>
      </w:r>
      <w:fldSimple w:instr=" SEQ Рисунок \* ARABIC ">
        <w:r w:rsidR="00AA303B">
          <w:rPr>
            <w:noProof/>
          </w:rPr>
          <w:t>27</w:t>
        </w:r>
      </w:fldSimple>
      <w:r>
        <w:t xml:space="preserve"> – Открытие изображения в </w:t>
      </w:r>
      <w:r>
        <w:rPr>
          <w:lang w:val="en-US"/>
        </w:rPr>
        <w:t>HEX</w:t>
      </w:r>
      <w:r w:rsidRPr="00E00A29">
        <w:t>-редакторе и поиск байтов, отвечающих за ширину</w:t>
      </w:r>
      <w:r>
        <w:t xml:space="preserve"> (1024 пикселей)</w:t>
      </w:r>
      <w:r w:rsidRPr="00E00A29">
        <w:t xml:space="preserve"> и высоту</w:t>
      </w:r>
      <w:r>
        <w:t xml:space="preserve"> (620 пикселей)</w:t>
      </w:r>
    </w:p>
    <w:p w14:paraId="59161765" w14:textId="77777777" w:rsidR="00E00A29" w:rsidRPr="00E00A29" w:rsidRDefault="00E00A29" w:rsidP="00E00A29"/>
    <w:p w14:paraId="094588B5" w14:textId="614B497F" w:rsidR="00E00A29" w:rsidRPr="00EA49C7" w:rsidRDefault="00E00A29" w:rsidP="00E00A29">
      <w:r w:rsidRPr="00E00A29">
        <w:t>Если изменить значение ширины с</w:t>
      </w:r>
      <w:r>
        <w:t xml:space="preserve"> 02 </w:t>
      </w:r>
      <w:r w:rsidRPr="00E00A29">
        <w:t>6</w:t>
      </w:r>
      <w:r>
        <w:rPr>
          <w:lang w:val="en-US"/>
        </w:rPr>
        <w:t>C</w:t>
      </w:r>
      <w:r w:rsidRPr="00E00A29">
        <w:t xml:space="preserve"> </w:t>
      </w:r>
      <w:r>
        <w:t xml:space="preserve">на </w:t>
      </w:r>
      <w:r w:rsidR="00EA49C7" w:rsidRPr="00EA49C7">
        <w:t>02 1</w:t>
      </w:r>
      <w:r w:rsidR="00EA49C7">
        <w:rPr>
          <w:lang w:val="en-US"/>
        </w:rPr>
        <w:t>E</w:t>
      </w:r>
      <w:r w:rsidR="00EA49C7" w:rsidRPr="00EA49C7">
        <w:t xml:space="preserve">, </w:t>
      </w:r>
      <w:r w:rsidR="00EA49C7">
        <w:t>то отображающееся изображение будет меньше. При этом при обратной операции будет получен доступ к информации о невидимом участке изображения.</w:t>
      </w:r>
    </w:p>
    <w:p w14:paraId="6BEB597F" w14:textId="77777777" w:rsidR="00EA49C7" w:rsidRPr="00EA49C7" w:rsidRDefault="00EA49C7" w:rsidP="00E00A29"/>
    <w:p w14:paraId="185A33B5" w14:textId="77777777" w:rsidR="00EA49C7" w:rsidRDefault="00EA49C7" w:rsidP="00EA49C7">
      <w:pPr>
        <w:pStyle w:val="af8"/>
      </w:pPr>
      <w:r w:rsidRPr="00EA49C7">
        <w:rPr>
          <w:noProof/>
        </w:rPr>
        <w:drawing>
          <wp:inline distT="0" distB="0" distL="0" distR="0" wp14:anchorId="16148DCE" wp14:editId="6EFE6808">
            <wp:extent cx="6300470" cy="1899285"/>
            <wp:effectExtent l="0" t="0" r="5080" b="5715"/>
            <wp:docPr id="53404716" name="Рисунок 1" descr="Изображение выглядит как текст, Шрифт, программное обеспеч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04716" name="Рисунок 1" descr="Изображение выглядит как текст, Шрифт, программное обеспечение, снимок экрана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DC39" w14:textId="6B86021A" w:rsidR="00EA49C7" w:rsidRPr="00EA49C7" w:rsidRDefault="00EA49C7" w:rsidP="00EA49C7">
      <w:pPr>
        <w:pStyle w:val="ad"/>
      </w:pPr>
      <w:r>
        <w:t xml:space="preserve">Рисунок </w:t>
      </w:r>
      <w:fldSimple w:instr=" SEQ Рисунок \* ARABIC ">
        <w:r w:rsidR="00AA303B">
          <w:rPr>
            <w:noProof/>
          </w:rPr>
          <w:t>28</w:t>
        </w:r>
      </w:fldSimple>
      <w:r>
        <w:t xml:space="preserve"> – Изменение поля чанка </w:t>
      </w:r>
      <w:r>
        <w:rPr>
          <w:lang w:val="en-US"/>
        </w:rPr>
        <w:t>IHDR</w:t>
      </w:r>
    </w:p>
    <w:p w14:paraId="6DFF553E" w14:textId="77777777" w:rsidR="00EA49C7" w:rsidRPr="00EA49C7" w:rsidRDefault="00EA49C7" w:rsidP="00EA49C7"/>
    <w:p w14:paraId="16612913" w14:textId="77777777" w:rsidR="00EA49C7" w:rsidRDefault="00EA49C7" w:rsidP="00EA49C7">
      <w:pPr>
        <w:pStyle w:val="af8"/>
      </w:pPr>
      <w:r>
        <w:rPr>
          <w:noProof/>
          <w:lang w:val="en-US"/>
        </w:rPr>
        <w:drawing>
          <wp:inline distT="0" distB="0" distL="0" distR="0" wp14:anchorId="57FFA86A" wp14:editId="243FC6EF">
            <wp:extent cx="5200938" cy="2754086"/>
            <wp:effectExtent l="0" t="0" r="0" b="8255"/>
            <wp:docPr id="190366203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312" cy="276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01331" w14:textId="7BCC0BFD" w:rsidR="00EA49C7" w:rsidRDefault="00EA49C7" w:rsidP="00EA49C7">
      <w:pPr>
        <w:pStyle w:val="ad"/>
      </w:pPr>
      <w:r>
        <w:t xml:space="preserve">Рисунок </w:t>
      </w:r>
      <w:fldSimple w:instr=" SEQ Рисунок \* ARABIC ">
        <w:r w:rsidR="00AA303B">
          <w:rPr>
            <w:noProof/>
          </w:rPr>
          <w:t>29</w:t>
        </w:r>
      </w:fldSimple>
      <w:r w:rsidRPr="00EA49C7">
        <w:t xml:space="preserve"> – Получившееся изображение</w:t>
      </w:r>
    </w:p>
    <w:p w14:paraId="646CEAB8" w14:textId="77777777" w:rsidR="00EA49C7" w:rsidRDefault="00EA49C7" w:rsidP="00EA49C7"/>
    <w:p w14:paraId="5168FE24" w14:textId="77777777" w:rsidR="00EA49C7" w:rsidRPr="00EA49C7" w:rsidRDefault="00EA49C7" w:rsidP="00EA49C7"/>
    <w:p w14:paraId="10A03999" w14:textId="4BC37DC6" w:rsidR="00EA49C7" w:rsidRDefault="00EA49C7">
      <w:pPr>
        <w:spacing w:line="240" w:lineRule="auto"/>
        <w:ind w:firstLine="0"/>
      </w:pPr>
    </w:p>
    <w:p w14:paraId="0FAD97E4" w14:textId="09D12600" w:rsidR="00EA49C7" w:rsidRDefault="00EA49C7" w:rsidP="00290DF9"/>
    <w:p w14:paraId="20918612" w14:textId="25BCF058" w:rsidR="00290DF9" w:rsidRPr="00290DF9" w:rsidRDefault="00EA49C7" w:rsidP="00EA49C7">
      <w:pPr>
        <w:spacing w:line="240" w:lineRule="auto"/>
        <w:ind w:firstLine="0"/>
      </w:pPr>
      <w:r>
        <w:br w:type="page"/>
      </w:r>
    </w:p>
    <w:p w14:paraId="797713AE" w14:textId="215C1791" w:rsidR="00B179F3" w:rsidRDefault="00EA2AF0" w:rsidP="00B179F3">
      <w:pPr>
        <w:pStyle w:val="a6"/>
        <w:numPr>
          <w:ilvl w:val="0"/>
          <w:numId w:val="0"/>
        </w:numPr>
        <w:jc w:val="center"/>
      </w:pPr>
      <w:r>
        <w:lastRenderedPageBreak/>
        <w:t>ЗАКЛЮЧЕНИЕ</w:t>
      </w:r>
    </w:p>
    <w:p w14:paraId="2EFC9F67" w14:textId="77777777" w:rsidR="00F3310E" w:rsidRDefault="00F3310E" w:rsidP="00B179F3">
      <w:pPr>
        <w:pStyle w:val="a6"/>
        <w:numPr>
          <w:ilvl w:val="0"/>
          <w:numId w:val="0"/>
        </w:numPr>
        <w:jc w:val="center"/>
      </w:pPr>
    </w:p>
    <w:p w14:paraId="0F940CCA" w14:textId="49F77B39" w:rsidR="00470339" w:rsidRDefault="00470339" w:rsidP="00470339">
      <w:r>
        <w:t>В заключении данной курсовой работы можно подчеркнуть важность и актуальность проведения соревнований по решению задач CTF в современном мире, где роль информационных технологий становится все более значимой. Защита информации от кибератак и обеспечение информационной безопасности представляют собой приоритетные задачи, требующие постоянного совершенствования методов и подходов.</w:t>
      </w:r>
    </w:p>
    <w:p w14:paraId="6D98FFE0" w14:textId="4F82D77F" w:rsidR="00470339" w:rsidRDefault="00470339" w:rsidP="0099062C">
      <w:r>
        <w:t xml:space="preserve">В ходе работы были исследованы виды </w:t>
      </w:r>
      <w:r>
        <w:rPr>
          <w:lang w:val="en-US"/>
        </w:rPr>
        <w:t>CTF</w:t>
      </w:r>
      <w:r w:rsidRPr="00470339">
        <w:t>,</w:t>
      </w:r>
      <w:r>
        <w:t xml:space="preserve"> рассмотрены некоторые задачи по направлениям «Криптография» и «</w:t>
      </w:r>
      <w:r>
        <w:rPr>
          <w:lang w:val="en-US"/>
        </w:rPr>
        <w:t>Web</w:t>
      </w:r>
      <w:r>
        <w:t xml:space="preserve">», </w:t>
      </w:r>
      <w:r w:rsidR="0099062C">
        <w:t>а также разработана собственная задача по направлению «Стеганография».</w:t>
      </w:r>
    </w:p>
    <w:p w14:paraId="5E5C8EA9" w14:textId="219D333B" w:rsidR="00E81A23" w:rsidRDefault="00470339" w:rsidP="00470339">
      <w:r>
        <w:t>Таким образом, проведенное исследование подчеркивает актуальность CTF-соревнований в контексте обучения и тренировки специалистов по информационной безопасности. Внесение улучшений в стандарты оценки, автоматизацию и методику обучения позволит эффективнее подготавливать специалистов, способных эффективно справляться с вызовами современной киберсреды.</w:t>
      </w:r>
    </w:p>
    <w:p w14:paraId="4A66A709" w14:textId="3118836C" w:rsidR="00B179F3" w:rsidRPr="00E81A23" w:rsidRDefault="000B079D" w:rsidP="00E81A23">
      <w:pPr>
        <w:spacing w:line="240" w:lineRule="auto"/>
        <w:ind w:firstLine="0"/>
        <w:rPr>
          <w:rFonts w:eastAsia="Times New Roman" w:cs="Times New Roman"/>
          <w:b/>
        </w:rPr>
      </w:pPr>
      <w:r>
        <w:br w:type="page"/>
      </w:r>
    </w:p>
    <w:p w14:paraId="1490090E" w14:textId="69C6AB7A" w:rsidR="00C67DCE" w:rsidRPr="00E475E7" w:rsidRDefault="000B1034" w:rsidP="000B1034">
      <w:pPr>
        <w:ind w:firstLine="0"/>
        <w:jc w:val="center"/>
        <w:rPr>
          <w:rFonts w:eastAsia="Times New Roman" w:cs="Times New Roman"/>
          <w:b/>
        </w:rPr>
      </w:pPr>
      <w:r>
        <w:rPr>
          <w:rFonts w:eastAsia="Times New Roman" w:cs="Times New Roman"/>
          <w:b/>
        </w:rPr>
        <w:lastRenderedPageBreak/>
        <w:t>СПИСОК ИСПОЛЬЗУЕМЫХ ИСТОЧНИКОВ</w:t>
      </w:r>
    </w:p>
    <w:p w14:paraId="74B8280A" w14:textId="77777777" w:rsidR="00C67DCE" w:rsidRPr="00493ECD" w:rsidRDefault="00C67DCE" w:rsidP="00C67DCE"/>
    <w:p w14:paraId="7484B922" w14:textId="59F2AFC3" w:rsidR="00921F36" w:rsidRPr="00921F36" w:rsidRDefault="0070268E" w:rsidP="00921F36">
      <w:pPr>
        <w:pStyle w:val="a4"/>
        <w:numPr>
          <w:ilvl w:val="0"/>
          <w:numId w:val="25"/>
        </w:numPr>
        <w:ind w:left="0" w:firstLine="851"/>
        <w:rPr>
          <w:lang w:val="en-US"/>
        </w:rPr>
      </w:pPr>
      <w:bookmarkStart w:id="3" w:name="_Ref155975027"/>
      <w:r w:rsidRPr="0070268E">
        <w:rPr>
          <w:lang w:val="en-US"/>
        </w:rPr>
        <w:t>Mohammed Atiquzzaman An Empirical Survey of Functions and Configurations of Open-Source Capture the Flag (CTF) Environments // Journal of Network and Computer Applications. - 2020. - №151</w:t>
      </w:r>
      <w:bookmarkEnd w:id="3"/>
    </w:p>
    <w:p w14:paraId="5EE99877" w14:textId="25F0ADDE" w:rsidR="00AC090B" w:rsidRDefault="00921F36" w:rsidP="00E219C3">
      <w:pPr>
        <w:pStyle w:val="a4"/>
        <w:numPr>
          <w:ilvl w:val="0"/>
          <w:numId w:val="25"/>
        </w:numPr>
        <w:ind w:left="0" w:firstLine="851"/>
      </w:pPr>
      <w:bookmarkStart w:id="4" w:name="_Ref155975890"/>
      <w:r w:rsidRPr="00921F36">
        <w:t>Львова А. П., Калашникова В. А. АНАЛИЗ МЕТОДОВ ЗАЩИТЫ ИНФОРМАЦИИ НА ОСНОВЕ ИСПОЛЬЗОВАНИЯ СТЕГАНОГРАФИИ // Сборник статей XII международной научно-практической конференции. - М.: Научно-издательский центр «Актуальность.РФ», 2017. - С. 109-110.</w:t>
      </w:r>
      <w:bookmarkEnd w:id="4"/>
    </w:p>
    <w:p w14:paraId="25097182" w14:textId="78425E9C" w:rsidR="00A93972" w:rsidRDefault="00A93972" w:rsidP="00E219C3">
      <w:pPr>
        <w:pStyle w:val="a4"/>
        <w:numPr>
          <w:ilvl w:val="0"/>
          <w:numId w:val="25"/>
        </w:numPr>
        <w:ind w:left="0" w:firstLine="851"/>
        <w:rPr>
          <w:lang w:val="en-US"/>
        </w:rPr>
      </w:pPr>
      <w:bookmarkStart w:id="5" w:name="_Ref155976912"/>
      <w:r w:rsidRPr="00A93972">
        <w:rPr>
          <w:lang w:val="en-US"/>
        </w:rPr>
        <w:t>Abbas Cheddad, Joan Condell, Kevin Curran, Paul Mc Kevitt Digital image steganography: Survey and analysis of current methods // Signal Processing. - 2010. - №3. - С. 727-752.</w:t>
      </w:r>
      <w:bookmarkEnd w:id="5"/>
    </w:p>
    <w:p w14:paraId="59064B62" w14:textId="07E860B3" w:rsidR="00D84692" w:rsidRDefault="0078167B" w:rsidP="00E219C3">
      <w:pPr>
        <w:pStyle w:val="a4"/>
        <w:numPr>
          <w:ilvl w:val="0"/>
          <w:numId w:val="25"/>
        </w:numPr>
        <w:ind w:left="0" w:firstLine="851"/>
      </w:pPr>
      <w:bookmarkStart w:id="6" w:name="_Ref155980884"/>
      <w:r w:rsidRPr="0078167B">
        <w:t>Горбунов К.С., Семакин А.Е., Зулькарнеев И.Р. ОРГАНИЗАЦИЯ ВНУТРИВУЗОВСКИХ СОРЕВНОВАНИЙ ПО ИНФОРМАЦИОННОЙ БЕЗОПАСНОСТИ В ФОРМАТЕ CTF // Сборник материалов XV Всероссийской научно-практической конференции студентов, аспирантов и молодых ученых. - Курган: 2016. - С. 11-14.</w:t>
      </w:r>
      <w:bookmarkEnd w:id="6"/>
    </w:p>
    <w:p w14:paraId="6DD35ECE" w14:textId="775EA179" w:rsidR="000279A6" w:rsidRDefault="000279A6" w:rsidP="00E219C3">
      <w:pPr>
        <w:pStyle w:val="a4"/>
        <w:numPr>
          <w:ilvl w:val="0"/>
          <w:numId w:val="25"/>
        </w:numPr>
        <w:ind w:left="0" w:firstLine="851"/>
      </w:pPr>
      <w:bookmarkStart w:id="7" w:name="_Ref155990617"/>
      <w:r w:rsidRPr="000279A6">
        <w:t>Ульянова М.А. ФОРЕНЗИКА КАК ЧАСТЬ ИНФОРМАЦИОННОЙ БЕЗОПАСНОСТИ: ЗАДАЧИ, СРЕДСТВА, МЕТОДЫ, ПРИМЕРЫ ПРАКТИКИ // ВСЕРОССИЙСКАЯ СТУДЕНЧЕСКАЯ КОНФЕРЕНЦИЯ «СТУДЕНЧЕСКАЯ НАУЧНАЯ ВЕСНА», ПОСВЯЩЕННАЯ 85-ЛЕТИЮ Ю. А. ГАГАРИНА. - М.: Издательский дом "Научная библиотека", 2019. - С. 39-40.</w:t>
      </w:r>
      <w:bookmarkEnd w:id="7"/>
    </w:p>
    <w:p w14:paraId="1E27227A" w14:textId="0EC70B97" w:rsidR="000616FB" w:rsidRDefault="000616FB" w:rsidP="00E219C3">
      <w:pPr>
        <w:pStyle w:val="a4"/>
        <w:numPr>
          <w:ilvl w:val="0"/>
          <w:numId w:val="25"/>
        </w:numPr>
        <w:ind w:left="0" w:firstLine="851"/>
        <w:rPr>
          <w:lang w:val="en-US"/>
        </w:rPr>
      </w:pPr>
      <w:bookmarkStart w:id="8" w:name="_Ref155993641"/>
      <w:r w:rsidRPr="000616FB">
        <w:rPr>
          <w:lang w:val="en-US"/>
        </w:rPr>
        <w:t>Capture the Flag (CTF): Website Tutorial to Boost Cybersecurity Training // PRCR URL: https://prcrepository.org/handle/20.500.12475/316 (дата обращения: 16.10.2023).</w:t>
      </w:r>
      <w:bookmarkEnd w:id="8"/>
    </w:p>
    <w:p w14:paraId="57FB51D8" w14:textId="225AD041" w:rsidR="003F193B" w:rsidRDefault="003F193B" w:rsidP="00E219C3">
      <w:pPr>
        <w:pStyle w:val="a4"/>
        <w:numPr>
          <w:ilvl w:val="0"/>
          <w:numId w:val="25"/>
        </w:numPr>
        <w:ind w:left="0" w:firstLine="851"/>
        <w:rPr>
          <w:lang w:val="en-US"/>
        </w:rPr>
      </w:pPr>
      <w:bookmarkStart w:id="9" w:name="_Ref155994090"/>
      <w:r w:rsidRPr="003F193B">
        <w:rPr>
          <w:lang w:val="en-US"/>
        </w:rPr>
        <w:t>Лапонина О.Р., Матошенко В.А. Сравнительный анализ CTF-платформ для обучения кибербезопасности // International Journal of Open Information Technologies. - 2022. - №10. - С. 31-44.</w:t>
      </w:r>
      <w:bookmarkEnd w:id="9"/>
    </w:p>
    <w:p w14:paraId="3B285856" w14:textId="7A2B989B" w:rsidR="00880F0B" w:rsidRDefault="00880F0B" w:rsidP="00E219C3">
      <w:pPr>
        <w:pStyle w:val="a4"/>
        <w:numPr>
          <w:ilvl w:val="0"/>
          <w:numId w:val="25"/>
        </w:numPr>
        <w:ind w:left="0" w:firstLine="851"/>
        <w:rPr>
          <w:lang w:val="en-US"/>
        </w:rPr>
      </w:pPr>
      <w:bookmarkStart w:id="10" w:name="_Ref155997813"/>
      <w:r w:rsidRPr="00880F0B">
        <w:rPr>
          <w:lang w:val="en-US"/>
        </w:rPr>
        <w:lastRenderedPageBreak/>
        <w:t>George Sharkov, Christina Todorova Capture the Flag for Cyber-Resilience Exercising through Cryptographic Puzzles and Collaborative Problem-Solving // Information &amp; Security: An International Journal. - 2017. - №37. - С. 95-102.</w:t>
      </w:r>
      <w:bookmarkEnd w:id="10"/>
    </w:p>
    <w:p w14:paraId="6A6B17A8" w14:textId="56DB706F" w:rsidR="00993CCD" w:rsidRDefault="00993CCD" w:rsidP="00E219C3">
      <w:pPr>
        <w:pStyle w:val="a4"/>
        <w:numPr>
          <w:ilvl w:val="0"/>
          <w:numId w:val="25"/>
        </w:numPr>
        <w:ind w:left="0" w:firstLine="851"/>
        <w:rPr>
          <w:lang w:val="en-US"/>
        </w:rPr>
      </w:pPr>
      <w:bookmarkStart w:id="11" w:name="_Ref156001204"/>
      <w:r w:rsidRPr="00993CCD">
        <w:rPr>
          <w:lang w:val="en-US"/>
        </w:rPr>
        <w:t>The Development of an Open Source Intelligence Gathering Exercise for Teaching Information Security &amp; Privacy // AIS Electronic Library URL: https://aisel.aisnet.org/mwais2018/3/ (дата обращения: 22.10.2023).</w:t>
      </w:r>
      <w:bookmarkEnd w:id="11"/>
    </w:p>
    <w:p w14:paraId="1E21EEBA" w14:textId="3DC9975C" w:rsidR="0007123A" w:rsidRDefault="0007123A" w:rsidP="00E219C3">
      <w:pPr>
        <w:pStyle w:val="a4"/>
        <w:numPr>
          <w:ilvl w:val="0"/>
          <w:numId w:val="25"/>
        </w:numPr>
        <w:ind w:left="0" w:firstLine="851"/>
        <w:rPr>
          <w:lang w:val="en-US"/>
        </w:rPr>
      </w:pPr>
      <w:bookmarkStart w:id="12" w:name="_Ref156003768"/>
      <w:r w:rsidRPr="0007123A">
        <w:rPr>
          <w:lang w:val="en-US"/>
        </w:rPr>
        <w:t>Nu1L Team Handbook for CTFers. - Shanghai, China: Consortia, 2022. - 796 с.</w:t>
      </w:r>
      <w:bookmarkEnd w:id="12"/>
    </w:p>
    <w:p w14:paraId="2E15A262" w14:textId="1672D369" w:rsidR="004E6B79" w:rsidRDefault="004E6B79" w:rsidP="00E219C3">
      <w:pPr>
        <w:pStyle w:val="a4"/>
        <w:numPr>
          <w:ilvl w:val="0"/>
          <w:numId w:val="25"/>
        </w:numPr>
        <w:ind w:left="0" w:firstLine="851"/>
      </w:pPr>
      <w:bookmarkStart w:id="13" w:name="_Ref156004561"/>
      <w:r w:rsidRPr="004E6B79">
        <w:t>Тренировки, сезон 2019-2020 // Хакердом URL: https://2019.hackerdom.ru/board/ (дата обращения: 16.10.2023).</w:t>
      </w:r>
      <w:bookmarkEnd w:id="13"/>
    </w:p>
    <w:p w14:paraId="5808F476" w14:textId="33B556D0" w:rsidR="00156F5F" w:rsidRDefault="00156F5F" w:rsidP="00E219C3">
      <w:pPr>
        <w:pStyle w:val="a4"/>
        <w:numPr>
          <w:ilvl w:val="0"/>
          <w:numId w:val="25"/>
        </w:numPr>
        <w:ind w:left="0" w:firstLine="851"/>
      </w:pPr>
      <w:bookmarkStart w:id="14" w:name="_Ref156005577"/>
      <w:r w:rsidRPr="00156F5F">
        <w:t>Реализация и анализ быстродействия алгоритма шифрования и дешифрования шифра Цезаря // КиберЛенинка URL: https://cyberleninka.ru/article/n/realizatsiya-i-analiz-bystrodeystviya-algoritma-shifrovaniya-i-deshifrovaniya-shifra-tsezarya/viewer (дата обращения: 23.10.2023).</w:t>
      </w:r>
      <w:bookmarkEnd w:id="14"/>
    </w:p>
    <w:p w14:paraId="432CE112" w14:textId="585CE135" w:rsidR="00141AA8" w:rsidRDefault="00141AA8" w:rsidP="00E219C3">
      <w:pPr>
        <w:pStyle w:val="a4"/>
        <w:numPr>
          <w:ilvl w:val="0"/>
          <w:numId w:val="25"/>
        </w:numPr>
        <w:ind w:left="0" w:firstLine="851"/>
      </w:pPr>
      <w:bookmarkStart w:id="15" w:name="_Ref156006522"/>
      <w:r w:rsidRPr="00141AA8">
        <w:t>Герасимов А.А., Пиунова А.П. CРАВНИТЕЛЬНЫЙ АНАЛИЗ РЕАЛИЗАЦИИ ПРОТОКОЛОВ ДИФФИ-ХЕЛЛМАНА И ЭЛЬ-ГАМАЛЯ В ЭЛЛИПТИЧЕСКОЙ КРИПТОГРАФИИ // ПРОБЛЕМЫ СОВРЕМЕННОГО МИРА ГЛАЗАМИ МОЛОДЕЖИ. - М.: Российский университет дружбы народов (РУДН), 2015. - С. 13-23.</w:t>
      </w:r>
      <w:bookmarkEnd w:id="15"/>
    </w:p>
    <w:p w14:paraId="5870EE78" w14:textId="29C013D8" w:rsidR="000F5C89" w:rsidRDefault="000F5C89" w:rsidP="00E219C3">
      <w:pPr>
        <w:pStyle w:val="a4"/>
        <w:numPr>
          <w:ilvl w:val="0"/>
          <w:numId w:val="25"/>
        </w:numPr>
        <w:ind w:left="0" w:firstLine="851"/>
      </w:pPr>
      <w:bookmarkStart w:id="16" w:name="_Ref156054629"/>
      <w:r w:rsidRPr="000F5C89">
        <w:t>Вахаб А., Романенко Д.М. Методы цифровой стеганографии на основе модификации цветовых параметров изображения // Труды БГТУ. Серия 3: Физико-математические науки и информатика. - 2018. - №1. - С. 94-98.</w:t>
      </w:r>
      <w:bookmarkEnd w:id="16"/>
    </w:p>
    <w:p w14:paraId="5FBC7BE5" w14:textId="6E3E3184" w:rsidR="00E81A23" w:rsidRDefault="00E81A23" w:rsidP="00E219C3">
      <w:pPr>
        <w:pStyle w:val="a4"/>
        <w:numPr>
          <w:ilvl w:val="0"/>
          <w:numId w:val="25"/>
        </w:numPr>
        <w:ind w:left="0" w:firstLine="851"/>
      </w:pPr>
      <w:bookmarkStart w:id="17" w:name="_Ref156070971"/>
      <w:r w:rsidRPr="00E81A23">
        <w:t>Дронов Д.Р., Никишова А.В. ВСТРАИВАНИЕ ДАННЫХ В PNG-ИЗОБРАЖЕНИЯ // ИЗВЕСТИЯ ВОЛГОГРАДСКОГО ГОСУДАРСТВЕННОГО ТЕХНИЧЕСКОГО УНИВЕРСИТЕТА. - 2018. - №5. - С. 85-90.</w:t>
      </w:r>
      <w:bookmarkEnd w:id="17"/>
    </w:p>
    <w:p w14:paraId="4F525E7A" w14:textId="741CD916" w:rsidR="00E81A23" w:rsidRDefault="00E81A23" w:rsidP="00E219C3">
      <w:pPr>
        <w:pStyle w:val="a4"/>
        <w:numPr>
          <w:ilvl w:val="0"/>
          <w:numId w:val="25"/>
        </w:numPr>
        <w:ind w:left="0" w:firstLine="851"/>
        <w:rPr>
          <w:lang w:val="en-US"/>
        </w:rPr>
      </w:pPr>
      <w:bookmarkStart w:id="18" w:name="_Ref156071179"/>
      <w:r w:rsidRPr="00E81A23">
        <w:rPr>
          <w:lang w:val="en-US"/>
        </w:rPr>
        <w:t>Portable Network Graphics (PNG) Specification (Third Edition) // W3C Candidate Recommendation Snapshot URL: https://www.w3.org/TR/png/#abstract (дата обращения: 05.11.2023).</w:t>
      </w:r>
      <w:bookmarkEnd w:id="18"/>
    </w:p>
    <w:p w14:paraId="1AD39FA0" w14:textId="313E3046" w:rsidR="000B1034" w:rsidRDefault="00D26E43" w:rsidP="00F70CFE">
      <w:pPr>
        <w:pStyle w:val="a4"/>
        <w:numPr>
          <w:ilvl w:val="0"/>
          <w:numId w:val="25"/>
        </w:numPr>
        <w:spacing w:line="240" w:lineRule="auto"/>
        <w:ind w:left="0" w:firstLine="0"/>
        <w:rPr>
          <w:lang w:val="en-US"/>
        </w:rPr>
      </w:pPr>
      <w:bookmarkStart w:id="19" w:name="_Ref156072138"/>
      <w:r w:rsidRPr="008E4E02">
        <w:rPr>
          <w:lang w:val="en-US"/>
        </w:rPr>
        <w:t>Pillow (PIL Fork) 10.2.0 documentation // pillow URL: https://pillow.readthedocs.io/en/stable/index.html (дата обращения: 05.11.2023).</w:t>
      </w:r>
      <w:bookmarkEnd w:id="19"/>
    </w:p>
    <w:p w14:paraId="0E85A8EA" w14:textId="77777777" w:rsidR="00AA303B" w:rsidRDefault="00DC71F6" w:rsidP="00AA303B">
      <w:pPr>
        <w:pStyle w:val="a4"/>
        <w:numPr>
          <w:ilvl w:val="0"/>
          <w:numId w:val="25"/>
        </w:numPr>
        <w:spacing w:line="240" w:lineRule="auto"/>
        <w:ind w:left="0" w:firstLine="0"/>
      </w:pPr>
      <w:bookmarkStart w:id="20" w:name="_Ref156660182"/>
      <w:r w:rsidRPr="00DC71F6">
        <w:lastRenderedPageBreak/>
        <w:t>StegoSuit // GitHub URL: https://github.com/rajan98/StegoSuit (дата обращения: 20.01.2024).</w:t>
      </w:r>
      <w:bookmarkEnd w:id="20"/>
    </w:p>
    <w:p w14:paraId="7EA4618D" w14:textId="291350AE" w:rsidR="00AA303B" w:rsidRDefault="00AA303B" w:rsidP="00AA303B">
      <w:pPr>
        <w:pStyle w:val="a4"/>
        <w:numPr>
          <w:ilvl w:val="0"/>
          <w:numId w:val="25"/>
        </w:numPr>
        <w:spacing w:line="240" w:lineRule="auto"/>
        <w:ind w:left="0" w:firstLine="0"/>
      </w:pPr>
      <w:bookmarkStart w:id="21" w:name="_Ref156666749"/>
      <w:r w:rsidRPr="00AA303B">
        <w:t>Stegsolve // GitHub URL: https://github.com/eugenekolo/sec-tools/tree/master/stego/stegsolve/stegsolve (дата обращения: 20.01.2024).</w:t>
      </w:r>
      <w:bookmarkEnd w:id="21"/>
    </w:p>
    <w:p w14:paraId="603C41B5" w14:textId="38ADCD29" w:rsidR="00DA6E21" w:rsidRDefault="00DA6E21" w:rsidP="003D41F0">
      <w:pPr>
        <w:pStyle w:val="a4"/>
        <w:numPr>
          <w:ilvl w:val="0"/>
          <w:numId w:val="0"/>
        </w:numPr>
        <w:spacing w:line="240" w:lineRule="auto"/>
        <w:jc w:val="center"/>
      </w:pPr>
      <w:r w:rsidRPr="00DC71F6">
        <w:br w:type="page"/>
      </w:r>
      <w:bookmarkStart w:id="22" w:name="_Hlk156055437"/>
      <w:r w:rsidRPr="003D41F0">
        <w:rPr>
          <w:rFonts w:eastAsia="Times New Roman" w:cs="Times New Roman"/>
          <w:b/>
          <w:bCs/>
          <w:caps/>
          <w:kern w:val="32"/>
          <w:szCs w:val="32"/>
        </w:rPr>
        <w:lastRenderedPageBreak/>
        <w:t>ПРИЛОЖЕНИЕ А</w:t>
      </w:r>
      <w:bookmarkEnd w:id="22"/>
    </w:p>
    <w:p w14:paraId="3CD4A927" w14:textId="02B1AD13" w:rsidR="00DA6E21" w:rsidRDefault="00DA6E21" w:rsidP="00DA6E21">
      <w:pPr>
        <w:spacing w:line="240" w:lineRule="auto"/>
        <w:ind w:firstLine="0"/>
      </w:pPr>
    </w:p>
    <w:p w14:paraId="5BBDB63B" w14:textId="4FED9EB5" w:rsidR="00DA6E21" w:rsidRDefault="00DA6E21" w:rsidP="00DA6E21">
      <w:pPr>
        <w:ind w:firstLine="0"/>
      </w:pPr>
      <w:r>
        <w:t>Решение задания «</w:t>
      </w:r>
      <w:r w:rsidRPr="00DA6E21">
        <w:t>Древнеримская замена</w:t>
      </w:r>
      <w:r>
        <w:t>»</w:t>
      </w:r>
    </w:p>
    <w:p w14:paraId="0DEC49B7" w14:textId="227C5C1A" w:rsidR="00DA6E21" w:rsidRDefault="00DA6E21">
      <w:pPr>
        <w:spacing w:line="240" w:lineRule="auto"/>
        <w:ind w:firstLine="0"/>
      </w:pPr>
    </w:p>
    <w:p w14:paraId="14CB2EBD" w14:textId="77777777" w:rsidR="00DA6E21" w:rsidRPr="00DA6E21" w:rsidRDefault="00DA6E21" w:rsidP="00DA6E21">
      <w:pPr>
        <w:pStyle w:val="af"/>
      </w:pPr>
      <w:r w:rsidRPr="00DA6E21">
        <w:t>#define</w:t>
      </w:r>
      <w:r w:rsidRPr="00DA6E21">
        <w:rPr>
          <w:color w:val="BEC0C2"/>
        </w:rPr>
        <w:t xml:space="preserve"> </w:t>
      </w:r>
      <w:r w:rsidRPr="00DA6E21">
        <w:t>ALPHABET_SIZE</w:t>
      </w:r>
      <w:r w:rsidRPr="00DA6E21">
        <w:rPr>
          <w:color w:val="BEC0C2"/>
        </w:rPr>
        <w:t xml:space="preserve"> </w:t>
      </w:r>
      <w:r w:rsidRPr="00DA6E21">
        <w:rPr>
          <w:color w:val="8A602C"/>
        </w:rPr>
        <w:t>26</w:t>
      </w:r>
    </w:p>
    <w:p w14:paraId="51CCD576" w14:textId="77777777" w:rsidR="00DA6E21" w:rsidRPr="00DA6E21" w:rsidRDefault="00DA6E21" w:rsidP="00DA6E21">
      <w:pPr>
        <w:pStyle w:val="af"/>
      </w:pPr>
    </w:p>
    <w:p w14:paraId="3A25F0AD" w14:textId="77777777" w:rsidR="00DA6E21" w:rsidRPr="00DA6E21" w:rsidRDefault="00DA6E21" w:rsidP="00DA6E21">
      <w:pPr>
        <w:pStyle w:val="af"/>
      </w:pPr>
      <w:r w:rsidRPr="00DA6E21">
        <w:rPr>
          <w:color w:val="D69AA7"/>
        </w:rPr>
        <w:t>void</w:t>
      </w:r>
      <w:r w:rsidRPr="00DA6E21">
        <w:rPr>
          <w:color w:val="BEC0C2"/>
        </w:rPr>
        <w:t xml:space="preserve"> </w:t>
      </w:r>
      <w:r w:rsidRPr="00DA6E21">
        <w:rPr>
          <w:b/>
          <w:bCs/>
        </w:rPr>
        <w:t>RomanDecrypt</w:t>
      </w:r>
      <w:r w:rsidRPr="00DA6E21">
        <w:t>(</w:t>
      </w:r>
      <w:r w:rsidRPr="00DA6E21">
        <w:rPr>
          <w:i/>
          <w:iCs/>
          <w:color w:val="45C6D6"/>
        </w:rPr>
        <w:t>const</w:t>
      </w:r>
      <w:r w:rsidRPr="00DA6E21">
        <w:rPr>
          <w:color w:val="BEC0C2"/>
        </w:rPr>
        <w:t xml:space="preserve"> </w:t>
      </w:r>
      <w:r w:rsidRPr="00DA6E21">
        <w:rPr>
          <w:color w:val="FF8080"/>
        </w:rPr>
        <w:t>std</w:t>
      </w:r>
      <w:r w:rsidRPr="00DA6E21">
        <w:t>::</w:t>
      </w:r>
      <w:r w:rsidRPr="00DA6E21">
        <w:rPr>
          <w:color w:val="FF8080"/>
        </w:rPr>
        <w:t>string</w:t>
      </w:r>
      <w:r w:rsidRPr="00DA6E21">
        <w:t>&amp;</w:t>
      </w:r>
      <w:r w:rsidRPr="00DA6E21">
        <w:rPr>
          <w:color w:val="BEC0C2"/>
        </w:rPr>
        <w:t xml:space="preserve"> </w:t>
      </w:r>
      <w:r w:rsidRPr="00DA6E21">
        <w:rPr>
          <w:color w:val="D6BB9A"/>
        </w:rPr>
        <w:t>roman_message</w:t>
      </w:r>
      <w:r w:rsidRPr="00DA6E21">
        <w:t>)</w:t>
      </w:r>
    </w:p>
    <w:p w14:paraId="5C8EEA66" w14:textId="77777777" w:rsidR="00DA6E21" w:rsidRPr="00DA6E21" w:rsidRDefault="00DA6E21" w:rsidP="00DA6E21">
      <w:pPr>
        <w:pStyle w:val="af"/>
      </w:pPr>
      <w:r w:rsidRPr="00DA6E21">
        <w:t>{</w:t>
      </w:r>
    </w:p>
    <w:p w14:paraId="71C324D1" w14:textId="77777777" w:rsidR="00DA6E21" w:rsidRPr="00DA6E21" w:rsidRDefault="00DA6E21" w:rsidP="00DA6E21">
      <w:pPr>
        <w:pStyle w:val="af"/>
      </w:pPr>
      <w:r w:rsidRPr="00DA6E21">
        <w:rPr>
          <w:color w:val="BEC0C2"/>
        </w:rPr>
        <w:t xml:space="preserve">    </w:t>
      </w:r>
      <w:r w:rsidRPr="00DA6E21">
        <w:rPr>
          <w:i/>
          <w:iCs/>
          <w:color w:val="45C6D6"/>
        </w:rPr>
        <w:t>for</w:t>
      </w:r>
      <w:r w:rsidRPr="00DA6E21">
        <w:rPr>
          <w:color w:val="BEC0C2"/>
        </w:rPr>
        <w:t xml:space="preserve"> </w:t>
      </w:r>
      <w:r w:rsidRPr="00DA6E21">
        <w:t>(</w:t>
      </w:r>
      <w:r w:rsidRPr="00DA6E21">
        <w:rPr>
          <w:color w:val="FF8080"/>
        </w:rPr>
        <w:t>size_t</w:t>
      </w:r>
      <w:r w:rsidRPr="00DA6E21">
        <w:rPr>
          <w:color w:val="BEC0C2"/>
        </w:rPr>
        <w:t xml:space="preserve"> </w:t>
      </w:r>
      <w:r w:rsidRPr="00DA6E21">
        <w:rPr>
          <w:color w:val="D6BB9A"/>
        </w:rPr>
        <w:t>i</w:t>
      </w:r>
      <w:r w:rsidRPr="00DA6E21">
        <w:rPr>
          <w:color w:val="BEC0C2"/>
        </w:rPr>
        <w:t xml:space="preserve"> </w:t>
      </w:r>
      <w:r w:rsidRPr="00DA6E21">
        <w:t>=</w:t>
      </w:r>
      <w:r w:rsidRPr="00DA6E21">
        <w:rPr>
          <w:color w:val="BEC0C2"/>
        </w:rPr>
        <w:t xml:space="preserve"> </w:t>
      </w:r>
      <w:r w:rsidRPr="00DA6E21">
        <w:rPr>
          <w:color w:val="8A602C"/>
        </w:rPr>
        <w:t>0</w:t>
      </w:r>
      <w:r w:rsidRPr="00DA6E21">
        <w:t>;</w:t>
      </w:r>
      <w:r w:rsidRPr="00DA6E21">
        <w:rPr>
          <w:color w:val="BEC0C2"/>
        </w:rPr>
        <w:t xml:space="preserve"> </w:t>
      </w:r>
      <w:r w:rsidRPr="00DA6E21">
        <w:rPr>
          <w:color w:val="D6BB9A"/>
        </w:rPr>
        <w:t>i</w:t>
      </w:r>
      <w:r w:rsidRPr="00DA6E21">
        <w:rPr>
          <w:color w:val="BEC0C2"/>
        </w:rPr>
        <w:t xml:space="preserve"> </w:t>
      </w:r>
      <w:r w:rsidRPr="00DA6E21">
        <w:rPr>
          <w:color w:val="D6BB9A"/>
        </w:rPr>
        <w:t>&lt;</w:t>
      </w:r>
      <w:r w:rsidRPr="00DA6E21">
        <w:rPr>
          <w:color w:val="BEC0C2"/>
        </w:rPr>
        <w:t xml:space="preserve"> </w:t>
      </w:r>
      <w:r w:rsidRPr="00DA6E21">
        <w:t>ALPHABET_SIZE;</w:t>
      </w:r>
      <w:r w:rsidRPr="00DA6E21">
        <w:rPr>
          <w:color w:val="BEC0C2"/>
        </w:rPr>
        <w:t xml:space="preserve"> </w:t>
      </w:r>
      <w:r w:rsidRPr="00DA6E21">
        <w:rPr>
          <w:color w:val="D6BB9A"/>
        </w:rPr>
        <w:t>i++</w:t>
      </w:r>
      <w:r w:rsidRPr="00DA6E21">
        <w:t>)</w:t>
      </w:r>
    </w:p>
    <w:p w14:paraId="666856FE" w14:textId="77777777" w:rsidR="00DA6E21" w:rsidRPr="00DA6E21" w:rsidRDefault="00DA6E21" w:rsidP="00DA6E21">
      <w:pPr>
        <w:pStyle w:val="af"/>
      </w:pPr>
      <w:r w:rsidRPr="00DA6E21">
        <w:rPr>
          <w:color w:val="BEC0C2"/>
        </w:rPr>
        <w:t xml:space="preserve">    </w:t>
      </w:r>
      <w:r w:rsidRPr="00DA6E21">
        <w:t>{</w:t>
      </w:r>
    </w:p>
    <w:p w14:paraId="4BDE2BDC" w14:textId="77777777" w:rsidR="00DA6E21" w:rsidRPr="00DA6E21" w:rsidRDefault="00DA6E21" w:rsidP="00DA6E21">
      <w:pPr>
        <w:pStyle w:val="af"/>
      </w:pPr>
      <w:r w:rsidRPr="00DA6E21">
        <w:rPr>
          <w:color w:val="BEC0C2"/>
        </w:rPr>
        <w:t xml:space="preserve">        </w:t>
      </w:r>
      <w:r w:rsidRPr="00DA6E21">
        <w:rPr>
          <w:i/>
          <w:iCs/>
          <w:color w:val="45C6D6"/>
        </w:rPr>
        <w:t>for</w:t>
      </w:r>
      <w:r w:rsidRPr="00DA6E21">
        <w:rPr>
          <w:color w:val="BEC0C2"/>
        </w:rPr>
        <w:t xml:space="preserve"> </w:t>
      </w:r>
      <w:r w:rsidRPr="00DA6E21">
        <w:t>(</w:t>
      </w:r>
      <w:r w:rsidRPr="00DA6E21">
        <w:rPr>
          <w:color w:val="D69AA7"/>
        </w:rPr>
        <w:t>char</w:t>
      </w:r>
      <w:r w:rsidRPr="00DA6E21">
        <w:rPr>
          <w:color w:val="BEC0C2"/>
        </w:rPr>
        <w:t xml:space="preserve"> </w:t>
      </w:r>
      <w:r w:rsidRPr="00DA6E21">
        <w:rPr>
          <w:color w:val="D6BB9A"/>
        </w:rPr>
        <w:t>c</w:t>
      </w:r>
      <w:r w:rsidRPr="00DA6E21">
        <w:rPr>
          <w:color w:val="BEC0C2"/>
        </w:rPr>
        <w:t xml:space="preserve"> </w:t>
      </w:r>
      <w:r w:rsidRPr="00DA6E21">
        <w:t>:</w:t>
      </w:r>
      <w:r w:rsidRPr="00DA6E21">
        <w:rPr>
          <w:color w:val="BEC0C2"/>
        </w:rPr>
        <w:t xml:space="preserve"> </w:t>
      </w:r>
      <w:r w:rsidRPr="00DA6E21">
        <w:rPr>
          <w:color w:val="D6BB9A"/>
        </w:rPr>
        <w:t>roman_message</w:t>
      </w:r>
      <w:r w:rsidRPr="00DA6E21">
        <w:t>)</w:t>
      </w:r>
    </w:p>
    <w:p w14:paraId="25456BBE" w14:textId="77777777" w:rsidR="00DA6E21" w:rsidRPr="00DA6E21" w:rsidRDefault="00DA6E21" w:rsidP="00DA6E21">
      <w:pPr>
        <w:pStyle w:val="af"/>
      </w:pPr>
      <w:r w:rsidRPr="00DA6E21">
        <w:rPr>
          <w:color w:val="BEC0C2"/>
        </w:rPr>
        <w:t xml:space="preserve">        </w:t>
      </w:r>
      <w:r w:rsidRPr="00DA6E21">
        <w:t>{</w:t>
      </w:r>
    </w:p>
    <w:p w14:paraId="7343232C" w14:textId="77777777" w:rsidR="00DA6E21" w:rsidRPr="00DA6E21" w:rsidRDefault="00DA6E21" w:rsidP="00DA6E21">
      <w:pPr>
        <w:pStyle w:val="af"/>
      </w:pPr>
      <w:r w:rsidRPr="00DA6E21">
        <w:rPr>
          <w:color w:val="BEC0C2"/>
        </w:rPr>
        <w:t xml:space="preserve">            </w:t>
      </w:r>
      <w:r w:rsidRPr="00DA6E21">
        <w:rPr>
          <w:color w:val="D69AA7"/>
        </w:rPr>
        <w:t>char</w:t>
      </w:r>
      <w:r w:rsidRPr="00DA6E21">
        <w:rPr>
          <w:color w:val="BEC0C2"/>
        </w:rPr>
        <w:t xml:space="preserve"> </w:t>
      </w:r>
      <w:r w:rsidRPr="00DA6E21">
        <w:rPr>
          <w:color w:val="D6BB9A"/>
        </w:rPr>
        <w:t>decryptedChar</w:t>
      </w:r>
      <w:r w:rsidRPr="00DA6E21">
        <w:rPr>
          <w:color w:val="BEC0C2"/>
        </w:rPr>
        <w:t xml:space="preserve"> </w:t>
      </w:r>
      <w:r w:rsidRPr="00DA6E21">
        <w:t>=</w:t>
      </w:r>
      <w:r w:rsidRPr="00DA6E21">
        <w:rPr>
          <w:color w:val="BEC0C2"/>
        </w:rPr>
        <w:t xml:space="preserve"> </w:t>
      </w:r>
      <w:r w:rsidRPr="00DA6E21">
        <w:rPr>
          <w:color w:val="D69545"/>
        </w:rPr>
        <w:t>'a'</w:t>
      </w:r>
      <w:r w:rsidRPr="00DA6E21">
        <w:rPr>
          <w:color w:val="BEC0C2"/>
        </w:rPr>
        <w:t xml:space="preserve"> </w:t>
      </w:r>
      <w:r w:rsidRPr="00DA6E21">
        <w:rPr>
          <w:color w:val="D6BB9A"/>
        </w:rPr>
        <w:t>+</w:t>
      </w:r>
      <w:r w:rsidRPr="00DA6E21">
        <w:rPr>
          <w:color w:val="BEC0C2"/>
        </w:rPr>
        <w:t xml:space="preserve"> </w:t>
      </w:r>
      <w:r w:rsidRPr="00DA6E21">
        <w:t>(</w:t>
      </w:r>
      <w:r w:rsidRPr="00DA6E21">
        <w:rPr>
          <w:color w:val="D6BB9A"/>
        </w:rPr>
        <w:t>c</w:t>
      </w:r>
      <w:r w:rsidRPr="00DA6E21">
        <w:rPr>
          <w:color w:val="BEC0C2"/>
        </w:rPr>
        <w:t xml:space="preserve"> </w:t>
      </w:r>
      <w:r w:rsidRPr="00DA6E21">
        <w:rPr>
          <w:color w:val="D6BB9A"/>
        </w:rPr>
        <w:t>-</w:t>
      </w:r>
      <w:r w:rsidRPr="00DA6E21">
        <w:rPr>
          <w:color w:val="BEC0C2"/>
        </w:rPr>
        <w:t xml:space="preserve"> </w:t>
      </w:r>
      <w:r w:rsidRPr="00DA6E21">
        <w:rPr>
          <w:color w:val="D69545"/>
        </w:rPr>
        <w:t>'a'</w:t>
      </w:r>
      <w:r w:rsidRPr="00DA6E21">
        <w:rPr>
          <w:color w:val="BEC0C2"/>
        </w:rPr>
        <w:t xml:space="preserve"> </w:t>
      </w:r>
      <w:r w:rsidRPr="00DA6E21">
        <w:rPr>
          <w:color w:val="D6BB9A"/>
        </w:rPr>
        <w:t>-</w:t>
      </w:r>
      <w:r w:rsidRPr="00DA6E21">
        <w:rPr>
          <w:color w:val="BEC0C2"/>
        </w:rPr>
        <w:t xml:space="preserve"> </w:t>
      </w:r>
      <w:r w:rsidRPr="00DA6E21">
        <w:rPr>
          <w:color w:val="D6BB9A"/>
        </w:rPr>
        <w:t>i</w:t>
      </w:r>
      <w:r w:rsidRPr="00DA6E21">
        <w:rPr>
          <w:color w:val="BEC0C2"/>
        </w:rPr>
        <w:t xml:space="preserve"> </w:t>
      </w:r>
      <w:r w:rsidRPr="00DA6E21">
        <w:rPr>
          <w:color w:val="D6BB9A"/>
        </w:rPr>
        <w:t>+</w:t>
      </w:r>
      <w:r w:rsidRPr="00DA6E21">
        <w:rPr>
          <w:color w:val="BEC0C2"/>
        </w:rPr>
        <w:t xml:space="preserve"> </w:t>
      </w:r>
      <w:r w:rsidRPr="00DA6E21">
        <w:t>ALPHABET_SIZE)</w:t>
      </w:r>
      <w:r w:rsidRPr="00DA6E21">
        <w:rPr>
          <w:color w:val="BEC0C2"/>
        </w:rPr>
        <w:t xml:space="preserve"> </w:t>
      </w:r>
      <w:r w:rsidRPr="00DA6E21">
        <w:rPr>
          <w:color w:val="D6BB9A"/>
        </w:rPr>
        <w:t>%</w:t>
      </w:r>
      <w:r w:rsidRPr="00DA6E21">
        <w:rPr>
          <w:color w:val="BEC0C2"/>
        </w:rPr>
        <w:t xml:space="preserve"> </w:t>
      </w:r>
      <w:r w:rsidRPr="00DA6E21">
        <w:t>ALPHABET_SIZE;</w:t>
      </w:r>
    </w:p>
    <w:p w14:paraId="71A9564D" w14:textId="77777777" w:rsidR="00DA6E21" w:rsidRPr="00DA6E21" w:rsidRDefault="00DA6E21" w:rsidP="00DA6E21">
      <w:pPr>
        <w:pStyle w:val="af"/>
      </w:pPr>
      <w:r w:rsidRPr="00DA6E21">
        <w:rPr>
          <w:color w:val="BEC0C2"/>
        </w:rPr>
        <w:t xml:space="preserve">            </w:t>
      </w:r>
      <w:r w:rsidRPr="00DA6E21">
        <w:rPr>
          <w:color w:val="FF8080"/>
        </w:rPr>
        <w:t>std</w:t>
      </w:r>
      <w:r w:rsidRPr="00DA6E21">
        <w:t>::</w:t>
      </w:r>
      <w:r w:rsidRPr="00DA6E21">
        <w:rPr>
          <w:color w:val="9AA7D6"/>
        </w:rPr>
        <w:t>cout</w:t>
      </w:r>
      <w:r w:rsidRPr="00DA6E21">
        <w:rPr>
          <w:color w:val="BEC0C2"/>
        </w:rPr>
        <w:t xml:space="preserve"> </w:t>
      </w:r>
      <w:r w:rsidRPr="00DA6E21">
        <w:rPr>
          <w:color w:val="D6BB9A"/>
        </w:rPr>
        <w:t>&lt;&lt;</w:t>
      </w:r>
      <w:r w:rsidRPr="00DA6E21">
        <w:rPr>
          <w:color w:val="BEC0C2"/>
        </w:rPr>
        <w:t xml:space="preserve"> </w:t>
      </w:r>
      <w:r w:rsidRPr="00DA6E21">
        <w:rPr>
          <w:color w:val="D6BB9A"/>
        </w:rPr>
        <w:t>decryptedChar</w:t>
      </w:r>
      <w:r w:rsidRPr="00DA6E21">
        <w:t>;</w:t>
      </w:r>
    </w:p>
    <w:p w14:paraId="0860C9FA" w14:textId="77777777" w:rsidR="00DA6E21" w:rsidRPr="00DA6E21" w:rsidRDefault="00DA6E21" w:rsidP="00DA6E21">
      <w:pPr>
        <w:pStyle w:val="af"/>
      </w:pPr>
      <w:r w:rsidRPr="00DA6E21">
        <w:rPr>
          <w:color w:val="BEC0C2"/>
        </w:rPr>
        <w:t xml:space="preserve">        </w:t>
      </w:r>
      <w:r w:rsidRPr="00DA6E21">
        <w:t>}</w:t>
      </w:r>
    </w:p>
    <w:p w14:paraId="043134FF" w14:textId="77777777" w:rsidR="00DA6E21" w:rsidRPr="00DA6E21" w:rsidRDefault="00DA6E21" w:rsidP="00DA6E21">
      <w:pPr>
        <w:pStyle w:val="af"/>
      </w:pPr>
      <w:r w:rsidRPr="00DA6E21">
        <w:rPr>
          <w:color w:val="BEC0C2"/>
        </w:rPr>
        <w:t xml:space="preserve">        </w:t>
      </w:r>
      <w:r w:rsidRPr="00DA6E21">
        <w:rPr>
          <w:color w:val="FF8080"/>
        </w:rPr>
        <w:t>std</w:t>
      </w:r>
      <w:r w:rsidRPr="00DA6E21">
        <w:t>::</w:t>
      </w:r>
      <w:r w:rsidRPr="00DA6E21">
        <w:rPr>
          <w:color w:val="9AA7D6"/>
        </w:rPr>
        <w:t>cout</w:t>
      </w:r>
      <w:r w:rsidRPr="00DA6E21">
        <w:rPr>
          <w:color w:val="BEC0C2"/>
        </w:rPr>
        <w:t xml:space="preserve"> </w:t>
      </w:r>
      <w:r w:rsidRPr="00DA6E21">
        <w:rPr>
          <w:color w:val="D6BB9A"/>
        </w:rPr>
        <w:t>&lt;&lt;</w:t>
      </w:r>
      <w:r w:rsidRPr="00DA6E21">
        <w:rPr>
          <w:color w:val="BEC0C2"/>
        </w:rPr>
        <w:t xml:space="preserve"> </w:t>
      </w:r>
      <w:r w:rsidRPr="00DA6E21">
        <w:rPr>
          <w:color w:val="FF8080"/>
        </w:rPr>
        <w:t>std</w:t>
      </w:r>
      <w:r w:rsidRPr="00DA6E21">
        <w:t>::endl;</w:t>
      </w:r>
    </w:p>
    <w:p w14:paraId="6ECABE73" w14:textId="77777777" w:rsidR="00DA6E21" w:rsidRPr="003714D1" w:rsidRDefault="00DA6E21" w:rsidP="00DA6E21">
      <w:pPr>
        <w:pStyle w:val="af"/>
      </w:pPr>
      <w:r w:rsidRPr="00DA6E21">
        <w:rPr>
          <w:color w:val="BEC0C2"/>
        </w:rPr>
        <w:t xml:space="preserve">    </w:t>
      </w:r>
      <w:r w:rsidRPr="003714D1">
        <w:t>}</w:t>
      </w:r>
    </w:p>
    <w:p w14:paraId="72F93B3C" w14:textId="77777777" w:rsidR="00DA6E21" w:rsidRPr="003714D1" w:rsidRDefault="00DA6E21" w:rsidP="00DA6E21">
      <w:pPr>
        <w:pStyle w:val="af"/>
      </w:pPr>
    </w:p>
    <w:p w14:paraId="0A613375" w14:textId="5E625791" w:rsidR="00DA6E21" w:rsidRPr="006138F9" w:rsidRDefault="00DA6E21" w:rsidP="00DA6E21">
      <w:pPr>
        <w:pStyle w:val="af"/>
        <w:rPr>
          <w:lang w:val="ru-RU"/>
        </w:rPr>
      </w:pPr>
      <w:r w:rsidRPr="006138F9">
        <w:rPr>
          <w:szCs w:val="24"/>
          <w:lang w:val="ru-RU"/>
        </w:rPr>
        <w:t>}</w:t>
      </w:r>
      <w:r w:rsidRPr="006138F9">
        <w:rPr>
          <w:lang w:val="ru-RU"/>
        </w:rPr>
        <w:br w:type="page"/>
      </w:r>
    </w:p>
    <w:p w14:paraId="7DB5D1C7" w14:textId="77777777" w:rsidR="009576EA" w:rsidRDefault="009576EA" w:rsidP="009576EA">
      <w:pPr>
        <w:pStyle w:val="afb"/>
      </w:pPr>
      <w:r>
        <w:lastRenderedPageBreak/>
        <w:t>ПРИЛОЖЕНИЕ Б</w:t>
      </w:r>
    </w:p>
    <w:p w14:paraId="68445119" w14:textId="0860A1C2" w:rsidR="009576EA" w:rsidRDefault="009576EA" w:rsidP="009576EA">
      <w:pPr>
        <w:ind w:firstLine="0"/>
      </w:pPr>
      <w:r>
        <w:t>Решение задания «</w:t>
      </w:r>
      <w:r w:rsidR="0089067C" w:rsidRPr="0089067C">
        <w:t>Диффи-Хеллман</w:t>
      </w:r>
      <w:r>
        <w:t>»</w:t>
      </w:r>
    </w:p>
    <w:p w14:paraId="4EDC4A2B" w14:textId="77777777" w:rsidR="0089067C" w:rsidRPr="0089067C" w:rsidRDefault="0089067C" w:rsidP="0089067C">
      <w:pPr>
        <w:pStyle w:val="af"/>
      </w:pPr>
      <w:r w:rsidRPr="0089067C">
        <w:rPr>
          <w:color w:val="D69AA7"/>
        </w:rPr>
        <w:t>void</w:t>
      </w:r>
      <w:r w:rsidRPr="0089067C">
        <w:rPr>
          <w:color w:val="BEC0C2"/>
        </w:rPr>
        <w:t xml:space="preserve"> </w:t>
      </w:r>
      <w:r w:rsidRPr="0089067C">
        <w:t>Diffie_Hellman()</w:t>
      </w:r>
    </w:p>
    <w:p w14:paraId="74163866" w14:textId="77777777" w:rsidR="0089067C" w:rsidRPr="0089067C" w:rsidRDefault="0089067C" w:rsidP="0089067C">
      <w:pPr>
        <w:pStyle w:val="af"/>
      </w:pPr>
      <w:r w:rsidRPr="0089067C">
        <w:t>{</w:t>
      </w:r>
    </w:p>
    <w:p w14:paraId="137E86A9" w14:textId="77777777" w:rsidR="0089067C" w:rsidRPr="0089067C" w:rsidRDefault="0089067C" w:rsidP="0089067C">
      <w:pPr>
        <w:pStyle w:val="af"/>
      </w:pPr>
      <w:r w:rsidRPr="0089067C">
        <w:rPr>
          <w:color w:val="BEC0C2"/>
        </w:rPr>
        <w:t xml:space="preserve">    </w:t>
      </w:r>
      <w:r w:rsidRPr="0089067C">
        <w:rPr>
          <w:color w:val="FF8080"/>
        </w:rPr>
        <w:t>size_t</w:t>
      </w:r>
      <w:r w:rsidRPr="0089067C">
        <w:rPr>
          <w:color w:val="BEC0C2"/>
        </w:rPr>
        <w:t xml:space="preserve"> </w:t>
      </w:r>
      <w:r w:rsidRPr="0089067C">
        <w:rPr>
          <w:color w:val="D6BB9A"/>
        </w:rPr>
        <w:t>q</w:t>
      </w:r>
      <w:r w:rsidRPr="0089067C">
        <w:rPr>
          <w:color w:val="BEC0C2"/>
        </w:rPr>
        <w:t xml:space="preserve"> </w:t>
      </w:r>
      <w:r w:rsidRPr="0089067C">
        <w:t>=</w:t>
      </w:r>
      <w:r w:rsidRPr="0089067C">
        <w:rPr>
          <w:color w:val="BEC0C2"/>
        </w:rPr>
        <w:t xml:space="preserve"> </w:t>
      </w:r>
      <w:r w:rsidRPr="0089067C">
        <w:rPr>
          <w:color w:val="8A602C"/>
        </w:rPr>
        <w:t>1357</w:t>
      </w:r>
      <w:r w:rsidRPr="0089067C">
        <w:t>,</w:t>
      </w:r>
      <w:r w:rsidRPr="0089067C">
        <w:rPr>
          <w:color w:val="BEC0C2"/>
        </w:rPr>
        <w:t xml:space="preserve"> </w:t>
      </w:r>
      <w:r w:rsidRPr="0089067C">
        <w:rPr>
          <w:color w:val="D6BB9A"/>
        </w:rPr>
        <w:t>g</w:t>
      </w:r>
      <w:r w:rsidRPr="0089067C">
        <w:rPr>
          <w:color w:val="BEC0C2"/>
        </w:rPr>
        <w:t xml:space="preserve"> </w:t>
      </w:r>
      <w:r w:rsidRPr="0089067C">
        <w:t>=</w:t>
      </w:r>
      <w:r w:rsidRPr="0089067C">
        <w:rPr>
          <w:color w:val="BEC0C2"/>
        </w:rPr>
        <w:t xml:space="preserve"> </w:t>
      </w:r>
      <w:r w:rsidRPr="0089067C">
        <w:rPr>
          <w:color w:val="8A602C"/>
        </w:rPr>
        <w:t>10</w:t>
      </w:r>
      <w:r w:rsidRPr="0089067C">
        <w:t>,</w:t>
      </w:r>
      <w:r w:rsidRPr="0089067C">
        <w:rPr>
          <w:color w:val="BEC0C2"/>
        </w:rPr>
        <w:t xml:space="preserve"> </w:t>
      </w:r>
      <w:r w:rsidRPr="0089067C">
        <w:rPr>
          <w:color w:val="D6BB9A"/>
        </w:rPr>
        <w:t>tmp_a</w:t>
      </w:r>
      <w:r w:rsidRPr="0089067C">
        <w:rPr>
          <w:color w:val="BEC0C2"/>
        </w:rPr>
        <w:t xml:space="preserve"> </w:t>
      </w:r>
      <w:r w:rsidRPr="0089067C">
        <w:t>=</w:t>
      </w:r>
      <w:r w:rsidRPr="0089067C">
        <w:rPr>
          <w:color w:val="BEC0C2"/>
        </w:rPr>
        <w:t xml:space="preserve"> </w:t>
      </w:r>
      <w:r w:rsidRPr="0089067C">
        <w:rPr>
          <w:color w:val="8A602C"/>
        </w:rPr>
        <w:t>0</w:t>
      </w:r>
      <w:r w:rsidRPr="0089067C">
        <w:t>,</w:t>
      </w:r>
      <w:r w:rsidRPr="0089067C">
        <w:rPr>
          <w:color w:val="BEC0C2"/>
        </w:rPr>
        <w:t xml:space="preserve"> </w:t>
      </w:r>
      <w:r w:rsidRPr="0089067C">
        <w:rPr>
          <w:color w:val="D6BB9A"/>
        </w:rPr>
        <w:t>tmp_b</w:t>
      </w:r>
      <w:r w:rsidRPr="0089067C">
        <w:rPr>
          <w:color w:val="BEC0C2"/>
        </w:rPr>
        <w:t xml:space="preserve"> </w:t>
      </w:r>
      <w:r w:rsidRPr="0089067C">
        <w:t>=</w:t>
      </w:r>
      <w:r w:rsidRPr="0089067C">
        <w:rPr>
          <w:color w:val="BEC0C2"/>
        </w:rPr>
        <w:t xml:space="preserve"> </w:t>
      </w:r>
      <w:r w:rsidRPr="0089067C">
        <w:rPr>
          <w:color w:val="8A602C"/>
        </w:rPr>
        <w:t>0</w:t>
      </w:r>
      <w:r w:rsidRPr="0089067C">
        <w:t>,</w:t>
      </w:r>
      <w:r w:rsidRPr="0089067C">
        <w:rPr>
          <w:color w:val="BEC0C2"/>
        </w:rPr>
        <w:t xml:space="preserve"> </w:t>
      </w:r>
      <w:r w:rsidRPr="0089067C">
        <w:rPr>
          <w:color w:val="D6BB9A"/>
        </w:rPr>
        <w:t>tmp_ab</w:t>
      </w:r>
      <w:r w:rsidRPr="0089067C">
        <w:rPr>
          <w:color w:val="BEC0C2"/>
        </w:rPr>
        <w:t xml:space="preserve"> </w:t>
      </w:r>
      <w:r w:rsidRPr="0089067C">
        <w:t>=</w:t>
      </w:r>
      <w:r w:rsidRPr="0089067C">
        <w:rPr>
          <w:color w:val="BEC0C2"/>
        </w:rPr>
        <w:t xml:space="preserve"> </w:t>
      </w:r>
      <w:r w:rsidRPr="0089067C">
        <w:rPr>
          <w:color w:val="8A602C"/>
        </w:rPr>
        <w:t>0</w:t>
      </w:r>
      <w:r w:rsidRPr="0089067C">
        <w:t>;</w:t>
      </w:r>
    </w:p>
    <w:p w14:paraId="7800C08E" w14:textId="77777777" w:rsidR="0089067C" w:rsidRPr="0089067C" w:rsidRDefault="0089067C" w:rsidP="0089067C">
      <w:pPr>
        <w:pStyle w:val="af"/>
      </w:pPr>
    </w:p>
    <w:p w14:paraId="4FE80C82" w14:textId="77777777" w:rsidR="0089067C" w:rsidRPr="0089067C" w:rsidRDefault="0089067C" w:rsidP="0089067C">
      <w:pPr>
        <w:pStyle w:val="af"/>
      </w:pPr>
      <w:r w:rsidRPr="0089067C">
        <w:rPr>
          <w:color w:val="BEC0C2"/>
        </w:rPr>
        <w:t xml:space="preserve">    </w:t>
      </w:r>
      <w:r w:rsidRPr="0089067C">
        <w:rPr>
          <w:i/>
          <w:iCs/>
          <w:color w:val="45C6D6"/>
        </w:rPr>
        <w:t>for</w:t>
      </w:r>
      <w:r w:rsidRPr="0089067C">
        <w:rPr>
          <w:color w:val="BEC0C2"/>
        </w:rPr>
        <w:t xml:space="preserve"> </w:t>
      </w:r>
      <w:r w:rsidRPr="0089067C">
        <w:t>(</w:t>
      </w:r>
      <w:r w:rsidRPr="0089067C">
        <w:rPr>
          <w:color w:val="FF8080"/>
        </w:rPr>
        <w:t>size_t</w:t>
      </w:r>
      <w:r w:rsidRPr="0089067C">
        <w:rPr>
          <w:color w:val="BEC0C2"/>
        </w:rPr>
        <w:t xml:space="preserve"> </w:t>
      </w:r>
      <w:r w:rsidRPr="0089067C">
        <w:rPr>
          <w:color w:val="D6BB9A"/>
        </w:rPr>
        <w:t>i</w:t>
      </w:r>
      <w:r w:rsidRPr="0089067C">
        <w:rPr>
          <w:color w:val="BEC0C2"/>
        </w:rPr>
        <w:t xml:space="preserve"> </w:t>
      </w:r>
      <w:r w:rsidRPr="0089067C">
        <w:t>=</w:t>
      </w:r>
      <w:r w:rsidRPr="0089067C">
        <w:rPr>
          <w:color w:val="BEC0C2"/>
        </w:rPr>
        <w:t xml:space="preserve"> </w:t>
      </w:r>
      <w:r w:rsidRPr="0089067C">
        <w:rPr>
          <w:color w:val="8A602C"/>
        </w:rPr>
        <w:t>0</w:t>
      </w:r>
      <w:r w:rsidRPr="0089067C">
        <w:t>;</w:t>
      </w:r>
      <w:r w:rsidRPr="0089067C">
        <w:rPr>
          <w:color w:val="BEC0C2"/>
        </w:rPr>
        <w:t xml:space="preserve"> </w:t>
      </w:r>
      <w:r w:rsidRPr="0089067C">
        <w:rPr>
          <w:color w:val="D6BB9A"/>
        </w:rPr>
        <w:t>i</w:t>
      </w:r>
      <w:r w:rsidRPr="0089067C">
        <w:rPr>
          <w:color w:val="BEC0C2"/>
        </w:rPr>
        <w:t xml:space="preserve"> </w:t>
      </w:r>
      <w:r w:rsidRPr="0089067C">
        <w:rPr>
          <w:color w:val="D6BB9A"/>
        </w:rPr>
        <w:t>&lt;</w:t>
      </w:r>
      <w:r w:rsidRPr="0089067C">
        <w:rPr>
          <w:color w:val="BEC0C2"/>
        </w:rPr>
        <w:t xml:space="preserve"> </w:t>
      </w:r>
      <w:r w:rsidRPr="0089067C">
        <w:rPr>
          <w:color w:val="8A602C"/>
        </w:rPr>
        <w:t>1000</w:t>
      </w:r>
      <w:r w:rsidRPr="0089067C">
        <w:t>;</w:t>
      </w:r>
      <w:r w:rsidRPr="0089067C">
        <w:rPr>
          <w:color w:val="BEC0C2"/>
        </w:rPr>
        <w:t xml:space="preserve"> </w:t>
      </w:r>
      <w:r w:rsidRPr="0089067C">
        <w:rPr>
          <w:color w:val="D6BB9A"/>
        </w:rPr>
        <w:t>i++</w:t>
      </w:r>
      <w:r w:rsidRPr="0089067C">
        <w:t>)</w:t>
      </w:r>
    </w:p>
    <w:p w14:paraId="1434BA0F" w14:textId="77777777" w:rsidR="0089067C" w:rsidRPr="0089067C" w:rsidRDefault="0089067C" w:rsidP="0089067C">
      <w:pPr>
        <w:pStyle w:val="af"/>
      </w:pPr>
      <w:r w:rsidRPr="0089067C">
        <w:rPr>
          <w:color w:val="BEC0C2"/>
        </w:rPr>
        <w:t xml:space="preserve">    </w:t>
      </w:r>
      <w:r w:rsidRPr="0089067C">
        <w:t>{</w:t>
      </w:r>
    </w:p>
    <w:p w14:paraId="45D29B54" w14:textId="77777777" w:rsidR="0089067C" w:rsidRPr="0089067C" w:rsidRDefault="0089067C" w:rsidP="0089067C">
      <w:pPr>
        <w:pStyle w:val="af"/>
      </w:pPr>
      <w:r w:rsidRPr="0089067C">
        <w:rPr>
          <w:color w:val="BEC0C2"/>
        </w:rPr>
        <w:t xml:space="preserve">        </w:t>
      </w:r>
      <w:r w:rsidRPr="0089067C">
        <w:rPr>
          <w:color w:val="D6BB9A"/>
        </w:rPr>
        <w:t>tmp_a</w:t>
      </w:r>
      <w:r w:rsidRPr="0089067C">
        <w:rPr>
          <w:color w:val="BEC0C2"/>
        </w:rPr>
        <w:t xml:space="preserve"> </w:t>
      </w:r>
      <w:r w:rsidRPr="0089067C">
        <w:rPr>
          <w:color w:val="D6BB9A"/>
        </w:rPr>
        <w:t>=</w:t>
      </w:r>
      <w:r w:rsidRPr="0089067C">
        <w:rPr>
          <w:color w:val="BEC0C2"/>
        </w:rPr>
        <w:t xml:space="preserve"> </w:t>
      </w:r>
      <w:r w:rsidRPr="0089067C">
        <w:t>ModPow(</w:t>
      </w:r>
      <w:r w:rsidRPr="0089067C">
        <w:rPr>
          <w:color w:val="D6BB9A"/>
        </w:rPr>
        <w:t>g</w:t>
      </w:r>
      <w:r w:rsidRPr="0089067C">
        <w:t>,</w:t>
      </w:r>
      <w:r w:rsidRPr="0089067C">
        <w:rPr>
          <w:color w:val="BEC0C2"/>
        </w:rPr>
        <w:t xml:space="preserve"> </w:t>
      </w:r>
      <w:r w:rsidRPr="0089067C">
        <w:rPr>
          <w:color w:val="D6BB9A"/>
        </w:rPr>
        <w:t>i</w:t>
      </w:r>
      <w:r w:rsidRPr="0089067C">
        <w:t>,</w:t>
      </w:r>
      <w:r w:rsidRPr="0089067C">
        <w:rPr>
          <w:color w:val="BEC0C2"/>
        </w:rPr>
        <w:t xml:space="preserve"> </w:t>
      </w:r>
      <w:r w:rsidRPr="0089067C">
        <w:rPr>
          <w:color w:val="D6BB9A"/>
        </w:rPr>
        <w:t>q</w:t>
      </w:r>
      <w:r w:rsidRPr="0089067C">
        <w:t>);</w:t>
      </w:r>
    </w:p>
    <w:p w14:paraId="3B9DC31A" w14:textId="77777777" w:rsidR="0089067C" w:rsidRPr="0089067C" w:rsidRDefault="0089067C" w:rsidP="0089067C">
      <w:pPr>
        <w:pStyle w:val="af"/>
      </w:pPr>
    </w:p>
    <w:p w14:paraId="2E529144" w14:textId="77777777" w:rsidR="0089067C" w:rsidRPr="0089067C" w:rsidRDefault="0089067C" w:rsidP="0089067C">
      <w:pPr>
        <w:pStyle w:val="af"/>
      </w:pPr>
      <w:r w:rsidRPr="0089067C">
        <w:rPr>
          <w:color w:val="BEC0C2"/>
        </w:rPr>
        <w:t xml:space="preserve">        </w:t>
      </w:r>
      <w:r w:rsidRPr="0089067C">
        <w:rPr>
          <w:i/>
          <w:iCs/>
          <w:color w:val="45C6D6"/>
        </w:rPr>
        <w:t>if</w:t>
      </w:r>
      <w:r w:rsidRPr="0089067C">
        <w:rPr>
          <w:color w:val="BEC0C2"/>
        </w:rPr>
        <w:t xml:space="preserve"> </w:t>
      </w:r>
      <w:r w:rsidRPr="0089067C">
        <w:t>(</w:t>
      </w:r>
      <w:r w:rsidRPr="0089067C">
        <w:rPr>
          <w:color w:val="D6BB9A"/>
        </w:rPr>
        <w:t>tmp_a</w:t>
      </w:r>
      <w:r w:rsidRPr="0089067C">
        <w:rPr>
          <w:color w:val="BEC0C2"/>
        </w:rPr>
        <w:t xml:space="preserve"> </w:t>
      </w:r>
      <w:r w:rsidRPr="0089067C">
        <w:rPr>
          <w:color w:val="D6BB9A"/>
        </w:rPr>
        <w:t>==</w:t>
      </w:r>
      <w:r w:rsidRPr="0089067C">
        <w:rPr>
          <w:color w:val="BEC0C2"/>
        </w:rPr>
        <w:t xml:space="preserve"> </w:t>
      </w:r>
      <w:r w:rsidRPr="0089067C">
        <w:rPr>
          <w:color w:val="8A602C"/>
        </w:rPr>
        <w:t>419</w:t>
      </w:r>
      <w:r w:rsidRPr="0089067C">
        <w:t>)</w:t>
      </w:r>
    </w:p>
    <w:p w14:paraId="309BA8DC" w14:textId="77777777" w:rsidR="0089067C" w:rsidRPr="0089067C" w:rsidRDefault="0089067C" w:rsidP="0089067C">
      <w:pPr>
        <w:pStyle w:val="af"/>
      </w:pPr>
      <w:r w:rsidRPr="0089067C">
        <w:rPr>
          <w:color w:val="BEC0C2"/>
        </w:rPr>
        <w:t xml:space="preserve">        </w:t>
      </w:r>
      <w:r w:rsidRPr="0089067C">
        <w:t>{</w:t>
      </w:r>
    </w:p>
    <w:p w14:paraId="5EA9BA84" w14:textId="77777777" w:rsidR="0089067C" w:rsidRPr="0089067C" w:rsidRDefault="0089067C" w:rsidP="0089067C">
      <w:pPr>
        <w:pStyle w:val="af"/>
      </w:pPr>
      <w:r w:rsidRPr="0089067C">
        <w:rPr>
          <w:color w:val="BEC0C2"/>
        </w:rPr>
        <w:t xml:space="preserve">            </w:t>
      </w:r>
      <w:r w:rsidRPr="0089067C">
        <w:rPr>
          <w:i/>
          <w:iCs/>
          <w:color w:val="45C6D6"/>
        </w:rPr>
        <w:t>for</w:t>
      </w:r>
      <w:r w:rsidRPr="0089067C">
        <w:rPr>
          <w:color w:val="BEC0C2"/>
        </w:rPr>
        <w:t xml:space="preserve"> </w:t>
      </w:r>
      <w:r w:rsidRPr="0089067C">
        <w:t>(</w:t>
      </w:r>
      <w:r w:rsidRPr="0089067C">
        <w:rPr>
          <w:color w:val="FF8080"/>
        </w:rPr>
        <w:t>size_t</w:t>
      </w:r>
      <w:r w:rsidRPr="0089067C">
        <w:rPr>
          <w:color w:val="BEC0C2"/>
        </w:rPr>
        <w:t xml:space="preserve"> </w:t>
      </w:r>
      <w:r w:rsidRPr="0089067C">
        <w:rPr>
          <w:color w:val="D6BB9A"/>
        </w:rPr>
        <w:t>j</w:t>
      </w:r>
      <w:r w:rsidRPr="0089067C">
        <w:rPr>
          <w:color w:val="BEC0C2"/>
        </w:rPr>
        <w:t xml:space="preserve"> </w:t>
      </w:r>
      <w:r w:rsidRPr="0089067C">
        <w:t>=</w:t>
      </w:r>
      <w:r w:rsidRPr="0089067C">
        <w:rPr>
          <w:color w:val="BEC0C2"/>
        </w:rPr>
        <w:t xml:space="preserve"> </w:t>
      </w:r>
      <w:r w:rsidRPr="0089067C">
        <w:rPr>
          <w:color w:val="8A602C"/>
        </w:rPr>
        <w:t>0</w:t>
      </w:r>
      <w:r w:rsidRPr="0089067C">
        <w:t>;</w:t>
      </w:r>
      <w:r w:rsidRPr="0089067C">
        <w:rPr>
          <w:color w:val="BEC0C2"/>
        </w:rPr>
        <w:t xml:space="preserve"> </w:t>
      </w:r>
      <w:r w:rsidRPr="0089067C">
        <w:rPr>
          <w:color w:val="D6BB9A"/>
        </w:rPr>
        <w:t>j</w:t>
      </w:r>
      <w:r w:rsidRPr="0089067C">
        <w:rPr>
          <w:color w:val="BEC0C2"/>
        </w:rPr>
        <w:t xml:space="preserve"> </w:t>
      </w:r>
      <w:r w:rsidRPr="0089067C">
        <w:rPr>
          <w:color w:val="D6BB9A"/>
        </w:rPr>
        <w:t>&lt;</w:t>
      </w:r>
      <w:r w:rsidRPr="0089067C">
        <w:rPr>
          <w:color w:val="BEC0C2"/>
        </w:rPr>
        <w:t xml:space="preserve"> </w:t>
      </w:r>
      <w:r w:rsidRPr="0089067C">
        <w:rPr>
          <w:color w:val="8A602C"/>
        </w:rPr>
        <w:t>1000</w:t>
      </w:r>
      <w:r w:rsidRPr="0089067C">
        <w:t>;</w:t>
      </w:r>
      <w:r w:rsidRPr="0089067C">
        <w:rPr>
          <w:color w:val="BEC0C2"/>
        </w:rPr>
        <w:t xml:space="preserve"> </w:t>
      </w:r>
      <w:r w:rsidRPr="0089067C">
        <w:rPr>
          <w:color w:val="D6BB9A"/>
        </w:rPr>
        <w:t>j++</w:t>
      </w:r>
      <w:r w:rsidRPr="0089067C">
        <w:t>)</w:t>
      </w:r>
    </w:p>
    <w:p w14:paraId="30653571" w14:textId="77777777" w:rsidR="0089067C" w:rsidRPr="0089067C" w:rsidRDefault="0089067C" w:rsidP="0089067C">
      <w:pPr>
        <w:pStyle w:val="af"/>
      </w:pPr>
      <w:r w:rsidRPr="0089067C">
        <w:rPr>
          <w:color w:val="BEC0C2"/>
        </w:rPr>
        <w:t xml:space="preserve">            </w:t>
      </w:r>
      <w:r w:rsidRPr="0089067C">
        <w:t>{</w:t>
      </w:r>
    </w:p>
    <w:p w14:paraId="35C00193" w14:textId="77777777" w:rsidR="0089067C" w:rsidRPr="0089067C" w:rsidRDefault="0089067C" w:rsidP="0089067C">
      <w:pPr>
        <w:pStyle w:val="af"/>
      </w:pPr>
      <w:r w:rsidRPr="0089067C">
        <w:rPr>
          <w:color w:val="BEC0C2"/>
        </w:rPr>
        <w:t xml:space="preserve">                </w:t>
      </w:r>
      <w:r w:rsidRPr="0089067C">
        <w:rPr>
          <w:color w:val="D6BB9A"/>
        </w:rPr>
        <w:t>tmp_b</w:t>
      </w:r>
      <w:r w:rsidRPr="0089067C">
        <w:rPr>
          <w:color w:val="BEC0C2"/>
        </w:rPr>
        <w:t xml:space="preserve"> </w:t>
      </w:r>
      <w:r w:rsidRPr="0089067C">
        <w:rPr>
          <w:color w:val="D6BB9A"/>
        </w:rPr>
        <w:t>=</w:t>
      </w:r>
      <w:r w:rsidRPr="0089067C">
        <w:rPr>
          <w:color w:val="BEC0C2"/>
        </w:rPr>
        <w:t xml:space="preserve"> </w:t>
      </w:r>
      <w:r w:rsidRPr="0089067C">
        <w:t>ModPow(</w:t>
      </w:r>
      <w:r w:rsidRPr="0089067C">
        <w:rPr>
          <w:color w:val="D6BB9A"/>
        </w:rPr>
        <w:t>g</w:t>
      </w:r>
      <w:r w:rsidRPr="0089067C">
        <w:t>,</w:t>
      </w:r>
      <w:r w:rsidRPr="0089067C">
        <w:rPr>
          <w:color w:val="BEC0C2"/>
        </w:rPr>
        <w:t xml:space="preserve"> </w:t>
      </w:r>
      <w:r w:rsidRPr="0089067C">
        <w:rPr>
          <w:color w:val="D6BB9A"/>
        </w:rPr>
        <w:t>j</w:t>
      </w:r>
      <w:r w:rsidRPr="0089067C">
        <w:t>,</w:t>
      </w:r>
      <w:r w:rsidRPr="0089067C">
        <w:rPr>
          <w:color w:val="BEC0C2"/>
        </w:rPr>
        <w:t xml:space="preserve"> </w:t>
      </w:r>
      <w:r w:rsidRPr="0089067C">
        <w:rPr>
          <w:color w:val="D6BB9A"/>
        </w:rPr>
        <w:t>q</w:t>
      </w:r>
      <w:r w:rsidRPr="0089067C">
        <w:t>);</w:t>
      </w:r>
    </w:p>
    <w:p w14:paraId="22092FDB" w14:textId="77777777" w:rsidR="0089067C" w:rsidRPr="0089067C" w:rsidRDefault="0089067C" w:rsidP="0089067C">
      <w:pPr>
        <w:pStyle w:val="af"/>
      </w:pPr>
    </w:p>
    <w:p w14:paraId="557DBB06" w14:textId="77777777" w:rsidR="0089067C" w:rsidRPr="0089067C" w:rsidRDefault="0089067C" w:rsidP="0089067C">
      <w:pPr>
        <w:pStyle w:val="af"/>
      </w:pPr>
      <w:r w:rsidRPr="0089067C">
        <w:rPr>
          <w:color w:val="BEC0C2"/>
        </w:rPr>
        <w:t xml:space="preserve">                </w:t>
      </w:r>
      <w:r w:rsidRPr="0089067C">
        <w:rPr>
          <w:i/>
          <w:iCs/>
          <w:color w:val="45C6D6"/>
        </w:rPr>
        <w:t>if</w:t>
      </w:r>
      <w:r w:rsidRPr="0089067C">
        <w:rPr>
          <w:color w:val="BEC0C2"/>
        </w:rPr>
        <w:t xml:space="preserve"> </w:t>
      </w:r>
      <w:r w:rsidRPr="0089067C">
        <w:t>(</w:t>
      </w:r>
      <w:r w:rsidRPr="0089067C">
        <w:rPr>
          <w:color w:val="D6BB9A"/>
        </w:rPr>
        <w:t>tmp_b</w:t>
      </w:r>
      <w:r w:rsidRPr="0089067C">
        <w:rPr>
          <w:color w:val="BEC0C2"/>
        </w:rPr>
        <w:t xml:space="preserve"> </w:t>
      </w:r>
      <w:r w:rsidRPr="0089067C">
        <w:rPr>
          <w:color w:val="D6BB9A"/>
        </w:rPr>
        <w:t>==</w:t>
      </w:r>
      <w:r w:rsidRPr="0089067C">
        <w:rPr>
          <w:color w:val="BEC0C2"/>
        </w:rPr>
        <w:t xml:space="preserve"> </w:t>
      </w:r>
      <w:r w:rsidRPr="0089067C">
        <w:rPr>
          <w:color w:val="8A602C"/>
        </w:rPr>
        <w:t>34</w:t>
      </w:r>
      <w:r w:rsidRPr="0089067C">
        <w:t>)</w:t>
      </w:r>
    </w:p>
    <w:p w14:paraId="537CC68C" w14:textId="77777777" w:rsidR="0089067C" w:rsidRPr="0089067C" w:rsidRDefault="0089067C" w:rsidP="0089067C">
      <w:pPr>
        <w:pStyle w:val="af"/>
      </w:pPr>
      <w:r w:rsidRPr="0089067C">
        <w:rPr>
          <w:color w:val="BEC0C2"/>
        </w:rPr>
        <w:t xml:space="preserve">                </w:t>
      </w:r>
      <w:r w:rsidRPr="0089067C">
        <w:t>{</w:t>
      </w:r>
    </w:p>
    <w:p w14:paraId="74D9BBE1" w14:textId="77777777" w:rsidR="0089067C" w:rsidRPr="0089067C" w:rsidRDefault="0089067C" w:rsidP="0089067C">
      <w:pPr>
        <w:pStyle w:val="af"/>
      </w:pPr>
      <w:r w:rsidRPr="0089067C">
        <w:rPr>
          <w:color w:val="BEC0C2"/>
        </w:rPr>
        <w:t xml:space="preserve">                    </w:t>
      </w:r>
      <w:r w:rsidRPr="0089067C">
        <w:rPr>
          <w:color w:val="D6BB9A"/>
        </w:rPr>
        <w:t>tmp_ab</w:t>
      </w:r>
      <w:r w:rsidRPr="0089067C">
        <w:rPr>
          <w:color w:val="BEC0C2"/>
        </w:rPr>
        <w:t xml:space="preserve"> </w:t>
      </w:r>
      <w:r w:rsidRPr="0089067C">
        <w:rPr>
          <w:color w:val="D6BB9A"/>
        </w:rPr>
        <w:t>=</w:t>
      </w:r>
      <w:r w:rsidRPr="0089067C">
        <w:rPr>
          <w:color w:val="BEC0C2"/>
        </w:rPr>
        <w:t xml:space="preserve"> </w:t>
      </w:r>
      <w:r w:rsidRPr="0089067C">
        <w:t>ModPow(</w:t>
      </w:r>
      <w:r w:rsidRPr="0089067C">
        <w:rPr>
          <w:color w:val="D6BB9A"/>
        </w:rPr>
        <w:t>g</w:t>
      </w:r>
      <w:r w:rsidRPr="0089067C">
        <w:t>,</w:t>
      </w:r>
      <w:r w:rsidRPr="0089067C">
        <w:rPr>
          <w:color w:val="BEC0C2"/>
        </w:rPr>
        <w:t xml:space="preserve"> </w:t>
      </w:r>
      <w:r w:rsidRPr="0089067C">
        <w:rPr>
          <w:color w:val="D6BB9A"/>
        </w:rPr>
        <w:t>i</w:t>
      </w:r>
      <w:r w:rsidRPr="0089067C">
        <w:rPr>
          <w:color w:val="BEC0C2"/>
        </w:rPr>
        <w:t xml:space="preserve"> </w:t>
      </w:r>
      <w:r w:rsidRPr="0089067C">
        <w:rPr>
          <w:color w:val="D6BB9A"/>
        </w:rPr>
        <w:t>*</w:t>
      </w:r>
      <w:r w:rsidRPr="0089067C">
        <w:rPr>
          <w:color w:val="BEC0C2"/>
        </w:rPr>
        <w:t xml:space="preserve"> </w:t>
      </w:r>
      <w:r w:rsidRPr="0089067C">
        <w:rPr>
          <w:color w:val="D6BB9A"/>
        </w:rPr>
        <w:t>j</w:t>
      </w:r>
      <w:r w:rsidRPr="0089067C">
        <w:t>,</w:t>
      </w:r>
      <w:r w:rsidRPr="0089067C">
        <w:rPr>
          <w:color w:val="BEC0C2"/>
        </w:rPr>
        <w:t xml:space="preserve"> </w:t>
      </w:r>
      <w:r w:rsidRPr="0089067C">
        <w:rPr>
          <w:color w:val="D6BB9A"/>
        </w:rPr>
        <w:t>q</w:t>
      </w:r>
      <w:r w:rsidRPr="0089067C">
        <w:t>);</w:t>
      </w:r>
    </w:p>
    <w:p w14:paraId="60098A77" w14:textId="77777777" w:rsidR="0089067C" w:rsidRPr="0089067C" w:rsidRDefault="0089067C" w:rsidP="0089067C">
      <w:pPr>
        <w:pStyle w:val="af"/>
      </w:pPr>
    </w:p>
    <w:p w14:paraId="6911EE70" w14:textId="77777777" w:rsidR="0089067C" w:rsidRPr="0089067C" w:rsidRDefault="0089067C" w:rsidP="0089067C">
      <w:pPr>
        <w:pStyle w:val="af"/>
      </w:pPr>
      <w:r w:rsidRPr="0089067C">
        <w:rPr>
          <w:color w:val="BEC0C2"/>
        </w:rPr>
        <w:t xml:space="preserve">                    </w:t>
      </w:r>
      <w:r w:rsidRPr="0089067C">
        <w:rPr>
          <w:i/>
          <w:iCs/>
          <w:color w:val="45C6D6"/>
        </w:rPr>
        <w:t>if</w:t>
      </w:r>
      <w:r w:rsidRPr="0089067C">
        <w:rPr>
          <w:color w:val="BEC0C2"/>
        </w:rPr>
        <w:t xml:space="preserve"> </w:t>
      </w:r>
      <w:r w:rsidRPr="0089067C">
        <w:t>(</w:t>
      </w:r>
      <w:r w:rsidRPr="0089067C">
        <w:rPr>
          <w:color w:val="D6BB9A"/>
        </w:rPr>
        <w:t>tmp_ab</w:t>
      </w:r>
      <w:r w:rsidRPr="0089067C">
        <w:rPr>
          <w:color w:val="BEC0C2"/>
        </w:rPr>
        <w:t xml:space="preserve"> </w:t>
      </w:r>
      <w:r w:rsidRPr="0089067C">
        <w:rPr>
          <w:color w:val="D6BB9A"/>
        </w:rPr>
        <w:t>==</w:t>
      </w:r>
      <w:r w:rsidRPr="0089067C">
        <w:rPr>
          <w:color w:val="BEC0C2"/>
        </w:rPr>
        <w:t xml:space="preserve"> </w:t>
      </w:r>
      <w:r w:rsidRPr="0089067C">
        <w:rPr>
          <w:color w:val="8A602C"/>
        </w:rPr>
        <w:t>33</w:t>
      </w:r>
      <w:r w:rsidRPr="0089067C">
        <w:t>)</w:t>
      </w:r>
    </w:p>
    <w:p w14:paraId="6FF53E83" w14:textId="77777777" w:rsidR="0089067C" w:rsidRPr="0089067C" w:rsidRDefault="0089067C" w:rsidP="0089067C">
      <w:pPr>
        <w:pStyle w:val="af"/>
      </w:pPr>
      <w:r w:rsidRPr="0089067C">
        <w:rPr>
          <w:color w:val="BEC0C2"/>
        </w:rPr>
        <w:t xml:space="preserve">                    </w:t>
      </w:r>
      <w:r w:rsidRPr="0089067C">
        <w:t>{</w:t>
      </w:r>
    </w:p>
    <w:p w14:paraId="2E6C2326" w14:textId="77777777" w:rsidR="0089067C" w:rsidRPr="0089067C" w:rsidRDefault="0089067C" w:rsidP="0089067C">
      <w:pPr>
        <w:pStyle w:val="af"/>
      </w:pPr>
      <w:r w:rsidRPr="0089067C">
        <w:rPr>
          <w:color w:val="BEC0C2"/>
        </w:rPr>
        <w:t xml:space="preserve">                        </w:t>
      </w:r>
      <w:r w:rsidRPr="0089067C">
        <w:rPr>
          <w:color w:val="FF8080"/>
        </w:rPr>
        <w:t>std</w:t>
      </w:r>
      <w:r w:rsidRPr="0089067C">
        <w:t>::</w:t>
      </w:r>
      <w:r w:rsidRPr="0089067C">
        <w:rPr>
          <w:color w:val="9AA7D6"/>
        </w:rPr>
        <w:t>cout</w:t>
      </w:r>
      <w:r w:rsidRPr="0089067C">
        <w:rPr>
          <w:color w:val="BEC0C2"/>
        </w:rPr>
        <w:t xml:space="preserve"> </w:t>
      </w:r>
      <w:r w:rsidRPr="0089067C">
        <w:rPr>
          <w:color w:val="D6BB9A"/>
        </w:rPr>
        <w:t>&lt;&lt;</w:t>
      </w:r>
      <w:r w:rsidRPr="0089067C">
        <w:rPr>
          <w:color w:val="BEC0C2"/>
        </w:rPr>
        <w:t xml:space="preserve"> </w:t>
      </w:r>
      <w:r w:rsidRPr="0089067C">
        <w:rPr>
          <w:color w:val="D69545"/>
        </w:rPr>
        <w:t>"a = "</w:t>
      </w:r>
      <w:r w:rsidRPr="0089067C">
        <w:rPr>
          <w:color w:val="BEC0C2"/>
        </w:rPr>
        <w:t xml:space="preserve"> </w:t>
      </w:r>
      <w:r w:rsidRPr="0089067C">
        <w:rPr>
          <w:color w:val="D6BB9A"/>
        </w:rPr>
        <w:t>&lt;&lt;</w:t>
      </w:r>
      <w:r w:rsidRPr="0089067C">
        <w:rPr>
          <w:color w:val="BEC0C2"/>
        </w:rPr>
        <w:t xml:space="preserve"> </w:t>
      </w:r>
      <w:r w:rsidRPr="0089067C">
        <w:rPr>
          <w:color w:val="D6BB9A"/>
        </w:rPr>
        <w:t>i</w:t>
      </w:r>
      <w:r w:rsidRPr="0089067C">
        <w:rPr>
          <w:color w:val="BEC0C2"/>
        </w:rPr>
        <w:t xml:space="preserve"> </w:t>
      </w:r>
      <w:r w:rsidRPr="0089067C">
        <w:rPr>
          <w:color w:val="D6BB9A"/>
        </w:rPr>
        <w:t>&lt;&lt;</w:t>
      </w:r>
      <w:r w:rsidRPr="0089067C">
        <w:rPr>
          <w:color w:val="BEC0C2"/>
        </w:rPr>
        <w:t xml:space="preserve"> </w:t>
      </w:r>
      <w:r w:rsidRPr="0089067C">
        <w:rPr>
          <w:color w:val="FF8080"/>
        </w:rPr>
        <w:t>std</w:t>
      </w:r>
      <w:r w:rsidRPr="0089067C">
        <w:t>::endl;</w:t>
      </w:r>
    </w:p>
    <w:p w14:paraId="058D3084" w14:textId="77777777" w:rsidR="0089067C" w:rsidRPr="0089067C" w:rsidRDefault="0089067C" w:rsidP="0089067C">
      <w:pPr>
        <w:pStyle w:val="af"/>
      </w:pPr>
      <w:r w:rsidRPr="0089067C">
        <w:rPr>
          <w:color w:val="BEC0C2"/>
        </w:rPr>
        <w:t xml:space="preserve">                        </w:t>
      </w:r>
      <w:r w:rsidRPr="0089067C">
        <w:rPr>
          <w:color w:val="FF8080"/>
        </w:rPr>
        <w:t>std</w:t>
      </w:r>
      <w:r w:rsidRPr="0089067C">
        <w:t>::</w:t>
      </w:r>
      <w:r w:rsidRPr="0089067C">
        <w:rPr>
          <w:color w:val="9AA7D6"/>
        </w:rPr>
        <w:t>cout</w:t>
      </w:r>
      <w:r w:rsidRPr="0089067C">
        <w:rPr>
          <w:color w:val="BEC0C2"/>
        </w:rPr>
        <w:t xml:space="preserve"> </w:t>
      </w:r>
      <w:r w:rsidRPr="0089067C">
        <w:rPr>
          <w:color w:val="D6BB9A"/>
        </w:rPr>
        <w:t>&lt;&lt;</w:t>
      </w:r>
      <w:r w:rsidRPr="0089067C">
        <w:rPr>
          <w:color w:val="BEC0C2"/>
        </w:rPr>
        <w:t xml:space="preserve"> </w:t>
      </w:r>
      <w:r w:rsidRPr="0089067C">
        <w:rPr>
          <w:color w:val="D69545"/>
        </w:rPr>
        <w:t>"b = "</w:t>
      </w:r>
      <w:r w:rsidRPr="0089067C">
        <w:rPr>
          <w:color w:val="BEC0C2"/>
        </w:rPr>
        <w:t xml:space="preserve"> </w:t>
      </w:r>
      <w:r w:rsidRPr="0089067C">
        <w:rPr>
          <w:color w:val="D6BB9A"/>
        </w:rPr>
        <w:t>&lt;&lt;</w:t>
      </w:r>
      <w:r w:rsidRPr="0089067C">
        <w:rPr>
          <w:color w:val="BEC0C2"/>
        </w:rPr>
        <w:t xml:space="preserve"> </w:t>
      </w:r>
      <w:r w:rsidRPr="0089067C">
        <w:rPr>
          <w:color w:val="D6BB9A"/>
        </w:rPr>
        <w:t>j</w:t>
      </w:r>
      <w:r w:rsidRPr="0089067C">
        <w:rPr>
          <w:color w:val="BEC0C2"/>
        </w:rPr>
        <w:t xml:space="preserve"> </w:t>
      </w:r>
      <w:r w:rsidRPr="0089067C">
        <w:rPr>
          <w:color w:val="D6BB9A"/>
        </w:rPr>
        <w:t>&lt;&lt;</w:t>
      </w:r>
      <w:r w:rsidRPr="0089067C">
        <w:rPr>
          <w:color w:val="BEC0C2"/>
        </w:rPr>
        <w:t xml:space="preserve"> </w:t>
      </w:r>
      <w:r w:rsidRPr="0089067C">
        <w:rPr>
          <w:color w:val="FF8080"/>
        </w:rPr>
        <w:t>std</w:t>
      </w:r>
      <w:r w:rsidRPr="0089067C">
        <w:t>::endl;</w:t>
      </w:r>
    </w:p>
    <w:p w14:paraId="148AE4EA" w14:textId="77777777" w:rsidR="0089067C" w:rsidRPr="0089067C" w:rsidRDefault="0089067C" w:rsidP="0089067C">
      <w:pPr>
        <w:pStyle w:val="af"/>
      </w:pPr>
      <w:r w:rsidRPr="0089067C">
        <w:rPr>
          <w:color w:val="BEC0C2"/>
        </w:rPr>
        <w:t xml:space="preserve">                        </w:t>
      </w:r>
      <w:r w:rsidRPr="0089067C">
        <w:rPr>
          <w:i/>
          <w:iCs/>
          <w:color w:val="45C6D6"/>
        </w:rPr>
        <w:t>return</w:t>
      </w:r>
      <w:r w:rsidRPr="0089067C">
        <w:t>;</w:t>
      </w:r>
    </w:p>
    <w:p w14:paraId="2F7C97E3" w14:textId="77777777" w:rsidR="0089067C" w:rsidRPr="0089067C" w:rsidRDefault="0089067C" w:rsidP="0089067C">
      <w:pPr>
        <w:pStyle w:val="af"/>
      </w:pPr>
      <w:r w:rsidRPr="0089067C">
        <w:rPr>
          <w:color w:val="BEC0C2"/>
        </w:rPr>
        <w:t xml:space="preserve">                    </w:t>
      </w:r>
      <w:r w:rsidRPr="0089067C">
        <w:t>}</w:t>
      </w:r>
    </w:p>
    <w:p w14:paraId="59DB9FC1" w14:textId="77777777" w:rsidR="0089067C" w:rsidRPr="0089067C" w:rsidRDefault="0089067C" w:rsidP="0089067C">
      <w:pPr>
        <w:pStyle w:val="af"/>
      </w:pPr>
      <w:r w:rsidRPr="0089067C">
        <w:rPr>
          <w:color w:val="BEC0C2"/>
        </w:rPr>
        <w:t xml:space="preserve">                </w:t>
      </w:r>
      <w:r w:rsidRPr="0089067C">
        <w:t>}</w:t>
      </w:r>
    </w:p>
    <w:p w14:paraId="598C831B" w14:textId="77777777" w:rsidR="0089067C" w:rsidRPr="0089067C" w:rsidRDefault="0089067C" w:rsidP="0089067C">
      <w:pPr>
        <w:pStyle w:val="af"/>
      </w:pPr>
      <w:r w:rsidRPr="0089067C">
        <w:rPr>
          <w:color w:val="BEC0C2"/>
        </w:rPr>
        <w:t xml:space="preserve">            </w:t>
      </w:r>
      <w:r w:rsidRPr="0089067C">
        <w:t>}</w:t>
      </w:r>
    </w:p>
    <w:p w14:paraId="7E8E9465" w14:textId="77777777" w:rsidR="0089067C" w:rsidRPr="0089067C" w:rsidRDefault="0089067C" w:rsidP="0089067C">
      <w:pPr>
        <w:pStyle w:val="af"/>
      </w:pPr>
      <w:r w:rsidRPr="0089067C">
        <w:rPr>
          <w:color w:val="BEC0C2"/>
        </w:rPr>
        <w:t xml:space="preserve">        </w:t>
      </w:r>
      <w:r w:rsidRPr="0089067C">
        <w:t>}</w:t>
      </w:r>
    </w:p>
    <w:p w14:paraId="3EDFF4FB" w14:textId="77777777" w:rsidR="0089067C" w:rsidRPr="0089067C" w:rsidRDefault="0089067C" w:rsidP="0089067C">
      <w:pPr>
        <w:pStyle w:val="af"/>
      </w:pPr>
      <w:r w:rsidRPr="0089067C">
        <w:rPr>
          <w:color w:val="BEC0C2"/>
        </w:rPr>
        <w:t xml:space="preserve">    </w:t>
      </w:r>
      <w:r w:rsidRPr="0089067C">
        <w:t>}</w:t>
      </w:r>
    </w:p>
    <w:p w14:paraId="30C618A0" w14:textId="77777777" w:rsidR="0089067C" w:rsidRPr="0089067C" w:rsidRDefault="0089067C" w:rsidP="0089067C">
      <w:pPr>
        <w:pStyle w:val="af"/>
      </w:pPr>
      <w:r w:rsidRPr="0089067C">
        <w:t>}</w:t>
      </w:r>
    </w:p>
    <w:p w14:paraId="3AAB8AFE" w14:textId="77777777" w:rsidR="0089067C" w:rsidRPr="0089067C" w:rsidRDefault="0089067C" w:rsidP="0089067C">
      <w:pPr>
        <w:pStyle w:val="af"/>
      </w:pPr>
    </w:p>
    <w:p w14:paraId="61FFF615" w14:textId="77777777" w:rsidR="0089067C" w:rsidRPr="0089067C" w:rsidRDefault="0089067C" w:rsidP="0089067C">
      <w:pPr>
        <w:pStyle w:val="af"/>
      </w:pPr>
      <w:r w:rsidRPr="0089067C">
        <w:rPr>
          <w:color w:val="FF8080"/>
        </w:rPr>
        <w:t>size_t</w:t>
      </w:r>
      <w:r w:rsidRPr="0089067C">
        <w:rPr>
          <w:color w:val="BEC0C2"/>
        </w:rPr>
        <w:t xml:space="preserve"> </w:t>
      </w:r>
      <w:r w:rsidRPr="0089067C">
        <w:t>ModPow(</w:t>
      </w:r>
      <w:r w:rsidRPr="0089067C">
        <w:rPr>
          <w:color w:val="FF8080"/>
        </w:rPr>
        <w:t>size_t</w:t>
      </w:r>
      <w:r w:rsidRPr="0089067C">
        <w:rPr>
          <w:color w:val="BEC0C2"/>
        </w:rPr>
        <w:t xml:space="preserve"> </w:t>
      </w:r>
      <w:r w:rsidRPr="0089067C">
        <w:rPr>
          <w:color w:val="D6BB9A"/>
        </w:rPr>
        <w:t>base</w:t>
      </w:r>
      <w:r w:rsidRPr="0089067C">
        <w:t>,</w:t>
      </w:r>
      <w:r w:rsidRPr="0089067C">
        <w:rPr>
          <w:color w:val="BEC0C2"/>
        </w:rPr>
        <w:t xml:space="preserve"> </w:t>
      </w:r>
      <w:r w:rsidRPr="0089067C">
        <w:rPr>
          <w:color w:val="FF8080"/>
        </w:rPr>
        <w:t>size_t</w:t>
      </w:r>
      <w:r w:rsidRPr="0089067C">
        <w:rPr>
          <w:color w:val="BEC0C2"/>
        </w:rPr>
        <w:t xml:space="preserve"> </w:t>
      </w:r>
      <w:r w:rsidRPr="0089067C">
        <w:rPr>
          <w:color w:val="D6BB9A"/>
        </w:rPr>
        <w:t>exponent</w:t>
      </w:r>
      <w:r w:rsidRPr="0089067C">
        <w:t>,</w:t>
      </w:r>
      <w:r w:rsidRPr="0089067C">
        <w:rPr>
          <w:color w:val="BEC0C2"/>
        </w:rPr>
        <w:t xml:space="preserve"> </w:t>
      </w:r>
      <w:r w:rsidRPr="0089067C">
        <w:rPr>
          <w:color w:val="FF8080"/>
        </w:rPr>
        <w:t>size_t</w:t>
      </w:r>
      <w:r w:rsidRPr="0089067C">
        <w:rPr>
          <w:color w:val="BEC0C2"/>
        </w:rPr>
        <w:t xml:space="preserve"> </w:t>
      </w:r>
      <w:r w:rsidRPr="0089067C">
        <w:rPr>
          <w:color w:val="D6BB9A"/>
        </w:rPr>
        <w:t>mod</w:t>
      </w:r>
      <w:r w:rsidRPr="0089067C">
        <w:t>)</w:t>
      </w:r>
    </w:p>
    <w:p w14:paraId="33906C3B" w14:textId="77777777" w:rsidR="0089067C" w:rsidRPr="0089067C" w:rsidRDefault="0089067C" w:rsidP="0089067C">
      <w:pPr>
        <w:pStyle w:val="af"/>
      </w:pPr>
      <w:r w:rsidRPr="0089067C">
        <w:t>{</w:t>
      </w:r>
    </w:p>
    <w:p w14:paraId="4694DCCA" w14:textId="77777777" w:rsidR="0089067C" w:rsidRPr="0089067C" w:rsidRDefault="0089067C" w:rsidP="0089067C">
      <w:pPr>
        <w:pStyle w:val="af"/>
      </w:pPr>
      <w:r w:rsidRPr="0089067C">
        <w:rPr>
          <w:color w:val="BEC0C2"/>
        </w:rPr>
        <w:t xml:space="preserve">    </w:t>
      </w:r>
      <w:r w:rsidRPr="0089067C">
        <w:rPr>
          <w:color w:val="FF8080"/>
        </w:rPr>
        <w:t>size_t</w:t>
      </w:r>
      <w:r w:rsidRPr="0089067C">
        <w:rPr>
          <w:color w:val="BEC0C2"/>
        </w:rPr>
        <w:t xml:space="preserve"> </w:t>
      </w:r>
      <w:r w:rsidRPr="0089067C">
        <w:rPr>
          <w:color w:val="D6BB9A"/>
        </w:rPr>
        <w:t>result</w:t>
      </w:r>
      <w:r w:rsidRPr="0089067C">
        <w:rPr>
          <w:color w:val="BEC0C2"/>
        </w:rPr>
        <w:t xml:space="preserve"> </w:t>
      </w:r>
      <w:r w:rsidRPr="0089067C">
        <w:t>=</w:t>
      </w:r>
      <w:r w:rsidRPr="0089067C">
        <w:rPr>
          <w:color w:val="BEC0C2"/>
        </w:rPr>
        <w:t xml:space="preserve"> </w:t>
      </w:r>
      <w:r w:rsidRPr="0089067C">
        <w:rPr>
          <w:color w:val="8A602C"/>
        </w:rPr>
        <w:t>1</w:t>
      </w:r>
      <w:r w:rsidRPr="0089067C">
        <w:t>;</w:t>
      </w:r>
    </w:p>
    <w:p w14:paraId="57E7048D" w14:textId="77777777" w:rsidR="0089067C" w:rsidRPr="0089067C" w:rsidRDefault="0089067C" w:rsidP="0089067C">
      <w:pPr>
        <w:pStyle w:val="af"/>
      </w:pPr>
      <w:r w:rsidRPr="0089067C">
        <w:rPr>
          <w:color w:val="BEC0C2"/>
        </w:rPr>
        <w:lastRenderedPageBreak/>
        <w:t xml:space="preserve">    </w:t>
      </w:r>
      <w:r w:rsidRPr="0089067C">
        <w:rPr>
          <w:color w:val="D6BB9A"/>
        </w:rPr>
        <w:t>base</w:t>
      </w:r>
      <w:r w:rsidRPr="0089067C">
        <w:rPr>
          <w:color w:val="BEC0C2"/>
        </w:rPr>
        <w:t xml:space="preserve"> </w:t>
      </w:r>
      <w:r w:rsidRPr="0089067C">
        <w:rPr>
          <w:color w:val="D6BB9A"/>
        </w:rPr>
        <w:t>=</w:t>
      </w:r>
      <w:r w:rsidRPr="0089067C">
        <w:rPr>
          <w:color w:val="BEC0C2"/>
        </w:rPr>
        <w:t xml:space="preserve"> </w:t>
      </w:r>
      <w:r w:rsidRPr="0089067C">
        <w:rPr>
          <w:color w:val="D6BB9A"/>
        </w:rPr>
        <w:t>base</w:t>
      </w:r>
      <w:r w:rsidRPr="0089067C">
        <w:rPr>
          <w:color w:val="BEC0C2"/>
        </w:rPr>
        <w:t xml:space="preserve"> </w:t>
      </w:r>
      <w:r w:rsidRPr="0089067C">
        <w:rPr>
          <w:color w:val="D6BB9A"/>
        </w:rPr>
        <w:t>%</w:t>
      </w:r>
      <w:r w:rsidRPr="0089067C">
        <w:rPr>
          <w:color w:val="BEC0C2"/>
        </w:rPr>
        <w:t xml:space="preserve"> </w:t>
      </w:r>
      <w:r w:rsidRPr="0089067C">
        <w:rPr>
          <w:color w:val="D6BB9A"/>
        </w:rPr>
        <w:t>mod</w:t>
      </w:r>
      <w:r w:rsidRPr="0089067C">
        <w:t>;</w:t>
      </w:r>
    </w:p>
    <w:p w14:paraId="54A686E3" w14:textId="77777777" w:rsidR="0089067C" w:rsidRPr="0089067C" w:rsidRDefault="0089067C" w:rsidP="0089067C">
      <w:pPr>
        <w:pStyle w:val="af"/>
      </w:pPr>
      <w:r w:rsidRPr="0089067C">
        <w:rPr>
          <w:color w:val="BEC0C2"/>
        </w:rPr>
        <w:t xml:space="preserve">    </w:t>
      </w:r>
      <w:r w:rsidRPr="0089067C">
        <w:rPr>
          <w:i/>
          <w:iCs/>
          <w:color w:val="45C6D6"/>
        </w:rPr>
        <w:t>while</w:t>
      </w:r>
      <w:r w:rsidRPr="0089067C">
        <w:rPr>
          <w:color w:val="BEC0C2"/>
        </w:rPr>
        <w:t xml:space="preserve"> </w:t>
      </w:r>
      <w:r w:rsidRPr="0089067C">
        <w:t>(</w:t>
      </w:r>
      <w:r w:rsidRPr="0089067C">
        <w:rPr>
          <w:color w:val="D6BB9A"/>
        </w:rPr>
        <w:t>exponent</w:t>
      </w:r>
      <w:r w:rsidRPr="0089067C">
        <w:rPr>
          <w:color w:val="BEC0C2"/>
        </w:rPr>
        <w:t xml:space="preserve"> </w:t>
      </w:r>
      <w:r w:rsidRPr="0089067C">
        <w:rPr>
          <w:color w:val="D6BB9A"/>
        </w:rPr>
        <w:t>&gt;</w:t>
      </w:r>
      <w:r w:rsidRPr="0089067C">
        <w:rPr>
          <w:color w:val="BEC0C2"/>
        </w:rPr>
        <w:t xml:space="preserve"> </w:t>
      </w:r>
      <w:r w:rsidRPr="0089067C">
        <w:rPr>
          <w:color w:val="8A602C"/>
        </w:rPr>
        <w:t>0</w:t>
      </w:r>
      <w:r w:rsidRPr="0089067C">
        <w:t>)</w:t>
      </w:r>
      <w:r w:rsidRPr="0089067C">
        <w:rPr>
          <w:color w:val="BEC0C2"/>
        </w:rPr>
        <w:t xml:space="preserve"> </w:t>
      </w:r>
      <w:r w:rsidRPr="0089067C">
        <w:t>{</w:t>
      </w:r>
    </w:p>
    <w:p w14:paraId="1391A15D" w14:textId="77777777" w:rsidR="0089067C" w:rsidRPr="0089067C" w:rsidRDefault="0089067C" w:rsidP="0089067C">
      <w:pPr>
        <w:pStyle w:val="af"/>
      </w:pPr>
      <w:r w:rsidRPr="0089067C">
        <w:rPr>
          <w:color w:val="BEC0C2"/>
        </w:rPr>
        <w:t xml:space="preserve">        </w:t>
      </w:r>
      <w:r w:rsidRPr="0089067C">
        <w:rPr>
          <w:i/>
          <w:iCs/>
          <w:color w:val="45C6D6"/>
        </w:rPr>
        <w:t>if</w:t>
      </w:r>
      <w:r w:rsidRPr="0089067C">
        <w:rPr>
          <w:color w:val="BEC0C2"/>
        </w:rPr>
        <w:t xml:space="preserve"> </w:t>
      </w:r>
      <w:r w:rsidRPr="0089067C">
        <w:t>(</w:t>
      </w:r>
      <w:r w:rsidRPr="0089067C">
        <w:rPr>
          <w:color w:val="D6BB9A"/>
        </w:rPr>
        <w:t>exponent</w:t>
      </w:r>
      <w:r w:rsidRPr="0089067C">
        <w:rPr>
          <w:color w:val="BEC0C2"/>
        </w:rPr>
        <w:t xml:space="preserve"> </w:t>
      </w:r>
      <w:r w:rsidRPr="0089067C">
        <w:rPr>
          <w:color w:val="D6BB9A"/>
        </w:rPr>
        <w:t>%</w:t>
      </w:r>
      <w:r w:rsidRPr="0089067C">
        <w:rPr>
          <w:color w:val="BEC0C2"/>
        </w:rPr>
        <w:t xml:space="preserve"> </w:t>
      </w:r>
      <w:r w:rsidRPr="0089067C">
        <w:rPr>
          <w:color w:val="8A602C"/>
        </w:rPr>
        <w:t>2</w:t>
      </w:r>
      <w:r w:rsidRPr="0089067C">
        <w:rPr>
          <w:color w:val="BEC0C2"/>
        </w:rPr>
        <w:t xml:space="preserve"> </w:t>
      </w:r>
      <w:r w:rsidRPr="0089067C">
        <w:rPr>
          <w:color w:val="D6BB9A"/>
        </w:rPr>
        <w:t>==</w:t>
      </w:r>
      <w:r w:rsidRPr="0089067C">
        <w:rPr>
          <w:color w:val="BEC0C2"/>
        </w:rPr>
        <w:t xml:space="preserve"> </w:t>
      </w:r>
      <w:r w:rsidRPr="0089067C">
        <w:rPr>
          <w:color w:val="8A602C"/>
        </w:rPr>
        <w:t>1</w:t>
      </w:r>
      <w:r w:rsidRPr="0089067C">
        <w:t>)</w:t>
      </w:r>
      <w:r w:rsidRPr="0089067C">
        <w:rPr>
          <w:color w:val="BEC0C2"/>
        </w:rPr>
        <w:t xml:space="preserve"> </w:t>
      </w:r>
      <w:r w:rsidRPr="0089067C">
        <w:t>{</w:t>
      </w:r>
    </w:p>
    <w:p w14:paraId="54E819AB" w14:textId="77777777" w:rsidR="0089067C" w:rsidRPr="0089067C" w:rsidRDefault="0089067C" w:rsidP="0089067C">
      <w:pPr>
        <w:pStyle w:val="af"/>
      </w:pPr>
      <w:r w:rsidRPr="0089067C">
        <w:rPr>
          <w:color w:val="BEC0C2"/>
        </w:rPr>
        <w:t xml:space="preserve">            </w:t>
      </w:r>
      <w:r w:rsidRPr="0089067C">
        <w:rPr>
          <w:color w:val="D6BB9A"/>
        </w:rPr>
        <w:t>result</w:t>
      </w:r>
      <w:r w:rsidRPr="0089067C">
        <w:rPr>
          <w:color w:val="BEC0C2"/>
        </w:rPr>
        <w:t xml:space="preserve"> </w:t>
      </w:r>
      <w:r w:rsidRPr="0089067C">
        <w:rPr>
          <w:color w:val="D6BB9A"/>
        </w:rPr>
        <w:t>=</w:t>
      </w:r>
      <w:r w:rsidRPr="0089067C">
        <w:rPr>
          <w:color w:val="BEC0C2"/>
        </w:rPr>
        <w:t xml:space="preserve"> </w:t>
      </w:r>
      <w:r w:rsidRPr="0089067C">
        <w:t>(</w:t>
      </w:r>
      <w:r w:rsidRPr="0089067C">
        <w:rPr>
          <w:color w:val="D6BB9A"/>
        </w:rPr>
        <w:t>result</w:t>
      </w:r>
      <w:r w:rsidRPr="0089067C">
        <w:rPr>
          <w:color w:val="BEC0C2"/>
        </w:rPr>
        <w:t xml:space="preserve"> </w:t>
      </w:r>
      <w:r w:rsidRPr="0089067C">
        <w:rPr>
          <w:color w:val="D6BB9A"/>
        </w:rPr>
        <w:t>*</w:t>
      </w:r>
      <w:r w:rsidRPr="0089067C">
        <w:rPr>
          <w:color w:val="BEC0C2"/>
        </w:rPr>
        <w:t xml:space="preserve"> </w:t>
      </w:r>
      <w:r w:rsidRPr="0089067C">
        <w:rPr>
          <w:color w:val="D6BB9A"/>
        </w:rPr>
        <w:t>base</w:t>
      </w:r>
      <w:r w:rsidRPr="0089067C">
        <w:t>)</w:t>
      </w:r>
      <w:r w:rsidRPr="0089067C">
        <w:rPr>
          <w:color w:val="BEC0C2"/>
        </w:rPr>
        <w:t xml:space="preserve"> </w:t>
      </w:r>
      <w:r w:rsidRPr="0089067C">
        <w:rPr>
          <w:color w:val="D6BB9A"/>
        </w:rPr>
        <w:t>%</w:t>
      </w:r>
      <w:r w:rsidRPr="0089067C">
        <w:rPr>
          <w:color w:val="BEC0C2"/>
        </w:rPr>
        <w:t xml:space="preserve"> </w:t>
      </w:r>
      <w:r w:rsidRPr="0089067C">
        <w:rPr>
          <w:color w:val="D6BB9A"/>
        </w:rPr>
        <w:t>mod</w:t>
      </w:r>
      <w:r w:rsidRPr="0089067C">
        <w:t>;</w:t>
      </w:r>
    </w:p>
    <w:p w14:paraId="672D8764" w14:textId="77777777" w:rsidR="0089067C" w:rsidRPr="0089067C" w:rsidRDefault="0089067C" w:rsidP="0089067C">
      <w:pPr>
        <w:pStyle w:val="af"/>
      </w:pPr>
      <w:r w:rsidRPr="0089067C">
        <w:rPr>
          <w:color w:val="BEC0C2"/>
        </w:rPr>
        <w:t xml:space="preserve">        </w:t>
      </w:r>
      <w:r w:rsidRPr="0089067C">
        <w:t>}</w:t>
      </w:r>
    </w:p>
    <w:p w14:paraId="58AFF21A" w14:textId="77777777" w:rsidR="0089067C" w:rsidRPr="0089067C" w:rsidRDefault="0089067C" w:rsidP="0089067C">
      <w:pPr>
        <w:pStyle w:val="af"/>
      </w:pPr>
      <w:r w:rsidRPr="0089067C">
        <w:rPr>
          <w:color w:val="BEC0C2"/>
        </w:rPr>
        <w:t xml:space="preserve">        </w:t>
      </w:r>
      <w:r w:rsidRPr="0089067C">
        <w:rPr>
          <w:color w:val="D6BB9A"/>
        </w:rPr>
        <w:t>exponent</w:t>
      </w:r>
      <w:r w:rsidRPr="0089067C">
        <w:rPr>
          <w:color w:val="BEC0C2"/>
        </w:rPr>
        <w:t xml:space="preserve"> </w:t>
      </w:r>
      <w:r w:rsidRPr="0089067C">
        <w:rPr>
          <w:color w:val="D6BB9A"/>
        </w:rPr>
        <w:t>=</w:t>
      </w:r>
      <w:r w:rsidRPr="0089067C">
        <w:rPr>
          <w:color w:val="BEC0C2"/>
        </w:rPr>
        <w:t xml:space="preserve"> </w:t>
      </w:r>
      <w:r w:rsidRPr="0089067C">
        <w:rPr>
          <w:color w:val="D6BB9A"/>
        </w:rPr>
        <w:t>exponent</w:t>
      </w:r>
      <w:r w:rsidRPr="0089067C">
        <w:rPr>
          <w:color w:val="BEC0C2"/>
        </w:rPr>
        <w:t xml:space="preserve"> </w:t>
      </w:r>
      <w:r w:rsidRPr="0089067C">
        <w:rPr>
          <w:color w:val="D6BB9A"/>
        </w:rPr>
        <w:t>&gt;&gt;</w:t>
      </w:r>
      <w:r w:rsidRPr="0089067C">
        <w:rPr>
          <w:color w:val="BEC0C2"/>
        </w:rPr>
        <w:t xml:space="preserve"> </w:t>
      </w:r>
      <w:r w:rsidRPr="0089067C">
        <w:rPr>
          <w:color w:val="8A602C"/>
        </w:rPr>
        <w:t>1</w:t>
      </w:r>
      <w:r w:rsidRPr="0089067C">
        <w:t>;</w:t>
      </w:r>
    </w:p>
    <w:p w14:paraId="70E7A310" w14:textId="77777777" w:rsidR="0089067C" w:rsidRPr="0089067C" w:rsidRDefault="0089067C" w:rsidP="0089067C">
      <w:pPr>
        <w:pStyle w:val="af"/>
      </w:pPr>
      <w:r w:rsidRPr="0089067C">
        <w:rPr>
          <w:color w:val="BEC0C2"/>
        </w:rPr>
        <w:t xml:space="preserve">        </w:t>
      </w:r>
      <w:r w:rsidRPr="0089067C">
        <w:rPr>
          <w:color w:val="D6BB9A"/>
        </w:rPr>
        <w:t>base</w:t>
      </w:r>
      <w:r w:rsidRPr="0089067C">
        <w:rPr>
          <w:color w:val="BEC0C2"/>
        </w:rPr>
        <w:t xml:space="preserve"> </w:t>
      </w:r>
      <w:r w:rsidRPr="0089067C">
        <w:rPr>
          <w:color w:val="D6BB9A"/>
        </w:rPr>
        <w:t>=</w:t>
      </w:r>
      <w:r w:rsidRPr="0089067C">
        <w:rPr>
          <w:color w:val="BEC0C2"/>
        </w:rPr>
        <w:t xml:space="preserve"> </w:t>
      </w:r>
      <w:r w:rsidRPr="0089067C">
        <w:t>(</w:t>
      </w:r>
      <w:r w:rsidRPr="0089067C">
        <w:rPr>
          <w:color w:val="D6BB9A"/>
        </w:rPr>
        <w:t>base</w:t>
      </w:r>
      <w:r w:rsidRPr="0089067C">
        <w:rPr>
          <w:color w:val="BEC0C2"/>
        </w:rPr>
        <w:t xml:space="preserve"> </w:t>
      </w:r>
      <w:r w:rsidRPr="0089067C">
        <w:rPr>
          <w:color w:val="D6BB9A"/>
        </w:rPr>
        <w:t>*</w:t>
      </w:r>
      <w:r w:rsidRPr="0089067C">
        <w:rPr>
          <w:color w:val="BEC0C2"/>
        </w:rPr>
        <w:t xml:space="preserve"> </w:t>
      </w:r>
      <w:r w:rsidRPr="0089067C">
        <w:rPr>
          <w:color w:val="D6BB9A"/>
        </w:rPr>
        <w:t>base</w:t>
      </w:r>
      <w:r w:rsidRPr="0089067C">
        <w:t>)</w:t>
      </w:r>
      <w:r w:rsidRPr="0089067C">
        <w:rPr>
          <w:color w:val="BEC0C2"/>
        </w:rPr>
        <w:t xml:space="preserve"> </w:t>
      </w:r>
      <w:r w:rsidRPr="0089067C">
        <w:rPr>
          <w:color w:val="D6BB9A"/>
        </w:rPr>
        <w:t>%</w:t>
      </w:r>
      <w:r w:rsidRPr="0089067C">
        <w:rPr>
          <w:color w:val="BEC0C2"/>
        </w:rPr>
        <w:t xml:space="preserve"> </w:t>
      </w:r>
      <w:r w:rsidRPr="0089067C">
        <w:rPr>
          <w:color w:val="D6BB9A"/>
        </w:rPr>
        <w:t>mod</w:t>
      </w:r>
      <w:r w:rsidRPr="0089067C">
        <w:t>;</w:t>
      </w:r>
    </w:p>
    <w:p w14:paraId="016791EE" w14:textId="77777777" w:rsidR="0089067C" w:rsidRPr="0033422C" w:rsidRDefault="0089067C" w:rsidP="0089067C">
      <w:pPr>
        <w:pStyle w:val="af"/>
        <w:rPr>
          <w:lang w:val="ru-RU"/>
        </w:rPr>
      </w:pPr>
      <w:r w:rsidRPr="0089067C">
        <w:rPr>
          <w:color w:val="BEC0C2"/>
        </w:rPr>
        <w:t xml:space="preserve">    </w:t>
      </w:r>
      <w:r w:rsidRPr="0033422C">
        <w:rPr>
          <w:lang w:val="ru-RU"/>
        </w:rPr>
        <w:t>}</w:t>
      </w:r>
    </w:p>
    <w:p w14:paraId="7D560756" w14:textId="77777777" w:rsidR="0089067C" w:rsidRPr="0033422C" w:rsidRDefault="0089067C" w:rsidP="0089067C">
      <w:pPr>
        <w:pStyle w:val="af"/>
        <w:rPr>
          <w:lang w:val="ru-RU"/>
        </w:rPr>
      </w:pPr>
      <w:r w:rsidRPr="0033422C">
        <w:rPr>
          <w:color w:val="BEC0C2"/>
          <w:lang w:val="ru-RU"/>
        </w:rPr>
        <w:t xml:space="preserve">    </w:t>
      </w:r>
      <w:r w:rsidRPr="0089067C">
        <w:rPr>
          <w:i/>
          <w:iCs/>
          <w:color w:val="45C6D6"/>
        </w:rPr>
        <w:t>return</w:t>
      </w:r>
      <w:r w:rsidRPr="0033422C">
        <w:rPr>
          <w:color w:val="BEC0C2"/>
          <w:lang w:val="ru-RU"/>
        </w:rPr>
        <w:t xml:space="preserve"> </w:t>
      </w:r>
      <w:r w:rsidRPr="0089067C">
        <w:rPr>
          <w:color w:val="D6BB9A"/>
        </w:rPr>
        <w:t>result</w:t>
      </w:r>
      <w:r w:rsidRPr="0033422C">
        <w:rPr>
          <w:lang w:val="ru-RU"/>
        </w:rPr>
        <w:t>;</w:t>
      </w:r>
    </w:p>
    <w:p w14:paraId="48CB2184" w14:textId="68647111" w:rsidR="009576EA" w:rsidRPr="0033422C" w:rsidRDefault="0089067C" w:rsidP="0089067C">
      <w:pPr>
        <w:pStyle w:val="af"/>
        <w:rPr>
          <w:lang w:val="ru-RU"/>
        </w:rPr>
      </w:pPr>
      <w:r w:rsidRPr="0033422C">
        <w:rPr>
          <w:szCs w:val="24"/>
          <w:lang w:val="ru-RU"/>
        </w:rPr>
        <w:t>}</w:t>
      </w:r>
    </w:p>
    <w:p w14:paraId="3D50A134" w14:textId="77777777" w:rsidR="009576EA" w:rsidRDefault="009576EA">
      <w:pPr>
        <w:spacing w:line="240" w:lineRule="auto"/>
        <w:ind w:firstLine="0"/>
      </w:pPr>
      <w:r>
        <w:br w:type="page"/>
      </w:r>
    </w:p>
    <w:p w14:paraId="576B4A15" w14:textId="3E708547" w:rsidR="000B1034" w:rsidRDefault="000B1034" w:rsidP="000B1034">
      <w:pPr>
        <w:pStyle w:val="afb"/>
      </w:pPr>
      <w:bookmarkStart w:id="23" w:name="_Toc35945238"/>
      <w:r>
        <w:lastRenderedPageBreak/>
        <w:t xml:space="preserve">ПРИЛОЖЕНИЕ </w:t>
      </w:r>
      <w:bookmarkEnd w:id="23"/>
      <w:r w:rsidR="009576EA">
        <w:t>В</w:t>
      </w:r>
    </w:p>
    <w:p w14:paraId="501BB01E" w14:textId="230AB5DD" w:rsidR="00045011" w:rsidRDefault="00461F16" w:rsidP="00B705A3">
      <w:pPr>
        <w:ind w:firstLine="0"/>
      </w:pPr>
      <w:r>
        <w:t>Решение задания «</w:t>
      </w:r>
      <w:r>
        <w:rPr>
          <w:lang w:val="en-US"/>
        </w:rPr>
        <w:t>Xor</w:t>
      </w:r>
      <w:r w:rsidRPr="00461F16">
        <w:t xml:space="preserve"> 2</w:t>
      </w:r>
      <w:r w:rsidRPr="00DA6E21">
        <w:t>4</w:t>
      </w:r>
      <w:r>
        <w:t>»</w:t>
      </w:r>
    </w:p>
    <w:p w14:paraId="40117B2A" w14:textId="77777777" w:rsidR="00461F16" w:rsidRDefault="00461F16" w:rsidP="00B705A3">
      <w:pPr>
        <w:ind w:firstLine="0"/>
      </w:pPr>
    </w:p>
    <w:p w14:paraId="4CB681F1" w14:textId="77777777" w:rsidR="00461F16" w:rsidRPr="00461F16" w:rsidRDefault="00461F16" w:rsidP="00461F16">
      <w:pPr>
        <w:pStyle w:val="af"/>
      </w:pPr>
      <w:r w:rsidRPr="00461F16">
        <w:t>#</w:t>
      </w:r>
      <w:r w:rsidRPr="00461F16">
        <w:rPr>
          <w:color w:val="FF6AAD"/>
        </w:rPr>
        <w:t>include</w:t>
      </w:r>
      <w:r w:rsidRPr="00461F16">
        <w:rPr>
          <w:color w:val="BEC0C2"/>
        </w:rPr>
        <w:t xml:space="preserve"> </w:t>
      </w:r>
      <w:r w:rsidRPr="00461F16">
        <w:t>&lt;iostream&gt;</w:t>
      </w:r>
    </w:p>
    <w:p w14:paraId="10A3C5EF" w14:textId="77777777" w:rsidR="00461F16" w:rsidRPr="00461F16" w:rsidRDefault="00461F16" w:rsidP="00461F16">
      <w:pPr>
        <w:pStyle w:val="af"/>
      </w:pPr>
      <w:r w:rsidRPr="00461F16">
        <w:t>#</w:t>
      </w:r>
      <w:r w:rsidRPr="00461F16">
        <w:rPr>
          <w:color w:val="FF6AAD"/>
        </w:rPr>
        <w:t>include</w:t>
      </w:r>
      <w:r w:rsidRPr="00461F16">
        <w:rPr>
          <w:color w:val="BEC0C2"/>
        </w:rPr>
        <w:t xml:space="preserve"> </w:t>
      </w:r>
      <w:r w:rsidRPr="00461F16">
        <w:t>&lt;fstream&gt;</w:t>
      </w:r>
    </w:p>
    <w:p w14:paraId="75ED0AF5" w14:textId="77777777" w:rsidR="00461F16" w:rsidRPr="00461F16" w:rsidRDefault="00461F16" w:rsidP="00461F16">
      <w:pPr>
        <w:pStyle w:val="af"/>
      </w:pPr>
      <w:r w:rsidRPr="00461F16">
        <w:t>#</w:t>
      </w:r>
      <w:r w:rsidRPr="00461F16">
        <w:rPr>
          <w:color w:val="FF6AAD"/>
        </w:rPr>
        <w:t>include</w:t>
      </w:r>
      <w:r w:rsidRPr="00461F16">
        <w:rPr>
          <w:color w:val="BEC0C2"/>
        </w:rPr>
        <w:t xml:space="preserve"> </w:t>
      </w:r>
      <w:r w:rsidRPr="00461F16">
        <w:t>&lt;vector&gt;</w:t>
      </w:r>
    </w:p>
    <w:p w14:paraId="21CA4E7E" w14:textId="77777777" w:rsidR="00461F16" w:rsidRPr="006138F9" w:rsidRDefault="00461F16" w:rsidP="00461F16">
      <w:pPr>
        <w:pStyle w:val="af"/>
        <w:rPr>
          <w:lang w:val="ru-RU"/>
        </w:rPr>
      </w:pPr>
      <w:r w:rsidRPr="006138F9">
        <w:rPr>
          <w:lang w:val="ru-RU"/>
        </w:rPr>
        <w:t>#</w:t>
      </w:r>
      <w:r w:rsidRPr="00461F16">
        <w:rPr>
          <w:color w:val="FF6AAD"/>
        </w:rPr>
        <w:t>include</w:t>
      </w:r>
      <w:r w:rsidRPr="006138F9">
        <w:rPr>
          <w:color w:val="BEC0C2"/>
          <w:lang w:val="ru-RU"/>
        </w:rPr>
        <w:t xml:space="preserve"> </w:t>
      </w:r>
      <w:r w:rsidRPr="006138F9">
        <w:rPr>
          <w:lang w:val="ru-RU"/>
        </w:rPr>
        <w:t>&lt;</w:t>
      </w:r>
      <w:r w:rsidRPr="00461F16">
        <w:t>map</w:t>
      </w:r>
      <w:r w:rsidRPr="006138F9">
        <w:rPr>
          <w:lang w:val="ru-RU"/>
        </w:rPr>
        <w:t>&gt;</w:t>
      </w:r>
    </w:p>
    <w:p w14:paraId="69320A6B" w14:textId="77777777" w:rsidR="00461F16" w:rsidRPr="006138F9" w:rsidRDefault="00461F16" w:rsidP="00461F16">
      <w:pPr>
        <w:pStyle w:val="af"/>
        <w:rPr>
          <w:lang w:val="ru-RU"/>
        </w:rPr>
      </w:pPr>
    </w:p>
    <w:p w14:paraId="3FC6921F" w14:textId="77777777" w:rsidR="00461F16" w:rsidRPr="006138F9" w:rsidRDefault="00461F16" w:rsidP="00461F16">
      <w:pPr>
        <w:pStyle w:val="af"/>
        <w:rPr>
          <w:lang w:val="ru-RU"/>
        </w:rPr>
      </w:pPr>
      <w:r w:rsidRPr="006138F9">
        <w:rPr>
          <w:i/>
          <w:iCs/>
          <w:color w:val="A8ABB0"/>
          <w:lang w:val="ru-RU"/>
        </w:rPr>
        <w:t>//</w:t>
      </w:r>
      <w:r w:rsidRPr="006138F9">
        <w:rPr>
          <w:color w:val="BEC0C2"/>
          <w:lang w:val="ru-RU"/>
        </w:rPr>
        <w:t xml:space="preserve"> </w:t>
      </w:r>
      <w:r w:rsidRPr="006138F9">
        <w:rPr>
          <w:i/>
          <w:iCs/>
          <w:color w:val="A8ABB0"/>
          <w:lang w:val="ru-RU"/>
        </w:rPr>
        <w:t>Функция</w:t>
      </w:r>
      <w:r w:rsidRPr="006138F9">
        <w:rPr>
          <w:color w:val="BEC0C2"/>
          <w:lang w:val="ru-RU"/>
        </w:rPr>
        <w:t xml:space="preserve"> </w:t>
      </w:r>
      <w:r w:rsidRPr="006138F9">
        <w:rPr>
          <w:i/>
          <w:iCs/>
          <w:color w:val="A8ABB0"/>
          <w:lang w:val="ru-RU"/>
        </w:rPr>
        <w:t>для</w:t>
      </w:r>
      <w:r w:rsidRPr="006138F9">
        <w:rPr>
          <w:color w:val="BEC0C2"/>
          <w:lang w:val="ru-RU"/>
        </w:rPr>
        <w:t xml:space="preserve"> </w:t>
      </w:r>
      <w:r w:rsidRPr="006138F9">
        <w:rPr>
          <w:i/>
          <w:iCs/>
          <w:color w:val="A8ABB0"/>
          <w:lang w:val="ru-RU"/>
        </w:rPr>
        <w:t>чтения</w:t>
      </w:r>
      <w:r w:rsidRPr="006138F9">
        <w:rPr>
          <w:color w:val="BEC0C2"/>
          <w:lang w:val="ru-RU"/>
        </w:rPr>
        <w:t xml:space="preserve"> </w:t>
      </w:r>
      <w:r w:rsidRPr="006138F9">
        <w:rPr>
          <w:i/>
          <w:iCs/>
          <w:color w:val="A8ABB0"/>
          <w:lang w:val="ru-RU"/>
        </w:rPr>
        <w:t>зашифрованного</w:t>
      </w:r>
      <w:r w:rsidRPr="006138F9">
        <w:rPr>
          <w:color w:val="BEC0C2"/>
          <w:lang w:val="ru-RU"/>
        </w:rPr>
        <w:t xml:space="preserve"> </w:t>
      </w:r>
      <w:r w:rsidRPr="006138F9">
        <w:rPr>
          <w:i/>
          <w:iCs/>
          <w:color w:val="A8ABB0"/>
          <w:lang w:val="ru-RU"/>
        </w:rPr>
        <w:t>текста</w:t>
      </w:r>
      <w:r w:rsidRPr="006138F9">
        <w:rPr>
          <w:color w:val="BEC0C2"/>
          <w:lang w:val="ru-RU"/>
        </w:rPr>
        <w:t xml:space="preserve"> </w:t>
      </w:r>
      <w:r w:rsidRPr="006138F9">
        <w:rPr>
          <w:i/>
          <w:iCs/>
          <w:color w:val="A8ABB0"/>
          <w:lang w:val="ru-RU"/>
        </w:rPr>
        <w:t>из</w:t>
      </w:r>
      <w:r w:rsidRPr="006138F9">
        <w:rPr>
          <w:color w:val="BEC0C2"/>
          <w:lang w:val="ru-RU"/>
        </w:rPr>
        <w:t xml:space="preserve"> </w:t>
      </w:r>
      <w:r w:rsidRPr="006138F9">
        <w:rPr>
          <w:i/>
          <w:iCs/>
          <w:color w:val="A8ABB0"/>
          <w:lang w:val="ru-RU"/>
        </w:rPr>
        <w:t>файла</w:t>
      </w:r>
    </w:p>
    <w:p w14:paraId="3FE094A4" w14:textId="77777777" w:rsidR="00461F16" w:rsidRPr="00461F16" w:rsidRDefault="00461F16" w:rsidP="00461F16">
      <w:pPr>
        <w:pStyle w:val="af"/>
      </w:pPr>
      <w:r w:rsidRPr="00461F16">
        <w:rPr>
          <w:color w:val="FF8080"/>
        </w:rPr>
        <w:t>std</w:t>
      </w:r>
      <w:r w:rsidRPr="00461F16">
        <w:t>::</w:t>
      </w:r>
      <w:r w:rsidRPr="00461F16">
        <w:rPr>
          <w:color w:val="FF8080"/>
        </w:rPr>
        <w:t>vector</w:t>
      </w:r>
      <w:r w:rsidRPr="00461F16">
        <w:t>&lt;</w:t>
      </w:r>
      <w:r w:rsidRPr="00461F16">
        <w:rPr>
          <w:color w:val="D69AA7"/>
        </w:rPr>
        <w:t>char</w:t>
      </w:r>
      <w:r w:rsidRPr="00461F16">
        <w:t>&gt;</w:t>
      </w:r>
      <w:r w:rsidRPr="00461F16">
        <w:rPr>
          <w:color w:val="BEC0C2"/>
        </w:rPr>
        <w:t xml:space="preserve"> </w:t>
      </w:r>
      <w:r w:rsidRPr="00461F16">
        <w:rPr>
          <w:b/>
          <w:bCs/>
        </w:rPr>
        <w:t>ReadEncryptedText</w:t>
      </w:r>
      <w:r w:rsidRPr="00461F16">
        <w:t>(</w:t>
      </w:r>
      <w:r w:rsidRPr="00461F16">
        <w:rPr>
          <w:i/>
          <w:iCs/>
          <w:color w:val="45C6D6"/>
        </w:rPr>
        <w:t>const</w:t>
      </w:r>
      <w:r w:rsidRPr="00461F16">
        <w:rPr>
          <w:color w:val="BEC0C2"/>
        </w:rPr>
        <w:t xml:space="preserve"> </w:t>
      </w:r>
      <w:r w:rsidRPr="00461F16">
        <w:rPr>
          <w:color w:val="FF8080"/>
        </w:rPr>
        <w:t>std</w:t>
      </w:r>
      <w:r w:rsidRPr="00461F16">
        <w:t>::</w:t>
      </w:r>
      <w:r w:rsidRPr="00461F16">
        <w:rPr>
          <w:color w:val="FF8080"/>
        </w:rPr>
        <w:t>string</w:t>
      </w:r>
      <w:r w:rsidRPr="00461F16">
        <w:t>&amp;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filename</w:t>
      </w:r>
      <w:r w:rsidRPr="00461F16">
        <w:t>)</w:t>
      </w:r>
      <w:r w:rsidRPr="00461F16">
        <w:rPr>
          <w:color w:val="BEC0C2"/>
        </w:rPr>
        <w:t xml:space="preserve"> </w:t>
      </w:r>
      <w:r w:rsidRPr="00461F16">
        <w:t>{</w:t>
      </w:r>
    </w:p>
    <w:p w14:paraId="25B32834" w14:textId="77777777" w:rsidR="00461F16" w:rsidRPr="00461F16" w:rsidRDefault="00461F16" w:rsidP="00461F16">
      <w:pPr>
        <w:pStyle w:val="af"/>
      </w:pPr>
      <w:r w:rsidRPr="00461F16">
        <w:rPr>
          <w:color w:val="BEC0C2"/>
        </w:rPr>
        <w:t xml:space="preserve">    </w:t>
      </w:r>
      <w:r w:rsidRPr="00461F16">
        <w:rPr>
          <w:color w:val="FF8080"/>
        </w:rPr>
        <w:t>std</w:t>
      </w:r>
      <w:r w:rsidRPr="00461F16">
        <w:t>::</w:t>
      </w:r>
      <w:r w:rsidRPr="00461F16">
        <w:rPr>
          <w:color w:val="FF8080"/>
        </w:rPr>
        <w:t>ifstream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encryptedFile</w:t>
      </w:r>
      <w:r w:rsidRPr="00461F16">
        <w:t>(</w:t>
      </w:r>
      <w:r w:rsidRPr="00461F16">
        <w:rPr>
          <w:color w:val="D6BB9A"/>
        </w:rPr>
        <w:t>filename</w:t>
      </w:r>
      <w:r w:rsidRPr="00461F16">
        <w:t>,</w:t>
      </w:r>
      <w:r w:rsidRPr="00461F16">
        <w:rPr>
          <w:color w:val="BEC0C2"/>
        </w:rPr>
        <w:t xml:space="preserve"> </w:t>
      </w:r>
      <w:r w:rsidRPr="00461F16">
        <w:rPr>
          <w:color w:val="FF8080"/>
        </w:rPr>
        <w:t>std</w:t>
      </w:r>
      <w:r w:rsidRPr="00461F16">
        <w:t>::</w:t>
      </w:r>
      <w:r w:rsidRPr="00461F16">
        <w:rPr>
          <w:color w:val="FF8080"/>
        </w:rPr>
        <w:t>ios</w:t>
      </w:r>
      <w:r w:rsidRPr="00461F16">
        <w:t>::</w:t>
      </w:r>
      <w:r w:rsidRPr="00461F16">
        <w:rPr>
          <w:color w:val="9AA7D6"/>
        </w:rPr>
        <w:t>binary</w:t>
      </w:r>
      <w:r w:rsidRPr="00461F16">
        <w:t>);</w:t>
      </w:r>
    </w:p>
    <w:p w14:paraId="651A1773" w14:textId="77777777" w:rsidR="00461F16" w:rsidRPr="00461F16" w:rsidRDefault="00461F16" w:rsidP="00461F16">
      <w:pPr>
        <w:pStyle w:val="af"/>
      </w:pPr>
      <w:r w:rsidRPr="00461F16">
        <w:rPr>
          <w:color w:val="BEC0C2"/>
        </w:rPr>
        <w:t xml:space="preserve">    </w:t>
      </w:r>
      <w:r w:rsidRPr="00461F16">
        <w:rPr>
          <w:i/>
          <w:iCs/>
          <w:color w:val="45C6D6"/>
        </w:rPr>
        <w:t>if</w:t>
      </w:r>
      <w:r w:rsidRPr="00461F16">
        <w:rPr>
          <w:color w:val="BEC0C2"/>
        </w:rPr>
        <w:t xml:space="preserve"> </w:t>
      </w:r>
      <w:r w:rsidRPr="00461F16">
        <w:t>(</w:t>
      </w:r>
      <w:r w:rsidRPr="00461F16">
        <w:rPr>
          <w:color w:val="D6BB9A"/>
        </w:rPr>
        <w:t>!encryptedFile</w:t>
      </w:r>
      <w:r w:rsidRPr="00461F16">
        <w:t>.is_open())</w:t>
      </w:r>
      <w:r w:rsidRPr="00461F16">
        <w:rPr>
          <w:color w:val="BEC0C2"/>
        </w:rPr>
        <w:t xml:space="preserve"> </w:t>
      </w:r>
      <w:r w:rsidRPr="00461F16">
        <w:t>{</w:t>
      </w:r>
    </w:p>
    <w:p w14:paraId="35027856" w14:textId="77777777" w:rsidR="00461F16" w:rsidRPr="00461F16" w:rsidRDefault="00461F16" w:rsidP="00461F16">
      <w:pPr>
        <w:pStyle w:val="af"/>
      </w:pPr>
      <w:r w:rsidRPr="00461F16">
        <w:rPr>
          <w:color w:val="BEC0C2"/>
        </w:rPr>
        <w:t xml:space="preserve">        </w:t>
      </w:r>
      <w:r w:rsidRPr="00461F16">
        <w:rPr>
          <w:color w:val="FF8080"/>
        </w:rPr>
        <w:t>std</w:t>
      </w:r>
      <w:r w:rsidRPr="000511ED">
        <w:rPr>
          <w:lang w:val="ru-RU"/>
        </w:rPr>
        <w:t>::</w:t>
      </w:r>
      <w:r w:rsidRPr="00461F16">
        <w:rPr>
          <w:color w:val="9AA7D6"/>
        </w:rPr>
        <w:t>cerr</w:t>
      </w:r>
      <w:r w:rsidRPr="000511ED">
        <w:rPr>
          <w:color w:val="BEC0C2"/>
          <w:lang w:val="ru-RU"/>
        </w:rPr>
        <w:t xml:space="preserve"> </w:t>
      </w:r>
      <w:r w:rsidRPr="000511ED">
        <w:rPr>
          <w:color w:val="D6BB9A"/>
          <w:lang w:val="ru-RU"/>
        </w:rPr>
        <w:t>&lt;&lt;</w:t>
      </w:r>
      <w:r w:rsidRPr="000511ED">
        <w:rPr>
          <w:color w:val="BEC0C2"/>
          <w:lang w:val="ru-RU"/>
        </w:rPr>
        <w:t xml:space="preserve"> </w:t>
      </w:r>
      <w:r w:rsidRPr="000511ED">
        <w:rPr>
          <w:lang w:val="ru-RU"/>
        </w:rPr>
        <w:t>"Не удается открыть файл с зашифрованным текстом."</w:t>
      </w:r>
      <w:r w:rsidRPr="000511ED">
        <w:rPr>
          <w:color w:val="BEC0C2"/>
          <w:lang w:val="ru-RU"/>
        </w:rPr>
        <w:t xml:space="preserve"> </w:t>
      </w:r>
      <w:r w:rsidRPr="00461F16">
        <w:rPr>
          <w:color w:val="D6BB9A"/>
        </w:rPr>
        <w:t>&lt;&lt;</w:t>
      </w:r>
      <w:r w:rsidRPr="00461F16">
        <w:rPr>
          <w:color w:val="BEC0C2"/>
        </w:rPr>
        <w:t xml:space="preserve"> </w:t>
      </w:r>
      <w:r w:rsidRPr="00461F16">
        <w:rPr>
          <w:color w:val="FF8080"/>
        </w:rPr>
        <w:t>std</w:t>
      </w:r>
      <w:r w:rsidRPr="00461F16">
        <w:t>::endl;</w:t>
      </w:r>
    </w:p>
    <w:p w14:paraId="3ACF41C0" w14:textId="77777777" w:rsidR="00461F16" w:rsidRPr="00461F16" w:rsidRDefault="00461F16" w:rsidP="00461F16">
      <w:pPr>
        <w:pStyle w:val="af"/>
      </w:pPr>
      <w:r w:rsidRPr="00461F16">
        <w:rPr>
          <w:color w:val="BEC0C2"/>
        </w:rPr>
        <w:t xml:space="preserve">        </w:t>
      </w:r>
      <w:r w:rsidRPr="00461F16">
        <w:t>exit(</w:t>
      </w:r>
      <w:r w:rsidRPr="00461F16">
        <w:rPr>
          <w:color w:val="8A602C"/>
        </w:rPr>
        <w:t>1</w:t>
      </w:r>
      <w:r w:rsidRPr="00461F16">
        <w:t>);</w:t>
      </w:r>
    </w:p>
    <w:p w14:paraId="3C1A39AB" w14:textId="77777777" w:rsidR="00461F16" w:rsidRPr="00461F16" w:rsidRDefault="00461F16" w:rsidP="00461F16">
      <w:pPr>
        <w:pStyle w:val="af"/>
      </w:pPr>
      <w:r w:rsidRPr="00461F16">
        <w:rPr>
          <w:color w:val="BEC0C2"/>
        </w:rPr>
        <w:t xml:space="preserve">    </w:t>
      </w:r>
      <w:r w:rsidRPr="00461F16">
        <w:t>}</w:t>
      </w:r>
    </w:p>
    <w:p w14:paraId="55232392" w14:textId="77777777" w:rsidR="00461F16" w:rsidRPr="00461F16" w:rsidRDefault="00461F16" w:rsidP="00461F16">
      <w:pPr>
        <w:pStyle w:val="af"/>
      </w:pPr>
    </w:p>
    <w:p w14:paraId="401878B2" w14:textId="77777777" w:rsidR="00461F16" w:rsidRPr="00461F16" w:rsidRDefault="00461F16" w:rsidP="00461F16">
      <w:pPr>
        <w:pStyle w:val="af"/>
      </w:pPr>
      <w:r w:rsidRPr="00461F16">
        <w:rPr>
          <w:color w:val="BEC0C2"/>
        </w:rPr>
        <w:t xml:space="preserve">    </w:t>
      </w:r>
      <w:r w:rsidRPr="00461F16">
        <w:rPr>
          <w:color w:val="FF8080"/>
        </w:rPr>
        <w:t>std</w:t>
      </w:r>
      <w:r w:rsidRPr="00461F16">
        <w:t>::</w:t>
      </w:r>
      <w:r w:rsidRPr="00461F16">
        <w:rPr>
          <w:color w:val="FF8080"/>
        </w:rPr>
        <w:t>vector</w:t>
      </w:r>
      <w:r w:rsidRPr="00461F16">
        <w:t>&lt;</w:t>
      </w:r>
      <w:r w:rsidRPr="00461F16">
        <w:rPr>
          <w:color w:val="D69AA7"/>
        </w:rPr>
        <w:t>char</w:t>
      </w:r>
      <w:r w:rsidRPr="00461F16">
        <w:t>&gt;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encryptedText</w:t>
      </w:r>
      <w:r w:rsidRPr="00461F16">
        <w:t>;</w:t>
      </w:r>
    </w:p>
    <w:p w14:paraId="05DB2AA5" w14:textId="77777777" w:rsidR="00461F16" w:rsidRPr="00461F16" w:rsidRDefault="00461F16" w:rsidP="00461F16">
      <w:pPr>
        <w:pStyle w:val="af"/>
      </w:pPr>
      <w:r w:rsidRPr="00461F16">
        <w:rPr>
          <w:color w:val="BEC0C2"/>
        </w:rPr>
        <w:t xml:space="preserve">    </w:t>
      </w:r>
      <w:r w:rsidRPr="00461F16">
        <w:rPr>
          <w:color w:val="D69AA7"/>
        </w:rPr>
        <w:t>char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ch</w:t>
      </w:r>
      <w:r w:rsidRPr="00461F16">
        <w:t>;</w:t>
      </w:r>
    </w:p>
    <w:p w14:paraId="43FFB796" w14:textId="77777777" w:rsidR="00461F16" w:rsidRPr="00461F16" w:rsidRDefault="00461F16" w:rsidP="00461F16">
      <w:pPr>
        <w:pStyle w:val="af"/>
      </w:pPr>
      <w:r w:rsidRPr="00461F16">
        <w:rPr>
          <w:color w:val="BEC0C2"/>
        </w:rPr>
        <w:t xml:space="preserve">    </w:t>
      </w:r>
      <w:r w:rsidRPr="00461F16">
        <w:rPr>
          <w:i/>
          <w:iCs/>
          <w:color w:val="45C6D6"/>
        </w:rPr>
        <w:t>while</w:t>
      </w:r>
      <w:r w:rsidRPr="00461F16">
        <w:rPr>
          <w:color w:val="BEC0C2"/>
        </w:rPr>
        <w:t xml:space="preserve"> </w:t>
      </w:r>
      <w:r w:rsidRPr="00461F16">
        <w:t>(</w:t>
      </w:r>
      <w:r w:rsidRPr="00461F16">
        <w:rPr>
          <w:color w:val="D6BB9A"/>
        </w:rPr>
        <w:t>encryptedFile</w:t>
      </w:r>
      <w:r w:rsidRPr="00461F16">
        <w:t>.get(</w:t>
      </w:r>
      <w:r w:rsidRPr="00461F16">
        <w:rPr>
          <w:i/>
          <w:iCs/>
          <w:color w:val="D6BB9A"/>
        </w:rPr>
        <w:t>ch</w:t>
      </w:r>
      <w:r w:rsidRPr="00461F16">
        <w:t>))</w:t>
      </w:r>
      <w:r w:rsidRPr="00461F16">
        <w:rPr>
          <w:color w:val="BEC0C2"/>
        </w:rPr>
        <w:t xml:space="preserve"> </w:t>
      </w:r>
      <w:r w:rsidRPr="00461F16">
        <w:t>{</w:t>
      </w:r>
    </w:p>
    <w:p w14:paraId="4432BF72" w14:textId="77777777" w:rsidR="00461F16" w:rsidRPr="00461F16" w:rsidRDefault="00461F16" w:rsidP="00461F16">
      <w:pPr>
        <w:pStyle w:val="af"/>
      </w:pPr>
      <w:r w:rsidRPr="00461F16">
        <w:rPr>
          <w:color w:val="BEC0C2"/>
        </w:rPr>
        <w:t xml:space="preserve">        </w:t>
      </w:r>
      <w:r w:rsidRPr="00461F16">
        <w:rPr>
          <w:color w:val="D6BB9A"/>
        </w:rPr>
        <w:t>encryptedText</w:t>
      </w:r>
      <w:r w:rsidRPr="00461F16">
        <w:t>.push_back(</w:t>
      </w:r>
      <w:r w:rsidRPr="00461F16">
        <w:rPr>
          <w:color w:val="D6BB9A"/>
        </w:rPr>
        <w:t>ch</w:t>
      </w:r>
      <w:r w:rsidRPr="00461F16">
        <w:t>);</w:t>
      </w:r>
    </w:p>
    <w:p w14:paraId="69E75CF7" w14:textId="77777777" w:rsidR="00461F16" w:rsidRPr="00461F16" w:rsidRDefault="00461F16" w:rsidP="00461F16">
      <w:pPr>
        <w:pStyle w:val="af"/>
      </w:pPr>
      <w:r w:rsidRPr="00461F16">
        <w:rPr>
          <w:color w:val="BEC0C2"/>
        </w:rPr>
        <w:t xml:space="preserve">    </w:t>
      </w:r>
      <w:r w:rsidRPr="00461F16">
        <w:t>}</w:t>
      </w:r>
    </w:p>
    <w:p w14:paraId="6BE666CA" w14:textId="77777777" w:rsidR="00461F16" w:rsidRPr="00461F16" w:rsidRDefault="00461F16" w:rsidP="00461F16">
      <w:pPr>
        <w:pStyle w:val="af"/>
      </w:pPr>
    </w:p>
    <w:p w14:paraId="01024547" w14:textId="77777777" w:rsidR="00461F16" w:rsidRPr="00461F16" w:rsidRDefault="00461F16" w:rsidP="00461F16">
      <w:pPr>
        <w:pStyle w:val="af"/>
      </w:pPr>
      <w:r w:rsidRPr="00461F16">
        <w:rPr>
          <w:color w:val="BEC0C2"/>
        </w:rPr>
        <w:t xml:space="preserve">    </w:t>
      </w:r>
      <w:r w:rsidRPr="00461F16">
        <w:rPr>
          <w:color w:val="D6BB9A"/>
        </w:rPr>
        <w:t>encryptedFile</w:t>
      </w:r>
      <w:r w:rsidRPr="00461F16">
        <w:t>.close();</w:t>
      </w:r>
    </w:p>
    <w:p w14:paraId="4F286BDD" w14:textId="77777777" w:rsidR="00461F16" w:rsidRPr="006138F9" w:rsidRDefault="00461F16" w:rsidP="00461F16">
      <w:pPr>
        <w:pStyle w:val="af"/>
        <w:rPr>
          <w:lang w:val="ru-RU"/>
        </w:rPr>
      </w:pPr>
      <w:r w:rsidRPr="00461F16">
        <w:rPr>
          <w:color w:val="BEC0C2"/>
        </w:rPr>
        <w:t xml:space="preserve">    </w:t>
      </w:r>
      <w:r w:rsidRPr="00461F16">
        <w:rPr>
          <w:i/>
          <w:iCs/>
          <w:color w:val="45C6D6"/>
        </w:rPr>
        <w:t>return</w:t>
      </w:r>
      <w:r w:rsidRPr="006138F9">
        <w:rPr>
          <w:color w:val="BEC0C2"/>
          <w:lang w:val="ru-RU"/>
        </w:rPr>
        <w:t xml:space="preserve"> </w:t>
      </w:r>
      <w:r w:rsidRPr="00461F16">
        <w:rPr>
          <w:color w:val="D6BB9A"/>
        </w:rPr>
        <w:t>encryptedText</w:t>
      </w:r>
      <w:r w:rsidRPr="006138F9">
        <w:rPr>
          <w:lang w:val="ru-RU"/>
        </w:rPr>
        <w:t>;</w:t>
      </w:r>
    </w:p>
    <w:p w14:paraId="5CBEEA88" w14:textId="77777777" w:rsidR="00461F16" w:rsidRPr="006138F9" w:rsidRDefault="00461F16" w:rsidP="00461F16">
      <w:pPr>
        <w:pStyle w:val="af"/>
        <w:rPr>
          <w:lang w:val="ru-RU"/>
        </w:rPr>
      </w:pPr>
      <w:r w:rsidRPr="006138F9">
        <w:rPr>
          <w:lang w:val="ru-RU"/>
        </w:rPr>
        <w:t>}</w:t>
      </w:r>
    </w:p>
    <w:p w14:paraId="23384244" w14:textId="77777777" w:rsidR="00461F16" w:rsidRPr="006138F9" w:rsidRDefault="00461F16" w:rsidP="00461F16">
      <w:pPr>
        <w:pStyle w:val="af"/>
        <w:rPr>
          <w:lang w:val="ru-RU"/>
        </w:rPr>
      </w:pPr>
    </w:p>
    <w:p w14:paraId="405302E5" w14:textId="77777777" w:rsidR="00461F16" w:rsidRPr="006138F9" w:rsidRDefault="00461F16" w:rsidP="00461F16">
      <w:pPr>
        <w:pStyle w:val="af"/>
        <w:rPr>
          <w:lang w:val="ru-RU"/>
        </w:rPr>
      </w:pPr>
      <w:r w:rsidRPr="006138F9">
        <w:rPr>
          <w:i/>
          <w:iCs/>
          <w:color w:val="A8ABB0"/>
          <w:lang w:val="ru-RU"/>
        </w:rPr>
        <w:t>//</w:t>
      </w:r>
      <w:r w:rsidRPr="006138F9">
        <w:rPr>
          <w:color w:val="BEC0C2"/>
          <w:lang w:val="ru-RU"/>
        </w:rPr>
        <w:t xml:space="preserve"> </w:t>
      </w:r>
      <w:r w:rsidRPr="006138F9">
        <w:rPr>
          <w:i/>
          <w:iCs/>
          <w:color w:val="A8ABB0"/>
          <w:lang w:val="ru-RU"/>
        </w:rPr>
        <w:t>Функция</w:t>
      </w:r>
      <w:r w:rsidRPr="006138F9">
        <w:rPr>
          <w:color w:val="BEC0C2"/>
          <w:lang w:val="ru-RU"/>
        </w:rPr>
        <w:t xml:space="preserve"> </w:t>
      </w:r>
      <w:r w:rsidRPr="006138F9">
        <w:rPr>
          <w:i/>
          <w:iCs/>
          <w:color w:val="A8ABB0"/>
          <w:lang w:val="ru-RU"/>
        </w:rPr>
        <w:t>для</w:t>
      </w:r>
      <w:r w:rsidRPr="006138F9">
        <w:rPr>
          <w:color w:val="BEC0C2"/>
          <w:lang w:val="ru-RU"/>
        </w:rPr>
        <w:t xml:space="preserve"> </w:t>
      </w:r>
      <w:r w:rsidRPr="006138F9">
        <w:rPr>
          <w:i/>
          <w:iCs/>
          <w:color w:val="A8ABB0"/>
          <w:lang w:val="ru-RU"/>
        </w:rPr>
        <w:t>нахождения</w:t>
      </w:r>
      <w:r w:rsidRPr="006138F9">
        <w:rPr>
          <w:color w:val="BEC0C2"/>
          <w:lang w:val="ru-RU"/>
        </w:rPr>
        <w:t xml:space="preserve"> </w:t>
      </w:r>
      <w:r w:rsidRPr="006138F9">
        <w:rPr>
          <w:i/>
          <w:iCs/>
          <w:color w:val="A8ABB0"/>
          <w:lang w:val="ru-RU"/>
        </w:rPr>
        <w:t>ключа</w:t>
      </w:r>
      <w:r w:rsidRPr="006138F9">
        <w:rPr>
          <w:color w:val="BEC0C2"/>
          <w:lang w:val="ru-RU"/>
        </w:rPr>
        <w:t xml:space="preserve"> </w:t>
      </w:r>
      <w:r w:rsidRPr="006138F9">
        <w:rPr>
          <w:i/>
          <w:iCs/>
          <w:color w:val="A8ABB0"/>
          <w:lang w:val="ru-RU"/>
        </w:rPr>
        <w:t>по</w:t>
      </w:r>
      <w:r w:rsidRPr="006138F9">
        <w:rPr>
          <w:color w:val="BEC0C2"/>
          <w:lang w:val="ru-RU"/>
        </w:rPr>
        <w:t xml:space="preserve"> </w:t>
      </w:r>
      <w:r w:rsidRPr="006138F9">
        <w:rPr>
          <w:i/>
          <w:iCs/>
          <w:color w:val="A8ABB0"/>
          <w:lang w:val="ru-RU"/>
        </w:rPr>
        <w:t>зашифрованному</w:t>
      </w:r>
      <w:r w:rsidRPr="006138F9">
        <w:rPr>
          <w:color w:val="BEC0C2"/>
          <w:lang w:val="ru-RU"/>
        </w:rPr>
        <w:t xml:space="preserve"> </w:t>
      </w:r>
      <w:r w:rsidRPr="006138F9">
        <w:rPr>
          <w:i/>
          <w:iCs/>
          <w:color w:val="A8ABB0"/>
          <w:lang w:val="ru-RU"/>
        </w:rPr>
        <w:t>тексту</w:t>
      </w:r>
    </w:p>
    <w:p w14:paraId="4BA2DD03" w14:textId="77777777" w:rsidR="00461F16" w:rsidRPr="00461F16" w:rsidRDefault="00461F16" w:rsidP="00461F16">
      <w:pPr>
        <w:pStyle w:val="af"/>
      </w:pPr>
      <w:r w:rsidRPr="00461F16">
        <w:rPr>
          <w:color w:val="FF8080"/>
        </w:rPr>
        <w:t>std</w:t>
      </w:r>
      <w:r w:rsidRPr="00461F16">
        <w:t>::</w:t>
      </w:r>
      <w:r w:rsidRPr="00461F16">
        <w:rPr>
          <w:color w:val="FF8080"/>
        </w:rPr>
        <w:t>vector</w:t>
      </w:r>
      <w:r w:rsidRPr="00461F16">
        <w:t>&lt;</w:t>
      </w:r>
      <w:r w:rsidRPr="00461F16">
        <w:rPr>
          <w:color w:val="D69AA7"/>
        </w:rPr>
        <w:t>char</w:t>
      </w:r>
      <w:r w:rsidRPr="00461F16">
        <w:t>&gt;</w:t>
      </w:r>
      <w:r w:rsidRPr="00461F16">
        <w:rPr>
          <w:color w:val="BEC0C2"/>
        </w:rPr>
        <w:t xml:space="preserve"> </w:t>
      </w:r>
      <w:r w:rsidRPr="00461F16">
        <w:rPr>
          <w:b/>
          <w:bCs/>
        </w:rPr>
        <w:t>FindXORKey</w:t>
      </w:r>
      <w:r w:rsidRPr="00461F16">
        <w:t>(</w:t>
      </w:r>
      <w:r w:rsidRPr="00461F16">
        <w:rPr>
          <w:i/>
          <w:iCs/>
          <w:color w:val="45C6D6"/>
        </w:rPr>
        <w:t>const</w:t>
      </w:r>
      <w:r w:rsidRPr="00461F16">
        <w:rPr>
          <w:color w:val="BEC0C2"/>
        </w:rPr>
        <w:t xml:space="preserve"> </w:t>
      </w:r>
      <w:r w:rsidRPr="00461F16">
        <w:rPr>
          <w:color w:val="FF8080"/>
        </w:rPr>
        <w:t>std</w:t>
      </w:r>
      <w:r w:rsidRPr="00461F16">
        <w:t>::</w:t>
      </w:r>
      <w:r w:rsidRPr="00461F16">
        <w:rPr>
          <w:color w:val="FF8080"/>
        </w:rPr>
        <w:t>vector</w:t>
      </w:r>
      <w:r w:rsidRPr="00461F16">
        <w:t>&lt;</w:t>
      </w:r>
      <w:r w:rsidRPr="00461F16">
        <w:rPr>
          <w:color w:val="D69AA7"/>
        </w:rPr>
        <w:t>char</w:t>
      </w:r>
      <w:r w:rsidRPr="00461F16">
        <w:t>&gt;&amp;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encryptedText</w:t>
      </w:r>
      <w:r w:rsidRPr="00461F16">
        <w:t>,</w:t>
      </w:r>
      <w:r w:rsidRPr="00461F16">
        <w:rPr>
          <w:color w:val="BEC0C2"/>
        </w:rPr>
        <w:t xml:space="preserve"> </w:t>
      </w:r>
      <w:r w:rsidRPr="00461F16">
        <w:rPr>
          <w:color w:val="D69AA7"/>
        </w:rPr>
        <w:t>int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keyLength</w:t>
      </w:r>
      <w:r w:rsidRPr="00461F16">
        <w:t>)</w:t>
      </w:r>
      <w:r w:rsidRPr="00461F16">
        <w:rPr>
          <w:color w:val="BEC0C2"/>
        </w:rPr>
        <w:t xml:space="preserve"> </w:t>
      </w:r>
      <w:r w:rsidRPr="00461F16">
        <w:t>{</w:t>
      </w:r>
    </w:p>
    <w:p w14:paraId="4205A36B" w14:textId="77777777" w:rsidR="00461F16" w:rsidRPr="00461F16" w:rsidRDefault="00461F16" w:rsidP="00461F16">
      <w:pPr>
        <w:pStyle w:val="af"/>
      </w:pPr>
      <w:r w:rsidRPr="00461F16">
        <w:rPr>
          <w:color w:val="BEC0C2"/>
        </w:rPr>
        <w:t xml:space="preserve">    </w:t>
      </w:r>
      <w:r w:rsidRPr="00461F16">
        <w:rPr>
          <w:color w:val="FF8080"/>
        </w:rPr>
        <w:t>std</w:t>
      </w:r>
      <w:r w:rsidRPr="00461F16">
        <w:t>::</w:t>
      </w:r>
      <w:r w:rsidRPr="00461F16">
        <w:rPr>
          <w:color w:val="FF8080"/>
        </w:rPr>
        <w:t>vector</w:t>
      </w:r>
      <w:r w:rsidRPr="00461F16">
        <w:t>&lt;</w:t>
      </w:r>
      <w:r w:rsidRPr="00461F16">
        <w:rPr>
          <w:color w:val="FF8080"/>
        </w:rPr>
        <w:t>std</w:t>
      </w:r>
      <w:r w:rsidRPr="00461F16">
        <w:t>::</w:t>
      </w:r>
      <w:r w:rsidRPr="00461F16">
        <w:rPr>
          <w:color w:val="FF8080"/>
        </w:rPr>
        <w:t>vector</w:t>
      </w:r>
      <w:r w:rsidRPr="00461F16">
        <w:t>&lt;</w:t>
      </w:r>
      <w:r w:rsidRPr="00461F16">
        <w:rPr>
          <w:color w:val="D69AA7"/>
        </w:rPr>
        <w:t>char</w:t>
      </w:r>
      <w:r w:rsidRPr="00461F16">
        <w:t>&gt;&gt;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groups</w:t>
      </w:r>
      <w:r w:rsidRPr="00461F16">
        <w:t>(</w:t>
      </w:r>
      <w:r w:rsidRPr="00461F16">
        <w:rPr>
          <w:color w:val="D6BB9A"/>
        </w:rPr>
        <w:t>keyLength</w:t>
      </w:r>
      <w:r w:rsidRPr="00461F16">
        <w:t>);</w:t>
      </w:r>
    </w:p>
    <w:p w14:paraId="6D5B05DA" w14:textId="77777777" w:rsidR="00461F16" w:rsidRPr="00461F16" w:rsidRDefault="00461F16" w:rsidP="00461F16">
      <w:pPr>
        <w:pStyle w:val="af"/>
      </w:pPr>
      <w:r w:rsidRPr="00461F16">
        <w:rPr>
          <w:color w:val="BEC0C2"/>
        </w:rPr>
        <w:t xml:space="preserve">    </w:t>
      </w:r>
      <w:r w:rsidRPr="00461F16">
        <w:rPr>
          <w:i/>
          <w:iCs/>
          <w:color w:val="45C6D6"/>
        </w:rPr>
        <w:t>for</w:t>
      </w:r>
      <w:r w:rsidRPr="00461F16">
        <w:rPr>
          <w:color w:val="BEC0C2"/>
        </w:rPr>
        <w:t xml:space="preserve"> </w:t>
      </w:r>
      <w:r w:rsidRPr="00461F16">
        <w:t>(</w:t>
      </w:r>
      <w:r w:rsidRPr="00461F16">
        <w:rPr>
          <w:color w:val="FF8080"/>
        </w:rPr>
        <w:t>size_t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i</w:t>
      </w:r>
      <w:r w:rsidRPr="00461F16">
        <w:rPr>
          <w:color w:val="BEC0C2"/>
        </w:rPr>
        <w:t xml:space="preserve"> </w:t>
      </w:r>
      <w:r w:rsidRPr="00461F16">
        <w:t>=</w:t>
      </w:r>
      <w:r w:rsidRPr="00461F16">
        <w:rPr>
          <w:color w:val="BEC0C2"/>
        </w:rPr>
        <w:t xml:space="preserve"> </w:t>
      </w:r>
      <w:r w:rsidRPr="00461F16">
        <w:rPr>
          <w:color w:val="8A602C"/>
        </w:rPr>
        <w:t>0</w:t>
      </w:r>
      <w:r w:rsidRPr="00461F16">
        <w:t>;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i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&lt;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encryptedText</w:t>
      </w:r>
      <w:r w:rsidRPr="00461F16">
        <w:t>.size();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i++</w:t>
      </w:r>
      <w:r w:rsidRPr="00461F16">
        <w:t>)</w:t>
      </w:r>
      <w:r w:rsidRPr="00461F16">
        <w:rPr>
          <w:color w:val="BEC0C2"/>
        </w:rPr>
        <w:t xml:space="preserve"> </w:t>
      </w:r>
      <w:r w:rsidRPr="00461F16">
        <w:t>{</w:t>
      </w:r>
    </w:p>
    <w:p w14:paraId="57FC6F0F" w14:textId="77777777" w:rsidR="00461F16" w:rsidRPr="00461F16" w:rsidRDefault="00461F16" w:rsidP="00461F16">
      <w:pPr>
        <w:pStyle w:val="af"/>
      </w:pPr>
      <w:r w:rsidRPr="00461F16">
        <w:rPr>
          <w:color w:val="BEC0C2"/>
        </w:rPr>
        <w:t xml:space="preserve">        </w:t>
      </w:r>
      <w:r w:rsidRPr="00461F16">
        <w:rPr>
          <w:color w:val="D6BB9A"/>
        </w:rPr>
        <w:t>groups[i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%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keyLength]</w:t>
      </w:r>
      <w:r w:rsidRPr="00461F16">
        <w:t>.push_back(</w:t>
      </w:r>
      <w:r w:rsidRPr="00461F16">
        <w:rPr>
          <w:color w:val="D6BB9A"/>
        </w:rPr>
        <w:t>encryptedText[i]</w:t>
      </w:r>
      <w:r w:rsidRPr="00461F16">
        <w:t>);</w:t>
      </w:r>
    </w:p>
    <w:p w14:paraId="0A3D7DD3" w14:textId="77777777" w:rsidR="00461F16" w:rsidRPr="00461F16" w:rsidRDefault="00461F16" w:rsidP="00461F16">
      <w:pPr>
        <w:pStyle w:val="af"/>
      </w:pPr>
      <w:r w:rsidRPr="00461F16">
        <w:rPr>
          <w:color w:val="BEC0C2"/>
        </w:rPr>
        <w:t xml:space="preserve">    </w:t>
      </w:r>
      <w:r w:rsidRPr="00461F16">
        <w:t>}</w:t>
      </w:r>
    </w:p>
    <w:p w14:paraId="7410C64A" w14:textId="77777777" w:rsidR="00461F16" w:rsidRPr="00461F16" w:rsidRDefault="00461F16" w:rsidP="00461F16">
      <w:pPr>
        <w:pStyle w:val="af"/>
      </w:pPr>
    </w:p>
    <w:p w14:paraId="4293FF64" w14:textId="77777777" w:rsidR="00461F16" w:rsidRPr="00461F16" w:rsidRDefault="00461F16" w:rsidP="00461F16">
      <w:pPr>
        <w:pStyle w:val="af"/>
      </w:pPr>
      <w:r w:rsidRPr="00461F16">
        <w:rPr>
          <w:color w:val="BEC0C2"/>
        </w:rPr>
        <w:lastRenderedPageBreak/>
        <w:t xml:space="preserve">    </w:t>
      </w:r>
      <w:r w:rsidRPr="00461F16">
        <w:rPr>
          <w:color w:val="D69AA7"/>
        </w:rPr>
        <w:t>char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mostCommonChar</w:t>
      </w:r>
      <w:r w:rsidRPr="00461F16">
        <w:rPr>
          <w:color w:val="BEC0C2"/>
        </w:rPr>
        <w:t xml:space="preserve"> </w:t>
      </w:r>
      <w:r w:rsidRPr="00461F16">
        <w:t>=</w:t>
      </w:r>
      <w:r w:rsidRPr="00461F16">
        <w:rPr>
          <w:color w:val="BEC0C2"/>
        </w:rPr>
        <w:t xml:space="preserve"> </w:t>
      </w:r>
      <w:r w:rsidRPr="00461F16">
        <w:t>'_';</w:t>
      </w:r>
    </w:p>
    <w:p w14:paraId="42B97891" w14:textId="77777777" w:rsidR="00461F16" w:rsidRPr="00461F16" w:rsidRDefault="00461F16" w:rsidP="00461F16">
      <w:pPr>
        <w:pStyle w:val="af"/>
      </w:pPr>
      <w:r w:rsidRPr="00461F16">
        <w:rPr>
          <w:color w:val="BEC0C2"/>
        </w:rPr>
        <w:t xml:space="preserve">    </w:t>
      </w:r>
      <w:r w:rsidRPr="00461F16">
        <w:rPr>
          <w:color w:val="FF8080"/>
        </w:rPr>
        <w:t>std</w:t>
      </w:r>
      <w:r w:rsidRPr="00461F16">
        <w:t>::</w:t>
      </w:r>
      <w:r w:rsidRPr="00461F16">
        <w:rPr>
          <w:color w:val="FF8080"/>
        </w:rPr>
        <w:t>vector</w:t>
      </w:r>
      <w:r w:rsidRPr="00461F16">
        <w:t>&lt;</w:t>
      </w:r>
      <w:r w:rsidRPr="00461F16">
        <w:rPr>
          <w:color w:val="D69AA7"/>
        </w:rPr>
        <w:t>char</w:t>
      </w:r>
      <w:r w:rsidRPr="00461F16">
        <w:t>&gt;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key</w:t>
      </w:r>
      <w:r w:rsidRPr="00461F16">
        <w:t>(</w:t>
      </w:r>
      <w:r w:rsidRPr="00461F16">
        <w:rPr>
          <w:color w:val="D6BB9A"/>
        </w:rPr>
        <w:t>keyLength</w:t>
      </w:r>
      <w:r w:rsidRPr="00461F16">
        <w:t>);</w:t>
      </w:r>
    </w:p>
    <w:p w14:paraId="60533953" w14:textId="77777777" w:rsidR="00461F16" w:rsidRPr="00461F16" w:rsidRDefault="00461F16" w:rsidP="00461F16">
      <w:pPr>
        <w:pStyle w:val="af"/>
      </w:pPr>
    </w:p>
    <w:p w14:paraId="73CB1F82" w14:textId="77777777" w:rsidR="00461F16" w:rsidRPr="00461F16" w:rsidRDefault="00461F16" w:rsidP="00461F16">
      <w:pPr>
        <w:pStyle w:val="af"/>
      </w:pPr>
      <w:r w:rsidRPr="00461F16">
        <w:rPr>
          <w:color w:val="BEC0C2"/>
        </w:rPr>
        <w:t xml:space="preserve">    </w:t>
      </w:r>
      <w:r w:rsidRPr="00461F16">
        <w:rPr>
          <w:i/>
          <w:iCs/>
          <w:color w:val="45C6D6"/>
        </w:rPr>
        <w:t>for</w:t>
      </w:r>
      <w:r w:rsidRPr="00461F16">
        <w:rPr>
          <w:color w:val="BEC0C2"/>
        </w:rPr>
        <w:t xml:space="preserve"> </w:t>
      </w:r>
      <w:r w:rsidRPr="00461F16">
        <w:t>(</w:t>
      </w:r>
      <w:r w:rsidRPr="00461F16">
        <w:rPr>
          <w:color w:val="D69AA7"/>
        </w:rPr>
        <w:t>int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i</w:t>
      </w:r>
      <w:r w:rsidRPr="00461F16">
        <w:rPr>
          <w:color w:val="BEC0C2"/>
        </w:rPr>
        <w:t xml:space="preserve"> </w:t>
      </w:r>
      <w:r w:rsidRPr="00461F16">
        <w:t>=</w:t>
      </w:r>
      <w:r w:rsidRPr="00461F16">
        <w:rPr>
          <w:color w:val="BEC0C2"/>
        </w:rPr>
        <w:t xml:space="preserve"> </w:t>
      </w:r>
      <w:r w:rsidRPr="00461F16">
        <w:rPr>
          <w:color w:val="8A602C"/>
        </w:rPr>
        <w:t>0</w:t>
      </w:r>
      <w:r w:rsidRPr="00461F16">
        <w:t>;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i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&lt;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keyLength</w:t>
      </w:r>
      <w:r w:rsidRPr="00461F16">
        <w:t>;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i++</w:t>
      </w:r>
      <w:r w:rsidRPr="00461F16">
        <w:t>)</w:t>
      </w:r>
      <w:r w:rsidRPr="00461F16">
        <w:rPr>
          <w:color w:val="BEC0C2"/>
        </w:rPr>
        <w:t xml:space="preserve"> </w:t>
      </w:r>
      <w:r w:rsidRPr="00461F16">
        <w:t>{</w:t>
      </w:r>
    </w:p>
    <w:p w14:paraId="5284AFD1" w14:textId="77777777" w:rsidR="00461F16" w:rsidRPr="00461F16" w:rsidRDefault="00461F16" w:rsidP="00461F16">
      <w:pPr>
        <w:pStyle w:val="af"/>
      </w:pPr>
      <w:r w:rsidRPr="00461F16">
        <w:rPr>
          <w:color w:val="BEC0C2"/>
        </w:rPr>
        <w:t xml:space="preserve">        </w:t>
      </w:r>
      <w:r w:rsidRPr="00461F16">
        <w:rPr>
          <w:color w:val="FF8080"/>
        </w:rPr>
        <w:t>std</w:t>
      </w:r>
      <w:r w:rsidRPr="00461F16">
        <w:t>::</w:t>
      </w:r>
      <w:r w:rsidRPr="00461F16">
        <w:rPr>
          <w:color w:val="FF8080"/>
        </w:rPr>
        <w:t>map</w:t>
      </w:r>
      <w:r w:rsidRPr="00461F16">
        <w:t>&lt;</w:t>
      </w:r>
      <w:r w:rsidRPr="00461F16">
        <w:rPr>
          <w:color w:val="D69AA7"/>
        </w:rPr>
        <w:t>char</w:t>
      </w:r>
      <w:r w:rsidRPr="00461F16">
        <w:t>,</w:t>
      </w:r>
      <w:r w:rsidRPr="00461F16">
        <w:rPr>
          <w:color w:val="BEC0C2"/>
        </w:rPr>
        <w:t xml:space="preserve"> </w:t>
      </w:r>
      <w:r w:rsidRPr="00461F16">
        <w:rPr>
          <w:color w:val="D69AA7"/>
        </w:rPr>
        <w:t>int</w:t>
      </w:r>
      <w:r w:rsidRPr="00461F16">
        <w:t>&gt;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charFrequency</w:t>
      </w:r>
      <w:r w:rsidRPr="00461F16">
        <w:t>;</w:t>
      </w:r>
    </w:p>
    <w:p w14:paraId="4759CCDA" w14:textId="77777777" w:rsidR="00461F16" w:rsidRPr="00461F16" w:rsidRDefault="00461F16" w:rsidP="00461F16">
      <w:pPr>
        <w:pStyle w:val="af"/>
      </w:pPr>
      <w:r w:rsidRPr="00461F16">
        <w:rPr>
          <w:color w:val="BEC0C2"/>
        </w:rPr>
        <w:t xml:space="preserve">        </w:t>
      </w:r>
      <w:r w:rsidRPr="00461F16">
        <w:rPr>
          <w:i/>
          <w:iCs/>
          <w:color w:val="45C6D6"/>
        </w:rPr>
        <w:t>for</w:t>
      </w:r>
      <w:r w:rsidRPr="00461F16">
        <w:rPr>
          <w:color w:val="BEC0C2"/>
        </w:rPr>
        <w:t xml:space="preserve"> </w:t>
      </w:r>
      <w:r w:rsidRPr="00461F16">
        <w:t>(</w:t>
      </w:r>
      <w:r w:rsidRPr="00461F16">
        <w:rPr>
          <w:color w:val="D69AA7"/>
        </w:rPr>
        <w:t>char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symbol</w:t>
      </w:r>
      <w:r w:rsidRPr="00461F16">
        <w:rPr>
          <w:color w:val="BEC0C2"/>
        </w:rPr>
        <w:t xml:space="preserve"> </w:t>
      </w:r>
      <w:r w:rsidRPr="00461F16">
        <w:t>: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groups[i]</w:t>
      </w:r>
      <w:r w:rsidRPr="00461F16">
        <w:t>)</w:t>
      </w:r>
      <w:r w:rsidRPr="00461F16">
        <w:rPr>
          <w:color w:val="BEC0C2"/>
        </w:rPr>
        <w:t xml:space="preserve"> </w:t>
      </w:r>
      <w:r w:rsidRPr="00461F16">
        <w:t>{</w:t>
      </w:r>
    </w:p>
    <w:p w14:paraId="5B149E8F" w14:textId="77777777" w:rsidR="00461F16" w:rsidRPr="00461F16" w:rsidRDefault="00461F16" w:rsidP="00461F16">
      <w:pPr>
        <w:pStyle w:val="af"/>
      </w:pPr>
      <w:r w:rsidRPr="00461F16">
        <w:rPr>
          <w:color w:val="BEC0C2"/>
        </w:rPr>
        <w:t xml:space="preserve">            </w:t>
      </w:r>
      <w:r w:rsidRPr="00461F16">
        <w:rPr>
          <w:color w:val="D6BB9A"/>
        </w:rPr>
        <w:t>charFrequency[symbol]++</w:t>
      </w:r>
      <w:r w:rsidRPr="00461F16">
        <w:t>;</w:t>
      </w:r>
    </w:p>
    <w:p w14:paraId="4113CC36" w14:textId="77777777" w:rsidR="00461F16" w:rsidRPr="00461F16" w:rsidRDefault="00461F16" w:rsidP="00461F16">
      <w:pPr>
        <w:pStyle w:val="af"/>
      </w:pPr>
      <w:r w:rsidRPr="00461F16">
        <w:rPr>
          <w:color w:val="BEC0C2"/>
        </w:rPr>
        <w:t xml:space="preserve">        </w:t>
      </w:r>
      <w:r w:rsidRPr="00461F16">
        <w:t>}</w:t>
      </w:r>
    </w:p>
    <w:p w14:paraId="2F8DFB8D" w14:textId="77777777" w:rsidR="00461F16" w:rsidRPr="00461F16" w:rsidRDefault="00461F16" w:rsidP="00461F16">
      <w:pPr>
        <w:pStyle w:val="af"/>
      </w:pPr>
    </w:p>
    <w:p w14:paraId="74F81215" w14:textId="77777777" w:rsidR="00461F16" w:rsidRPr="00461F16" w:rsidRDefault="00461F16" w:rsidP="00461F16">
      <w:pPr>
        <w:pStyle w:val="af"/>
      </w:pPr>
      <w:r w:rsidRPr="00461F16">
        <w:rPr>
          <w:color w:val="BEC0C2"/>
        </w:rPr>
        <w:t xml:space="preserve">        </w:t>
      </w:r>
      <w:r w:rsidRPr="00461F16">
        <w:rPr>
          <w:color w:val="D69AA7"/>
        </w:rPr>
        <w:t>char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mostFrequentChar</w:t>
      </w:r>
      <w:r w:rsidRPr="00461F16">
        <w:rPr>
          <w:color w:val="BEC0C2"/>
        </w:rPr>
        <w:t xml:space="preserve"> </w:t>
      </w:r>
      <w:r w:rsidRPr="00461F16">
        <w:t>=</w:t>
      </w:r>
      <w:r w:rsidRPr="00461F16">
        <w:rPr>
          <w:color w:val="BEC0C2"/>
        </w:rPr>
        <w:t xml:space="preserve"> </w:t>
      </w:r>
      <w:r w:rsidRPr="00461F16">
        <w:t>' ';</w:t>
      </w:r>
    </w:p>
    <w:p w14:paraId="6BDAA2DE" w14:textId="77777777" w:rsidR="00461F16" w:rsidRPr="00461F16" w:rsidRDefault="00461F16" w:rsidP="00461F16">
      <w:pPr>
        <w:pStyle w:val="af"/>
      </w:pPr>
      <w:r w:rsidRPr="00461F16">
        <w:rPr>
          <w:color w:val="BEC0C2"/>
        </w:rPr>
        <w:t xml:space="preserve">        </w:t>
      </w:r>
      <w:r w:rsidRPr="00461F16">
        <w:rPr>
          <w:color w:val="D69AA7"/>
        </w:rPr>
        <w:t>int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maxFrequency</w:t>
      </w:r>
      <w:r w:rsidRPr="00461F16">
        <w:rPr>
          <w:color w:val="BEC0C2"/>
        </w:rPr>
        <w:t xml:space="preserve"> </w:t>
      </w:r>
      <w:r w:rsidRPr="00461F16">
        <w:t>=</w:t>
      </w:r>
      <w:r w:rsidRPr="00461F16">
        <w:rPr>
          <w:color w:val="BEC0C2"/>
        </w:rPr>
        <w:t xml:space="preserve"> </w:t>
      </w:r>
      <w:r w:rsidRPr="00461F16">
        <w:rPr>
          <w:color w:val="8A602C"/>
        </w:rPr>
        <w:t>0</w:t>
      </w:r>
      <w:r w:rsidRPr="00461F16">
        <w:t>;</w:t>
      </w:r>
    </w:p>
    <w:p w14:paraId="3DA70693" w14:textId="77777777" w:rsidR="00461F16" w:rsidRPr="00461F16" w:rsidRDefault="00461F16" w:rsidP="00461F16">
      <w:pPr>
        <w:pStyle w:val="af"/>
      </w:pPr>
      <w:r w:rsidRPr="00461F16">
        <w:rPr>
          <w:color w:val="BEC0C2"/>
        </w:rPr>
        <w:t xml:space="preserve">        </w:t>
      </w:r>
      <w:r w:rsidRPr="00461F16">
        <w:rPr>
          <w:i/>
          <w:iCs/>
          <w:color w:val="45C6D6"/>
        </w:rPr>
        <w:t>for</w:t>
      </w:r>
      <w:r w:rsidRPr="00461F16">
        <w:rPr>
          <w:color w:val="BEC0C2"/>
        </w:rPr>
        <w:t xml:space="preserve"> </w:t>
      </w:r>
      <w:r w:rsidRPr="00461F16">
        <w:t>(</w:t>
      </w:r>
      <w:r w:rsidRPr="00461F16">
        <w:rPr>
          <w:i/>
          <w:iCs/>
          <w:color w:val="45C6D6"/>
        </w:rPr>
        <w:t>const</w:t>
      </w:r>
      <w:r w:rsidRPr="00461F16">
        <w:rPr>
          <w:color w:val="BEC0C2"/>
        </w:rPr>
        <w:t xml:space="preserve"> </w:t>
      </w:r>
      <w:r w:rsidRPr="00461F16">
        <w:rPr>
          <w:i/>
          <w:iCs/>
          <w:color w:val="45C6D6"/>
        </w:rPr>
        <w:t>auto</w:t>
      </w:r>
      <w:r w:rsidRPr="00461F16">
        <w:t>&amp;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pair</w:t>
      </w:r>
      <w:r w:rsidRPr="00461F16">
        <w:rPr>
          <w:color w:val="BEC0C2"/>
        </w:rPr>
        <w:t xml:space="preserve"> </w:t>
      </w:r>
      <w:r w:rsidRPr="00461F16">
        <w:t>: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charFrequency</w:t>
      </w:r>
      <w:r w:rsidRPr="00461F16">
        <w:t>)</w:t>
      </w:r>
      <w:r w:rsidRPr="00461F16">
        <w:rPr>
          <w:color w:val="BEC0C2"/>
        </w:rPr>
        <w:t xml:space="preserve"> </w:t>
      </w:r>
      <w:r w:rsidRPr="00461F16">
        <w:t>{</w:t>
      </w:r>
    </w:p>
    <w:p w14:paraId="4BB40CD8" w14:textId="77777777" w:rsidR="00461F16" w:rsidRPr="00461F16" w:rsidRDefault="00461F16" w:rsidP="00461F16">
      <w:pPr>
        <w:pStyle w:val="af"/>
      </w:pPr>
      <w:r w:rsidRPr="00461F16">
        <w:rPr>
          <w:color w:val="BEC0C2"/>
        </w:rPr>
        <w:t xml:space="preserve">            </w:t>
      </w:r>
      <w:r w:rsidRPr="00461F16">
        <w:rPr>
          <w:i/>
          <w:iCs/>
          <w:color w:val="45C6D6"/>
        </w:rPr>
        <w:t>if</w:t>
      </w:r>
      <w:r w:rsidRPr="00461F16">
        <w:rPr>
          <w:color w:val="BEC0C2"/>
        </w:rPr>
        <w:t xml:space="preserve"> </w:t>
      </w:r>
      <w:r w:rsidRPr="00461F16">
        <w:t>(</w:t>
      </w:r>
      <w:r w:rsidRPr="00461F16">
        <w:rPr>
          <w:color w:val="D6BB9A"/>
        </w:rPr>
        <w:t>pair</w:t>
      </w:r>
      <w:r w:rsidRPr="00461F16">
        <w:t>.first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!=</w:t>
      </w:r>
      <w:r w:rsidRPr="00461F16">
        <w:rPr>
          <w:color w:val="BEC0C2"/>
        </w:rPr>
        <w:t xml:space="preserve"> </w:t>
      </w:r>
      <w:r w:rsidRPr="00461F16">
        <w:t>'\n'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&amp;&amp;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pair</w:t>
      </w:r>
      <w:r w:rsidRPr="00461F16">
        <w:t>.second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&gt;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maxFrequency</w:t>
      </w:r>
      <w:r w:rsidRPr="00461F16">
        <w:t>)</w:t>
      </w:r>
      <w:r w:rsidRPr="00461F16">
        <w:rPr>
          <w:color w:val="BEC0C2"/>
        </w:rPr>
        <w:t xml:space="preserve"> </w:t>
      </w:r>
      <w:r w:rsidRPr="00461F16">
        <w:t>{</w:t>
      </w:r>
    </w:p>
    <w:p w14:paraId="555D9355" w14:textId="77777777" w:rsidR="00461F16" w:rsidRPr="00461F16" w:rsidRDefault="00461F16" w:rsidP="00461F16">
      <w:pPr>
        <w:pStyle w:val="af"/>
      </w:pPr>
      <w:r w:rsidRPr="00461F16">
        <w:rPr>
          <w:color w:val="BEC0C2"/>
        </w:rPr>
        <w:t xml:space="preserve">                </w:t>
      </w:r>
      <w:r w:rsidRPr="00461F16">
        <w:rPr>
          <w:color w:val="D6BB9A"/>
        </w:rPr>
        <w:t>maxFrequency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=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pair</w:t>
      </w:r>
      <w:r w:rsidRPr="00461F16">
        <w:t>.second;</w:t>
      </w:r>
    </w:p>
    <w:p w14:paraId="01EA0E0E" w14:textId="77777777" w:rsidR="00461F16" w:rsidRPr="00461F16" w:rsidRDefault="00461F16" w:rsidP="00461F16">
      <w:pPr>
        <w:pStyle w:val="af"/>
      </w:pPr>
      <w:r w:rsidRPr="00461F16">
        <w:rPr>
          <w:color w:val="BEC0C2"/>
        </w:rPr>
        <w:t xml:space="preserve">                </w:t>
      </w:r>
      <w:r w:rsidRPr="00461F16">
        <w:rPr>
          <w:color w:val="D6BB9A"/>
        </w:rPr>
        <w:t>mostFrequentChar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=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pair</w:t>
      </w:r>
      <w:r w:rsidRPr="00461F16">
        <w:t>.first;</w:t>
      </w:r>
    </w:p>
    <w:p w14:paraId="0B29F153" w14:textId="77777777" w:rsidR="00461F16" w:rsidRPr="00461F16" w:rsidRDefault="00461F16" w:rsidP="00461F16">
      <w:pPr>
        <w:pStyle w:val="af"/>
      </w:pPr>
      <w:r w:rsidRPr="00461F16">
        <w:rPr>
          <w:color w:val="BEC0C2"/>
        </w:rPr>
        <w:t xml:space="preserve">            </w:t>
      </w:r>
      <w:r w:rsidRPr="00461F16">
        <w:t>}</w:t>
      </w:r>
    </w:p>
    <w:p w14:paraId="631BC682" w14:textId="77777777" w:rsidR="00461F16" w:rsidRPr="00461F16" w:rsidRDefault="00461F16" w:rsidP="00461F16">
      <w:pPr>
        <w:pStyle w:val="af"/>
      </w:pPr>
      <w:r w:rsidRPr="00461F16">
        <w:rPr>
          <w:color w:val="BEC0C2"/>
        </w:rPr>
        <w:t xml:space="preserve">        </w:t>
      </w:r>
      <w:r w:rsidRPr="00461F16">
        <w:t>}</w:t>
      </w:r>
    </w:p>
    <w:p w14:paraId="3B9B5364" w14:textId="77777777" w:rsidR="00461F16" w:rsidRPr="00461F16" w:rsidRDefault="00461F16" w:rsidP="00461F16">
      <w:pPr>
        <w:pStyle w:val="af"/>
      </w:pPr>
    </w:p>
    <w:p w14:paraId="50DAFCA4" w14:textId="77777777" w:rsidR="00461F16" w:rsidRPr="00461F16" w:rsidRDefault="00461F16" w:rsidP="00461F16">
      <w:pPr>
        <w:pStyle w:val="af"/>
      </w:pPr>
      <w:r w:rsidRPr="00461F16">
        <w:rPr>
          <w:color w:val="BEC0C2"/>
        </w:rPr>
        <w:t xml:space="preserve">        </w:t>
      </w:r>
      <w:r w:rsidRPr="00461F16">
        <w:rPr>
          <w:color w:val="D6BB9A"/>
        </w:rPr>
        <w:t>key[i]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=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mostFrequentChar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^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mostCommonChar</w:t>
      </w:r>
      <w:r w:rsidRPr="00461F16">
        <w:t>;</w:t>
      </w:r>
    </w:p>
    <w:p w14:paraId="7C1B0D32" w14:textId="77777777" w:rsidR="00461F16" w:rsidRPr="00461F16" w:rsidRDefault="00461F16" w:rsidP="00461F16">
      <w:pPr>
        <w:pStyle w:val="af"/>
      </w:pPr>
      <w:r w:rsidRPr="00461F16">
        <w:rPr>
          <w:color w:val="BEC0C2"/>
        </w:rPr>
        <w:t xml:space="preserve">    </w:t>
      </w:r>
      <w:r w:rsidRPr="00461F16">
        <w:t>}</w:t>
      </w:r>
    </w:p>
    <w:p w14:paraId="34D62D67" w14:textId="77777777" w:rsidR="00461F16" w:rsidRPr="00461F16" w:rsidRDefault="00461F16" w:rsidP="00461F16">
      <w:pPr>
        <w:pStyle w:val="af"/>
      </w:pPr>
    </w:p>
    <w:p w14:paraId="1798942C" w14:textId="77777777" w:rsidR="00461F16" w:rsidRPr="00461F16" w:rsidRDefault="00461F16" w:rsidP="00461F16">
      <w:pPr>
        <w:pStyle w:val="af"/>
      </w:pPr>
      <w:r w:rsidRPr="00461F16">
        <w:rPr>
          <w:color w:val="BEC0C2"/>
        </w:rPr>
        <w:t xml:space="preserve">    </w:t>
      </w:r>
      <w:r w:rsidRPr="00461F16">
        <w:rPr>
          <w:i/>
          <w:iCs/>
          <w:color w:val="45C6D6"/>
        </w:rPr>
        <w:t>return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key</w:t>
      </w:r>
      <w:r w:rsidRPr="00461F16">
        <w:t>;</w:t>
      </w:r>
    </w:p>
    <w:p w14:paraId="537927F6" w14:textId="77777777" w:rsidR="00461F16" w:rsidRPr="006138F9" w:rsidRDefault="00461F16" w:rsidP="00461F16">
      <w:pPr>
        <w:pStyle w:val="af"/>
        <w:rPr>
          <w:lang w:val="ru-RU"/>
        </w:rPr>
      </w:pPr>
      <w:r w:rsidRPr="006138F9">
        <w:rPr>
          <w:lang w:val="ru-RU"/>
        </w:rPr>
        <w:t>}</w:t>
      </w:r>
    </w:p>
    <w:p w14:paraId="69FEE93F" w14:textId="77777777" w:rsidR="00461F16" w:rsidRPr="006138F9" w:rsidRDefault="00461F16" w:rsidP="00461F16">
      <w:pPr>
        <w:pStyle w:val="af"/>
        <w:rPr>
          <w:lang w:val="ru-RU"/>
        </w:rPr>
      </w:pPr>
    </w:p>
    <w:p w14:paraId="734710C4" w14:textId="77777777" w:rsidR="00461F16" w:rsidRPr="006138F9" w:rsidRDefault="00461F16" w:rsidP="00461F16">
      <w:pPr>
        <w:pStyle w:val="af"/>
        <w:rPr>
          <w:lang w:val="ru-RU"/>
        </w:rPr>
      </w:pPr>
      <w:r w:rsidRPr="006138F9">
        <w:rPr>
          <w:i/>
          <w:iCs/>
          <w:color w:val="A8ABB0"/>
          <w:lang w:val="ru-RU"/>
        </w:rPr>
        <w:t>//</w:t>
      </w:r>
      <w:r w:rsidRPr="006138F9">
        <w:rPr>
          <w:color w:val="BEC0C2"/>
          <w:lang w:val="ru-RU"/>
        </w:rPr>
        <w:t xml:space="preserve"> </w:t>
      </w:r>
      <w:r w:rsidRPr="006138F9">
        <w:rPr>
          <w:i/>
          <w:iCs/>
          <w:color w:val="A8ABB0"/>
          <w:lang w:val="ru-RU"/>
        </w:rPr>
        <w:t>Функция</w:t>
      </w:r>
      <w:r w:rsidRPr="006138F9">
        <w:rPr>
          <w:color w:val="BEC0C2"/>
          <w:lang w:val="ru-RU"/>
        </w:rPr>
        <w:t xml:space="preserve"> </w:t>
      </w:r>
      <w:r w:rsidRPr="006138F9">
        <w:rPr>
          <w:i/>
          <w:iCs/>
          <w:color w:val="A8ABB0"/>
          <w:lang w:val="ru-RU"/>
        </w:rPr>
        <w:t>для</w:t>
      </w:r>
      <w:r w:rsidRPr="006138F9">
        <w:rPr>
          <w:color w:val="BEC0C2"/>
          <w:lang w:val="ru-RU"/>
        </w:rPr>
        <w:t xml:space="preserve"> </w:t>
      </w:r>
      <w:r w:rsidRPr="006138F9">
        <w:rPr>
          <w:i/>
          <w:iCs/>
          <w:color w:val="A8ABB0"/>
          <w:lang w:val="ru-RU"/>
        </w:rPr>
        <w:t>дешифровки</w:t>
      </w:r>
      <w:r w:rsidRPr="006138F9">
        <w:rPr>
          <w:color w:val="BEC0C2"/>
          <w:lang w:val="ru-RU"/>
        </w:rPr>
        <w:t xml:space="preserve"> </w:t>
      </w:r>
      <w:r w:rsidRPr="006138F9">
        <w:rPr>
          <w:i/>
          <w:iCs/>
          <w:color w:val="A8ABB0"/>
          <w:lang w:val="ru-RU"/>
        </w:rPr>
        <w:t>текста</w:t>
      </w:r>
      <w:r w:rsidRPr="006138F9">
        <w:rPr>
          <w:color w:val="BEC0C2"/>
          <w:lang w:val="ru-RU"/>
        </w:rPr>
        <w:t xml:space="preserve"> </w:t>
      </w:r>
      <w:r w:rsidRPr="006138F9">
        <w:rPr>
          <w:i/>
          <w:iCs/>
          <w:color w:val="A8ABB0"/>
          <w:lang w:val="ru-RU"/>
        </w:rPr>
        <w:t>с</w:t>
      </w:r>
      <w:r w:rsidRPr="006138F9">
        <w:rPr>
          <w:color w:val="BEC0C2"/>
          <w:lang w:val="ru-RU"/>
        </w:rPr>
        <w:t xml:space="preserve"> </w:t>
      </w:r>
      <w:r w:rsidRPr="006138F9">
        <w:rPr>
          <w:i/>
          <w:iCs/>
          <w:color w:val="A8ABB0"/>
          <w:lang w:val="ru-RU"/>
        </w:rPr>
        <w:t>использованием</w:t>
      </w:r>
      <w:r w:rsidRPr="006138F9">
        <w:rPr>
          <w:color w:val="BEC0C2"/>
          <w:lang w:val="ru-RU"/>
        </w:rPr>
        <w:t xml:space="preserve"> </w:t>
      </w:r>
      <w:r w:rsidRPr="006138F9">
        <w:rPr>
          <w:i/>
          <w:iCs/>
          <w:color w:val="A8ABB0"/>
          <w:lang w:val="ru-RU"/>
        </w:rPr>
        <w:t>ключа</w:t>
      </w:r>
    </w:p>
    <w:p w14:paraId="085B2B37" w14:textId="77777777" w:rsidR="00461F16" w:rsidRPr="00461F16" w:rsidRDefault="00461F16" w:rsidP="00461F16">
      <w:pPr>
        <w:pStyle w:val="af"/>
      </w:pPr>
      <w:r w:rsidRPr="00461F16">
        <w:rPr>
          <w:color w:val="D69AA7"/>
        </w:rPr>
        <w:t>void</w:t>
      </w:r>
      <w:r w:rsidRPr="00461F16">
        <w:rPr>
          <w:color w:val="BEC0C2"/>
        </w:rPr>
        <w:t xml:space="preserve"> </w:t>
      </w:r>
      <w:r w:rsidRPr="00461F16">
        <w:rPr>
          <w:b/>
          <w:bCs/>
        </w:rPr>
        <w:t>DecryptText</w:t>
      </w:r>
      <w:r w:rsidRPr="00461F16">
        <w:t>(</w:t>
      </w:r>
      <w:r w:rsidRPr="00461F16">
        <w:rPr>
          <w:i/>
          <w:iCs/>
          <w:color w:val="45C6D6"/>
        </w:rPr>
        <w:t>const</w:t>
      </w:r>
      <w:r w:rsidRPr="00461F16">
        <w:rPr>
          <w:color w:val="BEC0C2"/>
        </w:rPr>
        <w:t xml:space="preserve"> </w:t>
      </w:r>
      <w:r w:rsidRPr="00461F16">
        <w:rPr>
          <w:color w:val="FF8080"/>
        </w:rPr>
        <w:t>std</w:t>
      </w:r>
      <w:r w:rsidRPr="00461F16">
        <w:t>::</w:t>
      </w:r>
      <w:r w:rsidRPr="00461F16">
        <w:rPr>
          <w:color w:val="FF8080"/>
        </w:rPr>
        <w:t>vector</w:t>
      </w:r>
      <w:r w:rsidRPr="00461F16">
        <w:t>&lt;</w:t>
      </w:r>
      <w:r w:rsidRPr="00461F16">
        <w:rPr>
          <w:color w:val="D69AA7"/>
        </w:rPr>
        <w:t>char</w:t>
      </w:r>
      <w:r w:rsidRPr="00461F16">
        <w:t>&gt;&amp;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encryptedText</w:t>
      </w:r>
      <w:r w:rsidRPr="00461F16">
        <w:t>,</w:t>
      </w:r>
      <w:r w:rsidRPr="00461F16">
        <w:rPr>
          <w:color w:val="BEC0C2"/>
        </w:rPr>
        <w:t xml:space="preserve"> </w:t>
      </w:r>
      <w:r w:rsidRPr="00461F16">
        <w:rPr>
          <w:i/>
          <w:iCs/>
          <w:color w:val="45C6D6"/>
        </w:rPr>
        <w:t>const</w:t>
      </w:r>
      <w:r w:rsidRPr="00461F16">
        <w:rPr>
          <w:color w:val="BEC0C2"/>
        </w:rPr>
        <w:t xml:space="preserve"> </w:t>
      </w:r>
      <w:r w:rsidRPr="00461F16">
        <w:rPr>
          <w:color w:val="FF8080"/>
        </w:rPr>
        <w:t>std</w:t>
      </w:r>
      <w:r w:rsidRPr="00461F16">
        <w:t>::</w:t>
      </w:r>
      <w:r w:rsidRPr="00461F16">
        <w:rPr>
          <w:color w:val="FF8080"/>
        </w:rPr>
        <w:t>vector</w:t>
      </w:r>
      <w:r w:rsidRPr="00461F16">
        <w:t>&lt;</w:t>
      </w:r>
      <w:r w:rsidRPr="00461F16">
        <w:rPr>
          <w:color w:val="D69AA7"/>
        </w:rPr>
        <w:t>char</w:t>
      </w:r>
      <w:r w:rsidRPr="00461F16">
        <w:t>&gt;&amp;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key</w:t>
      </w:r>
      <w:r w:rsidRPr="00461F16">
        <w:t>,</w:t>
      </w:r>
      <w:r w:rsidRPr="00461F16">
        <w:rPr>
          <w:color w:val="BEC0C2"/>
        </w:rPr>
        <w:t xml:space="preserve"> </w:t>
      </w:r>
      <w:r w:rsidRPr="00461F16">
        <w:rPr>
          <w:i/>
          <w:iCs/>
          <w:color w:val="45C6D6"/>
        </w:rPr>
        <w:t>const</w:t>
      </w:r>
      <w:r w:rsidRPr="00461F16">
        <w:rPr>
          <w:color w:val="BEC0C2"/>
        </w:rPr>
        <w:t xml:space="preserve"> </w:t>
      </w:r>
      <w:r w:rsidRPr="00461F16">
        <w:rPr>
          <w:color w:val="FF8080"/>
        </w:rPr>
        <w:t>std</w:t>
      </w:r>
      <w:r w:rsidRPr="00461F16">
        <w:t>::</w:t>
      </w:r>
      <w:r w:rsidRPr="00461F16">
        <w:rPr>
          <w:color w:val="FF8080"/>
        </w:rPr>
        <w:t>string</w:t>
      </w:r>
      <w:r w:rsidRPr="00461F16">
        <w:t>&amp;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outputFilename</w:t>
      </w:r>
      <w:r w:rsidRPr="00461F16">
        <w:t>)</w:t>
      </w:r>
      <w:r w:rsidRPr="00461F16">
        <w:rPr>
          <w:color w:val="BEC0C2"/>
        </w:rPr>
        <w:t xml:space="preserve"> </w:t>
      </w:r>
      <w:r w:rsidRPr="00461F16">
        <w:t>{</w:t>
      </w:r>
    </w:p>
    <w:p w14:paraId="2C9581C6" w14:textId="77777777" w:rsidR="00461F16" w:rsidRPr="00461F16" w:rsidRDefault="00461F16" w:rsidP="00461F16">
      <w:pPr>
        <w:pStyle w:val="af"/>
      </w:pPr>
      <w:r w:rsidRPr="00461F16">
        <w:rPr>
          <w:color w:val="BEC0C2"/>
        </w:rPr>
        <w:t xml:space="preserve">    </w:t>
      </w:r>
      <w:r w:rsidRPr="00461F16">
        <w:rPr>
          <w:color w:val="FF8080"/>
        </w:rPr>
        <w:t>std</w:t>
      </w:r>
      <w:r w:rsidRPr="00461F16">
        <w:t>::</w:t>
      </w:r>
      <w:r w:rsidRPr="00461F16">
        <w:rPr>
          <w:color w:val="FF8080"/>
        </w:rPr>
        <w:t>ofstream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decryptedFile</w:t>
      </w:r>
      <w:r w:rsidRPr="00461F16">
        <w:t>(</w:t>
      </w:r>
      <w:r w:rsidRPr="00461F16">
        <w:rPr>
          <w:color w:val="D6BB9A"/>
        </w:rPr>
        <w:t>outputFilename</w:t>
      </w:r>
      <w:r w:rsidRPr="00461F16">
        <w:t>,</w:t>
      </w:r>
      <w:r w:rsidRPr="00461F16">
        <w:rPr>
          <w:color w:val="BEC0C2"/>
        </w:rPr>
        <w:t xml:space="preserve"> </w:t>
      </w:r>
      <w:r w:rsidRPr="00461F16">
        <w:rPr>
          <w:color w:val="FF8080"/>
        </w:rPr>
        <w:t>std</w:t>
      </w:r>
      <w:r w:rsidRPr="00461F16">
        <w:t>::</w:t>
      </w:r>
      <w:r w:rsidRPr="00461F16">
        <w:rPr>
          <w:color w:val="FF8080"/>
        </w:rPr>
        <w:t>ios</w:t>
      </w:r>
      <w:r w:rsidRPr="00461F16">
        <w:t>::</w:t>
      </w:r>
      <w:r w:rsidRPr="00461F16">
        <w:rPr>
          <w:color w:val="9AA7D6"/>
        </w:rPr>
        <w:t>binary</w:t>
      </w:r>
      <w:r w:rsidRPr="00461F16">
        <w:t>);</w:t>
      </w:r>
    </w:p>
    <w:p w14:paraId="7EA04385" w14:textId="77777777" w:rsidR="00461F16" w:rsidRPr="006138F9" w:rsidRDefault="00461F16" w:rsidP="00461F16">
      <w:pPr>
        <w:pStyle w:val="af"/>
        <w:rPr>
          <w:lang w:val="ru-RU"/>
        </w:rPr>
      </w:pPr>
      <w:r w:rsidRPr="00461F16">
        <w:rPr>
          <w:color w:val="BEC0C2"/>
        </w:rPr>
        <w:t xml:space="preserve">    </w:t>
      </w:r>
      <w:r w:rsidRPr="00461F16">
        <w:rPr>
          <w:i/>
          <w:iCs/>
          <w:color w:val="45C6D6"/>
        </w:rPr>
        <w:t>if</w:t>
      </w:r>
      <w:r w:rsidRPr="006138F9">
        <w:rPr>
          <w:color w:val="BEC0C2"/>
          <w:lang w:val="ru-RU"/>
        </w:rPr>
        <w:t xml:space="preserve"> </w:t>
      </w:r>
      <w:r w:rsidRPr="006138F9">
        <w:rPr>
          <w:lang w:val="ru-RU"/>
        </w:rPr>
        <w:t>(</w:t>
      </w:r>
      <w:r w:rsidRPr="006138F9">
        <w:rPr>
          <w:color w:val="D6BB9A"/>
          <w:lang w:val="ru-RU"/>
        </w:rPr>
        <w:t>!</w:t>
      </w:r>
      <w:r w:rsidRPr="00461F16">
        <w:rPr>
          <w:color w:val="D6BB9A"/>
        </w:rPr>
        <w:t>decryptedFile</w:t>
      </w:r>
      <w:r w:rsidRPr="006138F9">
        <w:rPr>
          <w:lang w:val="ru-RU"/>
        </w:rPr>
        <w:t>.</w:t>
      </w:r>
      <w:r w:rsidRPr="00461F16">
        <w:t>is</w:t>
      </w:r>
      <w:r w:rsidRPr="006138F9">
        <w:rPr>
          <w:lang w:val="ru-RU"/>
        </w:rPr>
        <w:t>_</w:t>
      </w:r>
      <w:r w:rsidRPr="00461F16">
        <w:t>open</w:t>
      </w:r>
      <w:r w:rsidRPr="006138F9">
        <w:rPr>
          <w:lang w:val="ru-RU"/>
        </w:rPr>
        <w:t>())</w:t>
      </w:r>
      <w:r w:rsidRPr="006138F9">
        <w:rPr>
          <w:color w:val="BEC0C2"/>
          <w:lang w:val="ru-RU"/>
        </w:rPr>
        <w:t xml:space="preserve"> </w:t>
      </w:r>
      <w:r w:rsidRPr="006138F9">
        <w:rPr>
          <w:lang w:val="ru-RU"/>
        </w:rPr>
        <w:t>{</w:t>
      </w:r>
    </w:p>
    <w:p w14:paraId="654B472A" w14:textId="77777777" w:rsidR="00461F16" w:rsidRPr="00461F16" w:rsidRDefault="00461F16" w:rsidP="00461F16">
      <w:pPr>
        <w:pStyle w:val="af"/>
      </w:pPr>
      <w:r w:rsidRPr="006138F9">
        <w:rPr>
          <w:color w:val="BEC0C2"/>
          <w:lang w:val="ru-RU"/>
        </w:rPr>
        <w:t xml:space="preserve">        </w:t>
      </w:r>
      <w:r w:rsidRPr="00461F16">
        <w:rPr>
          <w:color w:val="FF8080"/>
        </w:rPr>
        <w:t>std</w:t>
      </w:r>
      <w:r w:rsidRPr="006138F9">
        <w:rPr>
          <w:lang w:val="ru-RU"/>
        </w:rPr>
        <w:t>::</w:t>
      </w:r>
      <w:r w:rsidRPr="00461F16">
        <w:rPr>
          <w:color w:val="9AA7D6"/>
        </w:rPr>
        <w:t>cerr</w:t>
      </w:r>
      <w:r w:rsidRPr="006138F9">
        <w:rPr>
          <w:color w:val="BEC0C2"/>
          <w:lang w:val="ru-RU"/>
        </w:rPr>
        <w:t xml:space="preserve"> </w:t>
      </w:r>
      <w:r w:rsidRPr="006138F9">
        <w:rPr>
          <w:color w:val="D6BB9A"/>
          <w:lang w:val="ru-RU"/>
        </w:rPr>
        <w:t>&lt;&lt;</w:t>
      </w:r>
      <w:r w:rsidRPr="006138F9">
        <w:rPr>
          <w:color w:val="BEC0C2"/>
          <w:lang w:val="ru-RU"/>
        </w:rPr>
        <w:t xml:space="preserve"> </w:t>
      </w:r>
      <w:r w:rsidRPr="006138F9">
        <w:rPr>
          <w:lang w:val="ru-RU"/>
        </w:rPr>
        <w:t>"Не удается создать файл для записи расшифрованного текста."</w:t>
      </w:r>
      <w:r w:rsidRPr="006138F9">
        <w:rPr>
          <w:color w:val="BEC0C2"/>
          <w:lang w:val="ru-RU"/>
        </w:rPr>
        <w:t xml:space="preserve"> </w:t>
      </w:r>
      <w:r w:rsidRPr="00461F16">
        <w:rPr>
          <w:color w:val="D6BB9A"/>
        </w:rPr>
        <w:t>&lt;&lt;</w:t>
      </w:r>
      <w:r w:rsidRPr="00461F16">
        <w:rPr>
          <w:color w:val="BEC0C2"/>
        </w:rPr>
        <w:t xml:space="preserve"> </w:t>
      </w:r>
      <w:r w:rsidRPr="00461F16">
        <w:rPr>
          <w:color w:val="FF8080"/>
        </w:rPr>
        <w:t>std</w:t>
      </w:r>
      <w:r w:rsidRPr="00461F16">
        <w:t>::endl;</w:t>
      </w:r>
    </w:p>
    <w:p w14:paraId="13F60E39" w14:textId="77777777" w:rsidR="00461F16" w:rsidRPr="00461F16" w:rsidRDefault="00461F16" w:rsidP="00461F16">
      <w:pPr>
        <w:pStyle w:val="af"/>
      </w:pPr>
      <w:r w:rsidRPr="00461F16">
        <w:rPr>
          <w:color w:val="BEC0C2"/>
        </w:rPr>
        <w:t xml:space="preserve">        </w:t>
      </w:r>
      <w:r w:rsidRPr="00461F16">
        <w:t>exit(</w:t>
      </w:r>
      <w:r w:rsidRPr="00461F16">
        <w:rPr>
          <w:color w:val="8A602C"/>
        </w:rPr>
        <w:t>1</w:t>
      </w:r>
      <w:r w:rsidRPr="00461F16">
        <w:t>);</w:t>
      </w:r>
    </w:p>
    <w:p w14:paraId="618C4CC3" w14:textId="77777777" w:rsidR="00461F16" w:rsidRPr="00461F16" w:rsidRDefault="00461F16" w:rsidP="00461F16">
      <w:pPr>
        <w:pStyle w:val="af"/>
      </w:pPr>
      <w:r w:rsidRPr="00461F16">
        <w:rPr>
          <w:color w:val="BEC0C2"/>
        </w:rPr>
        <w:t xml:space="preserve">    </w:t>
      </w:r>
      <w:r w:rsidRPr="00461F16">
        <w:t>}</w:t>
      </w:r>
    </w:p>
    <w:p w14:paraId="5E69CD8C" w14:textId="77777777" w:rsidR="00461F16" w:rsidRPr="00461F16" w:rsidRDefault="00461F16" w:rsidP="00461F16">
      <w:pPr>
        <w:pStyle w:val="af"/>
      </w:pPr>
    </w:p>
    <w:p w14:paraId="1BFF659A" w14:textId="77777777" w:rsidR="00461F16" w:rsidRPr="00461F16" w:rsidRDefault="00461F16" w:rsidP="00461F16">
      <w:pPr>
        <w:pStyle w:val="af"/>
      </w:pPr>
      <w:r w:rsidRPr="00461F16">
        <w:rPr>
          <w:color w:val="BEC0C2"/>
        </w:rPr>
        <w:t xml:space="preserve">    </w:t>
      </w:r>
      <w:r w:rsidRPr="00461F16">
        <w:rPr>
          <w:i/>
          <w:iCs/>
          <w:color w:val="45C6D6"/>
        </w:rPr>
        <w:t>for</w:t>
      </w:r>
      <w:r w:rsidRPr="00461F16">
        <w:rPr>
          <w:color w:val="BEC0C2"/>
        </w:rPr>
        <w:t xml:space="preserve"> </w:t>
      </w:r>
      <w:r w:rsidRPr="00461F16">
        <w:t>(</w:t>
      </w:r>
      <w:r w:rsidRPr="00461F16">
        <w:rPr>
          <w:color w:val="FF8080"/>
        </w:rPr>
        <w:t>size_t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i</w:t>
      </w:r>
      <w:r w:rsidRPr="00461F16">
        <w:rPr>
          <w:color w:val="BEC0C2"/>
        </w:rPr>
        <w:t xml:space="preserve"> </w:t>
      </w:r>
      <w:r w:rsidRPr="00461F16">
        <w:t>=</w:t>
      </w:r>
      <w:r w:rsidRPr="00461F16">
        <w:rPr>
          <w:color w:val="BEC0C2"/>
        </w:rPr>
        <w:t xml:space="preserve"> </w:t>
      </w:r>
      <w:r w:rsidRPr="00461F16">
        <w:rPr>
          <w:color w:val="8A602C"/>
        </w:rPr>
        <w:t>0</w:t>
      </w:r>
      <w:r w:rsidRPr="00461F16">
        <w:t>;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i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&lt;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encryptedText</w:t>
      </w:r>
      <w:r w:rsidRPr="00461F16">
        <w:t>.size();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i++</w:t>
      </w:r>
      <w:r w:rsidRPr="00461F16">
        <w:t>)</w:t>
      </w:r>
      <w:r w:rsidRPr="00461F16">
        <w:rPr>
          <w:color w:val="BEC0C2"/>
        </w:rPr>
        <w:t xml:space="preserve"> </w:t>
      </w:r>
      <w:r w:rsidRPr="00461F16">
        <w:t>{</w:t>
      </w:r>
    </w:p>
    <w:p w14:paraId="2FE99472" w14:textId="77777777" w:rsidR="00461F16" w:rsidRPr="00461F16" w:rsidRDefault="00461F16" w:rsidP="00461F16">
      <w:pPr>
        <w:pStyle w:val="af"/>
      </w:pPr>
      <w:r w:rsidRPr="00461F16">
        <w:rPr>
          <w:color w:val="BEC0C2"/>
        </w:rPr>
        <w:lastRenderedPageBreak/>
        <w:t xml:space="preserve">        </w:t>
      </w:r>
      <w:r w:rsidRPr="00461F16">
        <w:rPr>
          <w:color w:val="D69AA7"/>
        </w:rPr>
        <w:t>char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decryptedChar</w:t>
      </w:r>
      <w:r w:rsidRPr="00461F16">
        <w:rPr>
          <w:color w:val="BEC0C2"/>
        </w:rPr>
        <w:t xml:space="preserve"> </w:t>
      </w:r>
      <w:r w:rsidRPr="00461F16">
        <w:t>=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encryptedText[i]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^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key[i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%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key</w:t>
      </w:r>
      <w:r w:rsidRPr="00461F16">
        <w:t>.size()</w:t>
      </w:r>
      <w:r w:rsidRPr="00461F16">
        <w:rPr>
          <w:color w:val="D6BB9A"/>
        </w:rPr>
        <w:t>]</w:t>
      </w:r>
      <w:r w:rsidRPr="00461F16">
        <w:t>;</w:t>
      </w:r>
    </w:p>
    <w:p w14:paraId="2EF0A88A" w14:textId="77777777" w:rsidR="00461F16" w:rsidRPr="00461F16" w:rsidRDefault="00461F16" w:rsidP="00461F16">
      <w:pPr>
        <w:pStyle w:val="af"/>
      </w:pPr>
      <w:r w:rsidRPr="00461F16">
        <w:rPr>
          <w:color w:val="BEC0C2"/>
        </w:rPr>
        <w:t xml:space="preserve">        </w:t>
      </w:r>
      <w:r w:rsidRPr="00461F16">
        <w:rPr>
          <w:color w:val="D6BB9A"/>
        </w:rPr>
        <w:t>decryptedFile</w:t>
      </w:r>
      <w:r w:rsidRPr="00461F16">
        <w:t>.put(</w:t>
      </w:r>
      <w:r w:rsidRPr="00461F16">
        <w:rPr>
          <w:color w:val="D6BB9A"/>
        </w:rPr>
        <w:t>decryptedChar</w:t>
      </w:r>
      <w:r w:rsidRPr="00461F16">
        <w:t>);</w:t>
      </w:r>
    </w:p>
    <w:p w14:paraId="617E88C7" w14:textId="77777777" w:rsidR="00461F16" w:rsidRPr="00461F16" w:rsidRDefault="00461F16" w:rsidP="00461F16">
      <w:pPr>
        <w:pStyle w:val="af"/>
      </w:pPr>
      <w:r w:rsidRPr="00461F16">
        <w:rPr>
          <w:color w:val="BEC0C2"/>
        </w:rPr>
        <w:t xml:space="preserve">    </w:t>
      </w:r>
      <w:r w:rsidRPr="00461F16">
        <w:t>}</w:t>
      </w:r>
    </w:p>
    <w:p w14:paraId="4E52218B" w14:textId="77777777" w:rsidR="00461F16" w:rsidRPr="00461F16" w:rsidRDefault="00461F16" w:rsidP="00461F16">
      <w:pPr>
        <w:pStyle w:val="af"/>
      </w:pPr>
    </w:p>
    <w:p w14:paraId="3FDDB6E0" w14:textId="77777777" w:rsidR="00461F16" w:rsidRPr="00461F16" w:rsidRDefault="00461F16" w:rsidP="00461F16">
      <w:pPr>
        <w:pStyle w:val="af"/>
      </w:pPr>
      <w:r w:rsidRPr="00461F16">
        <w:rPr>
          <w:color w:val="BEC0C2"/>
        </w:rPr>
        <w:t xml:space="preserve">    </w:t>
      </w:r>
      <w:r w:rsidRPr="00461F16">
        <w:rPr>
          <w:color w:val="D6BB9A"/>
        </w:rPr>
        <w:t>decryptedFile</w:t>
      </w:r>
      <w:r w:rsidRPr="00461F16">
        <w:t>.close();</w:t>
      </w:r>
    </w:p>
    <w:p w14:paraId="37BD8000" w14:textId="77777777" w:rsidR="00461F16" w:rsidRPr="00461F16" w:rsidRDefault="00461F16" w:rsidP="00461F16">
      <w:pPr>
        <w:pStyle w:val="af"/>
      </w:pPr>
      <w:r w:rsidRPr="00461F16">
        <w:rPr>
          <w:color w:val="BEC0C2"/>
        </w:rPr>
        <w:t xml:space="preserve">    </w:t>
      </w:r>
      <w:r w:rsidRPr="00461F16">
        <w:rPr>
          <w:color w:val="FF8080"/>
        </w:rPr>
        <w:t>std</w:t>
      </w:r>
      <w:r w:rsidRPr="00461F16">
        <w:t>::</w:t>
      </w:r>
      <w:r w:rsidRPr="00461F16">
        <w:rPr>
          <w:color w:val="9AA7D6"/>
        </w:rPr>
        <w:t>cout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&lt;&lt;</w:t>
      </w:r>
      <w:r w:rsidRPr="00461F16">
        <w:rPr>
          <w:color w:val="BEC0C2"/>
        </w:rPr>
        <w:t xml:space="preserve"> </w:t>
      </w:r>
      <w:r w:rsidRPr="00461F16">
        <w:t>"Расшифрованный текст записан в "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&lt;&lt;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outputFilename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&lt;&lt;</w:t>
      </w:r>
      <w:r w:rsidRPr="00461F16">
        <w:rPr>
          <w:color w:val="BEC0C2"/>
        </w:rPr>
        <w:t xml:space="preserve"> </w:t>
      </w:r>
      <w:r w:rsidRPr="00461F16">
        <w:rPr>
          <w:color w:val="FF8080"/>
        </w:rPr>
        <w:t>std</w:t>
      </w:r>
      <w:r w:rsidRPr="00461F16">
        <w:t>::endl;</w:t>
      </w:r>
    </w:p>
    <w:p w14:paraId="7BE4448E" w14:textId="77777777" w:rsidR="00461F16" w:rsidRPr="00461F16" w:rsidRDefault="00461F16" w:rsidP="00461F16">
      <w:pPr>
        <w:pStyle w:val="af"/>
      </w:pPr>
      <w:r w:rsidRPr="00461F16">
        <w:t>}</w:t>
      </w:r>
    </w:p>
    <w:p w14:paraId="7F270381" w14:textId="77777777" w:rsidR="00461F16" w:rsidRPr="00461F16" w:rsidRDefault="00461F16" w:rsidP="00461F16">
      <w:pPr>
        <w:pStyle w:val="af"/>
      </w:pPr>
    </w:p>
    <w:p w14:paraId="16BE58E3" w14:textId="77777777" w:rsidR="00461F16" w:rsidRPr="00461F16" w:rsidRDefault="00461F16" w:rsidP="00461F16">
      <w:pPr>
        <w:pStyle w:val="af"/>
      </w:pPr>
      <w:r w:rsidRPr="00461F16">
        <w:rPr>
          <w:color w:val="D69AA7"/>
        </w:rPr>
        <w:t>int</w:t>
      </w:r>
      <w:r w:rsidRPr="00461F16">
        <w:rPr>
          <w:color w:val="BEC0C2"/>
        </w:rPr>
        <w:t xml:space="preserve"> </w:t>
      </w:r>
      <w:r w:rsidRPr="00461F16">
        <w:rPr>
          <w:b/>
          <w:bCs/>
        </w:rPr>
        <w:t>main</w:t>
      </w:r>
      <w:r w:rsidRPr="00461F16">
        <w:t>()</w:t>
      </w:r>
      <w:r w:rsidRPr="00461F16">
        <w:rPr>
          <w:color w:val="BEC0C2"/>
        </w:rPr>
        <w:t xml:space="preserve"> </w:t>
      </w:r>
      <w:r w:rsidRPr="00461F16">
        <w:t>{</w:t>
      </w:r>
    </w:p>
    <w:p w14:paraId="1F64BB08" w14:textId="77777777" w:rsidR="00461F16" w:rsidRPr="00461F16" w:rsidRDefault="00461F16" w:rsidP="00461F16">
      <w:pPr>
        <w:pStyle w:val="af"/>
      </w:pPr>
      <w:r w:rsidRPr="00461F16">
        <w:rPr>
          <w:color w:val="BEC0C2"/>
        </w:rPr>
        <w:t xml:space="preserve">    </w:t>
      </w:r>
      <w:r w:rsidRPr="00461F16">
        <w:rPr>
          <w:color w:val="FF8080"/>
        </w:rPr>
        <w:t>std</w:t>
      </w:r>
      <w:r w:rsidRPr="00461F16">
        <w:t>::</w:t>
      </w:r>
      <w:r w:rsidRPr="00461F16">
        <w:rPr>
          <w:color w:val="FF8080"/>
        </w:rPr>
        <w:t>string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encryptedFilename</w:t>
      </w:r>
      <w:r w:rsidRPr="00461F16">
        <w:rPr>
          <w:color w:val="BEC0C2"/>
        </w:rPr>
        <w:t xml:space="preserve"> </w:t>
      </w:r>
      <w:r w:rsidRPr="00461F16">
        <w:t>=</w:t>
      </w:r>
      <w:r w:rsidRPr="00461F16">
        <w:rPr>
          <w:color w:val="BEC0C2"/>
        </w:rPr>
        <w:t xml:space="preserve"> </w:t>
      </w:r>
      <w:r w:rsidRPr="00461F16">
        <w:t>"encrypted.txt";</w:t>
      </w:r>
    </w:p>
    <w:p w14:paraId="7667EF14" w14:textId="77777777" w:rsidR="00461F16" w:rsidRPr="00461F16" w:rsidRDefault="00461F16" w:rsidP="00461F16">
      <w:pPr>
        <w:pStyle w:val="af"/>
      </w:pPr>
      <w:r w:rsidRPr="00461F16">
        <w:rPr>
          <w:color w:val="BEC0C2"/>
        </w:rPr>
        <w:t xml:space="preserve">    </w:t>
      </w:r>
      <w:r w:rsidRPr="00461F16">
        <w:rPr>
          <w:color w:val="FF8080"/>
        </w:rPr>
        <w:t>std</w:t>
      </w:r>
      <w:r w:rsidRPr="00461F16">
        <w:t>::</w:t>
      </w:r>
      <w:r w:rsidRPr="00461F16">
        <w:rPr>
          <w:color w:val="FF8080"/>
        </w:rPr>
        <w:t>string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decryptedFilename</w:t>
      </w:r>
      <w:r w:rsidRPr="00461F16">
        <w:rPr>
          <w:color w:val="BEC0C2"/>
        </w:rPr>
        <w:t xml:space="preserve"> </w:t>
      </w:r>
      <w:r w:rsidRPr="00461F16">
        <w:t>=</w:t>
      </w:r>
      <w:r w:rsidRPr="00461F16">
        <w:rPr>
          <w:color w:val="BEC0C2"/>
        </w:rPr>
        <w:t xml:space="preserve"> </w:t>
      </w:r>
      <w:r w:rsidRPr="00461F16">
        <w:t>"decrypted.txt";</w:t>
      </w:r>
    </w:p>
    <w:p w14:paraId="0C4BD5EB" w14:textId="77777777" w:rsidR="00461F16" w:rsidRPr="00461F16" w:rsidRDefault="00461F16" w:rsidP="00461F16">
      <w:pPr>
        <w:pStyle w:val="af"/>
      </w:pPr>
      <w:r w:rsidRPr="00461F16">
        <w:rPr>
          <w:color w:val="BEC0C2"/>
        </w:rPr>
        <w:t xml:space="preserve">    </w:t>
      </w:r>
      <w:r w:rsidRPr="00461F16">
        <w:rPr>
          <w:color w:val="D69AA7"/>
        </w:rPr>
        <w:t>int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keyLength</w:t>
      </w:r>
      <w:r w:rsidRPr="00461F16">
        <w:rPr>
          <w:color w:val="BEC0C2"/>
        </w:rPr>
        <w:t xml:space="preserve"> </w:t>
      </w:r>
      <w:r w:rsidRPr="00461F16">
        <w:t>=</w:t>
      </w:r>
      <w:r w:rsidRPr="00461F16">
        <w:rPr>
          <w:color w:val="BEC0C2"/>
        </w:rPr>
        <w:t xml:space="preserve"> </w:t>
      </w:r>
      <w:r w:rsidRPr="00461F16">
        <w:rPr>
          <w:color w:val="8A602C"/>
        </w:rPr>
        <w:t>24</w:t>
      </w:r>
      <w:r w:rsidRPr="00461F16">
        <w:t>;</w:t>
      </w:r>
    </w:p>
    <w:p w14:paraId="545A5164" w14:textId="77777777" w:rsidR="00461F16" w:rsidRPr="00461F16" w:rsidRDefault="00461F16" w:rsidP="00461F16">
      <w:pPr>
        <w:pStyle w:val="af"/>
      </w:pPr>
    </w:p>
    <w:p w14:paraId="27F14BF0" w14:textId="77777777" w:rsidR="00461F16" w:rsidRPr="00461F16" w:rsidRDefault="00461F16" w:rsidP="00461F16">
      <w:pPr>
        <w:pStyle w:val="af"/>
      </w:pPr>
      <w:r w:rsidRPr="00461F16">
        <w:rPr>
          <w:color w:val="BEC0C2"/>
        </w:rPr>
        <w:t xml:space="preserve">    </w:t>
      </w:r>
      <w:r w:rsidRPr="00461F16">
        <w:rPr>
          <w:color w:val="FF8080"/>
        </w:rPr>
        <w:t>std</w:t>
      </w:r>
      <w:r w:rsidRPr="00461F16">
        <w:t>::</w:t>
      </w:r>
      <w:r w:rsidRPr="00461F16">
        <w:rPr>
          <w:color w:val="FF8080"/>
        </w:rPr>
        <w:t>vector</w:t>
      </w:r>
      <w:r w:rsidRPr="00461F16">
        <w:t>&lt;</w:t>
      </w:r>
      <w:r w:rsidRPr="00461F16">
        <w:rPr>
          <w:color w:val="D69AA7"/>
        </w:rPr>
        <w:t>char</w:t>
      </w:r>
      <w:r w:rsidRPr="00461F16">
        <w:t>&gt;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encryptedText</w:t>
      </w:r>
      <w:r w:rsidRPr="00461F16">
        <w:rPr>
          <w:color w:val="BEC0C2"/>
        </w:rPr>
        <w:t xml:space="preserve"> </w:t>
      </w:r>
      <w:r w:rsidRPr="00461F16">
        <w:t>=</w:t>
      </w:r>
      <w:r w:rsidRPr="00461F16">
        <w:rPr>
          <w:color w:val="BEC0C2"/>
        </w:rPr>
        <w:t xml:space="preserve"> </w:t>
      </w:r>
      <w:r w:rsidRPr="00461F16">
        <w:t>ReadEncryptedText(</w:t>
      </w:r>
      <w:r w:rsidRPr="00461F16">
        <w:rPr>
          <w:color w:val="D6BB9A"/>
        </w:rPr>
        <w:t>encryptedFilename</w:t>
      </w:r>
      <w:r w:rsidRPr="00461F16">
        <w:t>);</w:t>
      </w:r>
    </w:p>
    <w:p w14:paraId="6EFAEB29" w14:textId="77777777" w:rsidR="00461F16" w:rsidRPr="00461F16" w:rsidRDefault="00461F16" w:rsidP="00461F16">
      <w:pPr>
        <w:pStyle w:val="af"/>
      </w:pPr>
      <w:r w:rsidRPr="00461F16">
        <w:rPr>
          <w:color w:val="BEC0C2"/>
        </w:rPr>
        <w:t xml:space="preserve">    </w:t>
      </w:r>
      <w:r w:rsidRPr="00461F16">
        <w:rPr>
          <w:color w:val="FF8080"/>
        </w:rPr>
        <w:t>std</w:t>
      </w:r>
      <w:r w:rsidRPr="00461F16">
        <w:t>::</w:t>
      </w:r>
      <w:r w:rsidRPr="00461F16">
        <w:rPr>
          <w:color w:val="FF8080"/>
        </w:rPr>
        <w:t>vector</w:t>
      </w:r>
      <w:r w:rsidRPr="00461F16">
        <w:t>&lt;</w:t>
      </w:r>
      <w:r w:rsidRPr="00461F16">
        <w:rPr>
          <w:color w:val="D69AA7"/>
        </w:rPr>
        <w:t>char</w:t>
      </w:r>
      <w:r w:rsidRPr="00461F16">
        <w:t>&gt;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key</w:t>
      </w:r>
      <w:r w:rsidRPr="00461F16">
        <w:rPr>
          <w:color w:val="BEC0C2"/>
        </w:rPr>
        <w:t xml:space="preserve"> </w:t>
      </w:r>
      <w:r w:rsidRPr="00461F16">
        <w:t>=</w:t>
      </w:r>
      <w:r w:rsidRPr="00461F16">
        <w:rPr>
          <w:color w:val="BEC0C2"/>
        </w:rPr>
        <w:t xml:space="preserve"> </w:t>
      </w:r>
      <w:r w:rsidRPr="00461F16">
        <w:t>FindXORKey(</w:t>
      </w:r>
      <w:r w:rsidRPr="00461F16">
        <w:rPr>
          <w:color w:val="D6BB9A"/>
        </w:rPr>
        <w:t>encryptedText</w:t>
      </w:r>
      <w:r w:rsidRPr="00461F16">
        <w:t>,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keyLength</w:t>
      </w:r>
      <w:r w:rsidRPr="00461F16">
        <w:t>);</w:t>
      </w:r>
    </w:p>
    <w:p w14:paraId="2B1C6DD8" w14:textId="77777777" w:rsidR="00461F16" w:rsidRPr="00461F16" w:rsidRDefault="00461F16" w:rsidP="00461F16">
      <w:pPr>
        <w:pStyle w:val="af"/>
      </w:pPr>
      <w:r w:rsidRPr="00461F16">
        <w:rPr>
          <w:color w:val="BEC0C2"/>
        </w:rPr>
        <w:t xml:space="preserve">    </w:t>
      </w:r>
      <w:r w:rsidRPr="00461F16">
        <w:rPr>
          <w:color w:val="FF8080"/>
        </w:rPr>
        <w:t>std</w:t>
      </w:r>
      <w:r w:rsidRPr="00461F16">
        <w:t>::</w:t>
      </w:r>
      <w:r w:rsidRPr="00461F16">
        <w:rPr>
          <w:color w:val="9AA7D6"/>
        </w:rPr>
        <w:t>cout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&lt;&lt;</w:t>
      </w:r>
      <w:r w:rsidRPr="00461F16">
        <w:rPr>
          <w:color w:val="BEC0C2"/>
        </w:rPr>
        <w:t xml:space="preserve"> </w:t>
      </w:r>
      <w:r w:rsidRPr="00461F16">
        <w:t>"key: ";</w:t>
      </w:r>
    </w:p>
    <w:p w14:paraId="7CAECB4F" w14:textId="77777777" w:rsidR="00461F16" w:rsidRPr="00461F16" w:rsidRDefault="00461F16" w:rsidP="00461F16">
      <w:pPr>
        <w:pStyle w:val="af"/>
      </w:pPr>
      <w:r w:rsidRPr="00461F16">
        <w:rPr>
          <w:color w:val="BEC0C2"/>
        </w:rPr>
        <w:t xml:space="preserve">    </w:t>
      </w:r>
      <w:r w:rsidRPr="00461F16">
        <w:rPr>
          <w:i/>
          <w:iCs/>
          <w:color w:val="45C6D6"/>
        </w:rPr>
        <w:t>for</w:t>
      </w:r>
      <w:r w:rsidRPr="00461F16">
        <w:rPr>
          <w:color w:val="BEC0C2"/>
        </w:rPr>
        <w:t xml:space="preserve"> </w:t>
      </w:r>
      <w:r w:rsidRPr="00461F16">
        <w:t>(</w:t>
      </w:r>
      <w:r w:rsidRPr="00461F16">
        <w:rPr>
          <w:color w:val="D69AA7"/>
        </w:rPr>
        <w:t>char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symbol</w:t>
      </w:r>
      <w:r w:rsidRPr="00461F16">
        <w:rPr>
          <w:color w:val="BEC0C2"/>
        </w:rPr>
        <w:t xml:space="preserve"> </w:t>
      </w:r>
      <w:r w:rsidRPr="00461F16">
        <w:t>: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key</w:t>
      </w:r>
      <w:r w:rsidRPr="00461F16">
        <w:t>)</w:t>
      </w:r>
      <w:r w:rsidRPr="00461F16">
        <w:rPr>
          <w:color w:val="BEC0C2"/>
        </w:rPr>
        <w:t xml:space="preserve"> </w:t>
      </w:r>
      <w:r w:rsidRPr="00461F16">
        <w:t>{</w:t>
      </w:r>
    </w:p>
    <w:p w14:paraId="58BA9FB7" w14:textId="77777777" w:rsidR="00461F16" w:rsidRPr="00461F16" w:rsidRDefault="00461F16" w:rsidP="00461F16">
      <w:pPr>
        <w:pStyle w:val="af"/>
      </w:pPr>
      <w:r w:rsidRPr="00461F16">
        <w:rPr>
          <w:color w:val="BEC0C2"/>
        </w:rPr>
        <w:t xml:space="preserve">        </w:t>
      </w:r>
      <w:r w:rsidRPr="00461F16">
        <w:rPr>
          <w:color w:val="FF8080"/>
        </w:rPr>
        <w:t>std</w:t>
      </w:r>
      <w:r w:rsidRPr="00461F16">
        <w:t>::</w:t>
      </w:r>
      <w:r w:rsidRPr="00461F16">
        <w:rPr>
          <w:color w:val="9AA7D6"/>
        </w:rPr>
        <w:t>cout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&lt;&lt;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symbol</w:t>
      </w:r>
      <w:r w:rsidRPr="00461F16">
        <w:t>;</w:t>
      </w:r>
    </w:p>
    <w:p w14:paraId="0A8E1FCD" w14:textId="77777777" w:rsidR="00461F16" w:rsidRPr="00461F16" w:rsidRDefault="00461F16" w:rsidP="00461F16">
      <w:pPr>
        <w:pStyle w:val="af"/>
      </w:pPr>
      <w:r w:rsidRPr="00461F16">
        <w:rPr>
          <w:color w:val="BEC0C2"/>
        </w:rPr>
        <w:t xml:space="preserve">    </w:t>
      </w:r>
      <w:r w:rsidRPr="00461F16">
        <w:t>}</w:t>
      </w:r>
    </w:p>
    <w:p w14:paraId="0966B9AB" w14:textId="77777777" w:rsidR="00461F16" w:rsidRPr="00461F16" w:rsidRDefault="00461F16" w:rsidP="00461F16">
      <w:pPr>
        <w:pStyle w:val="af"/>
      </w:pPr>
      <w:r w:rsidRPr="00461F16">
        <w:rPr>
          <w:color w:val="BEC0C2"/>
        </w:rPr>
        <w:t xml:space="preserve">    </w:t>
      </w:r>
      <w:r w:rsidRPr="00461F16">
        <w:rPr>
          <w:color w:val="FF8080"/>
        </w:rPr>
        <w:t>std</w:t>
      </w:r>
      <w:r w:rsidRPr="00461F16">
        <w:t>::</w:t>
      </w:r>
      <w:r w:rsidRPr="00461F16">
        <w:rPr>
          <w:color w:val="9AA7D6"/>
        </w:rPr>
        <w:t>cout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&lt;&lt;</w:t>
      </w:r>
      <w:r w:rsidRPr="00461F16">
        <w:rPr>
          <w:color w:val="BEC0C2"/>
        </w:rPr>
        <w:t xml:space="preserve"> </w:t>
      </w:r>
      <w:r w:rsidRPr="00461F16">
        <w:rPr>
          <w:color w:val="FF8080"/>
        </w:rPr>
        <w:t>std</w:t>
      </w:r>
      <w:r w:rsidRPr="00461F16">
        <w:t>::endl;</w:t>
      </w:r>
    </w:p>
    <w:p w14:paraId="44ED7F75" w14:textId="77777777" w:rsidR="00461F16" w:rsidRPr="00461F16" w:rsidRDefault="00461F16" w:rsidP="00461F16">
      <w:pPr>
        <w:pStyle w:val="af"/>
      </w:pPr>
      <w:r w:rsidRPr="00461F16">
        <w:rPr>
          <w:color w:val="BEC0C2"/>
        </w:rPr>
        <w:t xml:space="preserve">    </w:t>
      </w:r>
      <w:r w:rsidRPr="00461F16">
        <w:t>DecryptText(</w:t>
      </w:r>
      <w:r w:rsidRPr="00461F16">
        <w:rPr>
          <w:color w:val="D6BB9A"/>
        </w:rPr>
        <w:t>encryptedText</w:t>
      </w:r>
      <w:r w:rsidRPr="00461F16">
        <w:t>,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key</w:t>
      </w:r>
      <w:r w:rsidRPr="00461F16">
        <w:t>,</w:t>
      </w:r>
      <w:r w:rsidRPr="00461F16">
        <w:rPr>
          <w:color w:val="BEC0C2"/>
        </w:rPr>
        <w:t xml:space="preserve"> </w:t>
      </w:r>
      <w:r w:rsidRPr="00461F16">
        <w:rPr>
          <w:color w:val="D6BB9A"/>
        </w:rPr>
        <w:t>decryptedFilename</w:t>
      </w:r>
      <w:r w:rsidRPr="00461F16">
        <w:t>);</w:t>
      </w:r>
    </w:p>
    <w:p w14:paraId="663F7708" w14:textId="77777777" w:rsidR="00461F16" w:rsidRPr="00461F16" w:rsidRDefault="00461F16" w:rsidP="00461F16">
      <w:pPr>
        <w:pStyle w:val="af"/>
      </w:pPr>
    </w:p>
    <w:p w14:paraId="2BC64B58" w14:textId="77777777" w:rsidR="00461F16" w:rsidRPr="003714D1" w:rsidRDefault="00461F16" w:rsidP="00461F16">
      <w:pPr>
        <w:pStyle w:val="af"/>
        <w:rPr>
          <w:lang w:val="ru-RU"/>
        </w:rPr>
      </w:pPr>
      <w:r w:rsidRPr="00461F16">
        <w:rPr>
          <w:color w:val="BEC0C2"/>
        </w:rPr>
        <w:t xml:space="preserve">    </w:t>
      </w:r>
      <w:r w:rsidRPr="00461F16">
        <w:rPr>
          <w:i/>
          <w:iCs/>
          <w:color w:val="45C6D6"/>
        </w:rPr>
        <w:t>return</w:t>
      </w:r>
      <w:r w:rsidRPr="003714D1">
        <w:rPr>
          <w:color w:val="BEC0C2"/>
          <w:lang w:val="ru-RU"/>
        </w:rPr>
        <w:t xml:space="preserve"> </w:t>
      </w:r>
      <w:r w:rsidRPr="003714D1">
        <w:rPr>
          <w:color w:val="8A602C"/>
          <w:lang w:val="ru-RU"/>
        </w:rPr>
        <w:t>0</w:t>
      </w:r>
      <w:r w:rsidRPr="003714D1">
        <w:rPr>
          <w:lang w:val="ru-RU"/>
        </w:rPr>
        <w:t>;</w:t>
      </w:r>
    </w:p>
    <w:p w14:paraId="714535D9" w14:textId="77777777" w:rsidR="00461F16" w:rsidRPr="003714D1" w:rsidRDefault="00461F16" w:rsidP="00461F16">
      <w:pPr>
        <w:pStyle w:val="af"/>
        <w:rPr>
          <w:lang w:val="ru-RU"/>
        </w:rPr>
      </w:pPr>
      <w:r w:rsidRPr="003714D1">
        <w:rPr>
          <w:lang w:val="ru-RU"/>
        </w:rPr>
        <w:t>}</w:t>
      </w:r>
    </w:p>
    <w:p w14:paraId="42AF98E4" w14:textId="2EBFB2D0" w:rsidR="00B04873" w:rsidRDefault="00B04873" w:rsidP="00B705A3">
      <w:pPr>
        <w:ind w:firstLine="0"/>
      </w:pPr>
    </w:p>
    <w:p w14:paraId="0B3B93D5" w14:textId="77777777" w:rsidR="00B04873" w:rsidRDefault="00B04873">
      <w:pPr>
        <w:spacing w:line="240" w:lineRule="auto"/>
        <w:ind w:firstLine="0"/>
      </w:pPr>
      <w:r>
        <w:br w:type="page"/>
      </w:r>
    </w:p>
    <w:p w14:paraId="192DAE59" w14:textId="30F28A0B" w:rsidR="00B04873" w:rsidRPr="00B04873" w:rsidRDefault="00B04873" w:rsidP="00B04873">
      <w:pPr>
        <w:pStyle w:val="afb"/>
      </w:pPr>
      <w:r>
        <w:lastRenderedPageBreak/>
        <w:t>ПРИЛОЖЕНИЕ Г</w:t>
      </w:r>
    </w:p>
    <w:p w14:paraId="76B8E896" w14:textId="182AAB3E" w:rsidR="00461F16" w:rsidRDefault="00B04873" w:rsidP="00417595">
      <w:pPr>
        <w:ind w:firstLine="0"/>
      </w:pPr>
      <w:r>
        <w:t>Исходный код шифрования текста в изображении</w:t>
      </w:r>
    </w:p>
    <w:p w14:paraId="48BBA070" w14:textId="77777777" w:rsidR="00417595" w:rsidRPr="003714D1" w:rsidRDefault="00417595" w:rsidP="00417595">
      <w:pPr>
        <w:pStyle w:val="af"/>
        <w:jc w:val="left"/>
        <w:rPr>
          <w:sz w:val="20"/>
          <w:szCs w:val="20"/>
          <w:lang w:val="ru-RU"/>
        </w:rPr>
      </w:pPr>
      <w:r>
        <w:rPr>
          <w:color w:val="CC7832"/>
        </w:rPr>
        <w:t>from</w:t>
      </w:r>
      <w:r w:rsidRPr="003714D1">
        <w:rPr>
          <w:color w:val="CC7832"/>
          <w:lang w:val="ru-RU"/>
        </w:rPr>
        <w:t xml:space="preserve"> </w:t>
      </w:r>
      <w:r>
        <w:t>PIL</w:t>
      </w:r>
      <w:r w:rsidRPr="003714D1">
        <w:rPr>
          <w:lang w:val="ru-RU"/>
        </w:rPr>
        <w:t xml:space="preserve"> </w:t>
      </w:r>
      <w:r>
        <w:rPr>
          <w:color w:val="CC7832"/>
        </w:rPr>
        <w:t>import</w:t>
      </w:r>
      <w:r w:rsidRPr="003714D1">
        <w:rPr>
          <w:color w:val="CC7832"/>
          <w:lang w:val="ru-RU"/>
        </w:rPr>
        <w:t xml:space="preserve"> </w:t>
      </w:r>
      <w:r>
        <w:t>Image</w:t>
      </w:r>
      <w:r w:rsidRPr="003714D1">
        <w:rPr>
          <w:color w:val="CC7832"/>
          <w:lang w:val="ru-RU"/>
        </w:rPr>
        <w:t xml:space="preserve">, </w:t>
      </w:r>
      <w:r>
        <w:t>ImageDraw</w:t>
      </w:r>
      <w:r w:rsidRPr="003714D1">
        <w:rPr>
          <w:lang w:val="ru-RU"/>
        </w:rPr>
        <w:br/>
      </w:r>
      <w:r>
        <w:rPr>
          <w:color w:val="CC7832"/>
        </w:rPr>
        <w:t>from</w:t>
      </w:r>
      <w:r w:rsidRPr="003714D1">
        <w:rPr>
          <w:color w:val="CC7832"/>
          <w:lang w:val="ru-RU"/>
        </w:rPr>
        <w:t xml:space="preserve"> </w:t>
      </w:r>
      <w:r>
        <w:t>random</w:t>
      </w:r>
      <w:r w:rsidRPr="003714D1">
        <w:rPr>
          <w:lang w:val="ru-RU"/>
        </w:rPr>
        <w:t xml:space="preserve"> </w:t>
      </w:r>
      <w:r>
        <w:rPr>
          <w:color w:val="CC7832"/>
        </w:rPr>
        <w:t>import</w:t>
      </w:r>
      <w:r w:rsidRPr="003714D1">
        <w:rPr>
          <w:color w:val="CC7832"/>
          <w:lang w:val="ru-RU"/>
        </w:rPr>
        <w:t xml:space="preserve"> </w:t>
      </w:r>
      <w:r>
        <w:t>randint</w:t>
      </w:r>
      <w:r w:rsidRPr="003714D1">
        <w:rPr>
          <w:lang w:val="ru-RU"/>
        </w:rPr>
        <w:br/>
      </w:r>
      <w:r w:rsidRPr="003714D1">
        <w:rPr>
          <w:lang w:val="ru-RU"/>
        </w:rPr>
        <w:br/>
      </w:r>
      <w:r w:rsidRPr="003714D1">
        <w:rPr>
          <w:lang w:val="ru-RU"/>
        </w:rPr>
        <w:br/>
      </w:r>
      <w:r>
        <w:rPr>
          <w:color w:val="CC7832"/>
        </w:rPr>
        <w:t>def</w:t>
      </w:r>
      <w:r w:rsidRPr="003714D1">
        <w:rPr>
          <w:color w:val="CC7832"/>
          <w:lang w:val="ru-RU"/>
        </w:rPr>
        <w:t xml:space="preserve"> </w:t>
      </w:r>
      <w:r>
        <w:rPr>
          <w:color w:val="FFC66D"/>
        </w:rPr>
        <w:t>stega</w:t>
      </w:r>
      <w:r w:rsidRPr="003714D1">
        <w:rPr>
          <w:color w:val="FFC66D"/>
          <w:lang w:val="ru-RU"/>
        </w:rPr>
        <w:t>_</w:t>
      </w:r>
      <w:r>
        <w:rPr>
          <w:color w:val="FFC66D"/>
        </w:rPr>
        <w:t>encrypt</w:t>
      </w:r>
      <w:r w:rsidRPr="003714D1">
        <w:rPr>
          <w:lang w:val="ru-RU"/>
        </w:rPr>
        <w:t>():</w:t>
      </w:r>
      <w:r w:rsidRPr="003714D1">
        <w:rPr>
          <w:lang w:val="ru-RU"/>
        </w:rPr>
        <w:br/>
        <w:t xml:space="preserve">    </w:t>
      </w:r>
      <w:r>
        <w:rPr>
          <w:color w:val="72737A"/>
        </w:rPr>
        <w:t>keys</w:t>
      </w:r>
      <w:r w:rsidRPr="003714D1">
        <w:rPr>
          <w:color w:val="72737A"/>
          <w:lang w:val="ru-RU"/>
        </w:rPr>
        <w:t xml:space="preserve"> </w:t>
      </w:r>
      <w:r w:rsidRPr="003714D1">
        <w:rPr>
          <w:lang w:val="ru-RU"/>
        </w:rPr>
        <w:t xml:space="preserve">= []  </w:t>
      </w:r>
      <w:r w:rsidRPr="003714D1">
        <w:rPr>
          <w:color w:val="808080"/>
          <w:lang w:val="ru-RU"/>
        </w:rPr>
        <w:t># сюда будут помещены ключи</w:t>
      </w:r>
      <w:r w:rsidRPr="003714D1">
        <w:rPr>
          <w:color w:val="808080"/>
          <w:lang w:val="ru-RU"/>
        </w:rPr>
        <w:br/>
        <w:t xml:space="preserve">    </w:t>
      </w:r>
      <w:r>
        <w:t>img</w:t>
      </w:r>
      <w:r w:rsidRPr="003714D1">
        <w:rPr>
          <w:lang w:val="ru-RU"/>
        </w:rPr>
        <w:t xml:space="preserve"> = </w:t>
      </w:r>
      <w:r>
        <w:t>Image</w:t>
      </w:r>
      <w:r w:rsidRPr="003714D1">
        <w:rPr>
          <w:lang w:val="ru-RU"/>
        </w:rPr>
        <w:t>.</w:t>
      </w:r>
      <w:r>
        <w:t>open</w:t>
      </w:r>
      <w:r w:rsidRPr="003714D1">
        <w:rPr>
          <w:lang w:val="ru-RU"/>
        </w:rPr>
        <w:t>(</w:t>
      </w:r>
      <w:r>
        <w:rPr>
          <w:color w:val="8888C6"/>
        </w:rPr>
        <w:t>input</w:t>
      </w:r>
      <w:r w:rsidRPr="003714D1">
        <w:rPr>
          <w:lang w:val="ru-RU"/>
        </w:rPr>
        <w:t>(</w:t>
      </w:r>
      <w:r w:rsidRPr="003714D1">
        <w:rPr>
          <w:color w:val="6A8759"/>
          <w:lang w:val="ru-RU"/>
        </w:rPr>
        <w:t>"</w:t>
      </w:r>
      <w:r>
        <w:rPr>
          <w:color w:val="6A8759"/>
        </w:rPr>
        <w:t>path</w:t>
      </w:r>
      <w:r w:rsidRPr="003714D1">
        <w:rPr>
          <w:color w:val="6A8759"/>
          <w:lang w:val="ru-RU"/>
        </w:rPr>
        <w:t xml:space="preserve"> </w:t>
      </w:r>
      <w:r>
        <w:rPr>
          <w:color w:val="6A8759"/>
        </w:rPr>
        <w:t>to</w:t>
      </w:r>
      <w:r w:rsidRPr="003714D1">
        <w:rPr>
          <w:color w:val="6A8759"/>
          <w:lang w:val="ru-RU"/>
        </w:rPr>
        <w:t xml:space="preserve"> </w:t>
      </w:r>
      <w:r>
        <w:rPr>
          <w:color w:val="6A8759"/>
        </w:rPr>
        <w:t>image</w:t>
      </w:r>
      <w:r w:rsidRPr="003714D1">
        <w:rPr>
          <w:color w:val="6A8759"/>
          <w:lang w:val="ru-RU"/>
        </w:rPr>
        <w:t>: "</w:t>
      </w:r>
      <w:r w:rsidRPr="003714D1">
        <w:rPr>
          <w:lang w:val="ru-RU"/>
        </w:rPr>
        <w:t xml:space="preserve">))  </w:t>
      </w:r>
      <w:r w:rsidRPr="003714D1">
        <w:rPr>
          <w:color w:val="808080"/>
          <w:lang w:val="ru-RU"/>
        </w:rPr>
        <w:t># создаём объект изображения</w:t>
      </w:r>
      <w:r w:rsidRPr="003714D1">
        <w:rPr>
          <w:color w:val="808080"/>
          <w:lang w:val="ru-RU"/>
        </w:rPr>
        <w:br/>
        <w:t xml:space="preserve">    </w:t>
      </w:r>
      <w:r>
        <w:t>draw</w:t>
      </w:r>
      <w:r w:rsidRPr="003714D1">
        <w:rPr>
          <w:lang w:val="ru-RU"/>
        </w:rPr>
        <w:t xml:space="preserve"> = </w:t>
      </w:r>
      <w:r>
        <w:t>ImageDraw</w:t>
      </w:r>
      <w:r w:rsidRPr="003714D1">
        <w:rPr>
          <w:lang w:val="ru-RU"/>
        </w:rPr>
        <w:t>.</w:t>
      </w:r>
      <w:r>
        <w:t>Draw</w:t>
      </w:r>
      <w:r w:rsidRPr="003714D1">
        <w:rPr>
          <w:lang w:val="ru-RU"/>
        </w:rPr>
        <w:t>(</w:t>
      </w:r>
      <w:r>
        <w:t>img</w:t>
      </w:r>
      <w:r w:rsidRPr="003714D1">
        <w:rPr>
          <w:lang w:val="ru-RU"/>
        </w:rPr>
        <w:t xml:space="preserve">)  </w:t>
      </w:r>
      <w:r w:rsidRPr="003714D1">
        <w:rPr>
          <w:color w:val="808080"/>
          <w:lang w:val="ru-RU"/>
        </w:rPr>
        <w:t># объект рисования</w:t>
      </w:r>
      <w:r w:rsidRPr="003714D1">
        <w:rPr>
          <w:color w:val="808080"/>
          <w:lang w:val="ru-RU"/>
        </w:rPr>
        <w:br/>
        <w:t xml:space="preserve">    </w:t>
      </w:r>
      <w:r>
        <w:t>width</w:t>
      </w:r>
      <w:r w:rsidRPr="003714D1">
        <w:rPr>
          <w:lang w:val="ru-RU"/>
        </w:rPr>
        <w:t xml:space="preserve"> = </w:t>
      </w:r>
      <w:r>
        <w:t>img</w:t>
      </w:r>
      <w:r w:rsidRPr="003714D1">
        <w:rPr>
          <w:lang w:val="ru-RU"/>
        </w:rPr>
        <w:t>.</w:t>
      </w:r>
      <w:r>
        <w:t>size</w:t>
      </w:r>
      <w:r w:rsidRPr="003714D1">
        <w:rPr>
          <w:lang w:val="ru-RU"/>
        </w:rPr>
        <w:t>[</w:t>
      </w:r>
      <w:r w:rsidRPr="003714D1">
        <w:rPr>
          <w:color w:val="6897BB"/>
          <w:lang w:val="ru-RU"/>
        </w:rPr>
        <w:t>0</w:t>
      </w:r>
      <w:r w:rsidRPr="003714D1">
        <w:rPr>
          <w:lang w:val="ru-RU"/>
        </w:rPr>
        <w:t xml:space="preserve">]  </w:t>
      </w:r>
      <w:r w:rsidRPr="003714D1">
        <w:rPr>
          <w:color w:val="808080"/>
          <w:lang w:val="ru-RU"/>
        </w:rPr>
        <w:t># ширина</w:t>
      </w:r>
      <w:r w:rsidRPr="003714D1">
        <w:rPr>
          <w:color w:val="808080"/>
          <w:lang w:val="ru-RU"/>
        </w:rPr>
        <w:br/>
        <w:t xml:space="preserve">    </w:t>
      </w:r>
      <w:r>
        <w:t>height</w:t>
      </w:r>
      <w:r w:rsidRPr="003714D1">
        <w:rPr>
          <w:lang w:val="ru-RU"/>
        </w:rPr>
        <w:t xml:space="preserve"> = </w:t>
      </w:r>
      <w:r>
        <w:t>img</w:t>
      </w:r>
      <w:r w:rsidRPr="003714D1">
        <w:rPr>
          <w:lang w:val="ru-RU"/>
        </w:rPr>
        <w:t>.</w:t>
      </w:r>
      <w:r>
        <w:t>size</w:t>
      </w:r>
      <w:r w:rsidRPr="003714D1">
        <w:rPr>
          <w:lang w:val="ru-RU"/>
        </w:rPr>
        <w:t>[</w:t>
      </w:r>
      <w:r w:rsidRPr="003714D1">
        <w:rPr>
          <w:color w:val="6897BB"/>
          <w:lang w:val="ru-RU"/>
        </w:rPr>
        <w:t>1</w:t>
      </w:r>
      <w:r w:rsidRPr="003714D1">
        <w:rPr>
          <w:lang w:val="ru-RU"/>
        </w:rPr>
        <w:t xml:space="preserve">]  </w:t>
      </w:r>
      <w:r w:rsidRPr="003714D1">
        <w:rPr>
          <w:color w:val="808080"/>
          <w:lang w:val="ru-RU"/>
        </w:rPr>
        <w:t># высота</w:t>
      </w:r>
      <w:r w:rsidRPr="003714D1">
        <w:rPr>
          <w:color w:val="808080"/>
          <w:lang w:val="ru-RU"/>
        </w:rPr>
        <w:br/>
        <w:t xml:space="preserve">    </w:t>
      </w:r>
      <w:r>
        <w:t>pix</w:t>
      </w:r>
      <w:r w:rsidRPr="003714D1">
        <w:rPr>
          <w:lang w:val="ru-RU"/>
        </w:rPr>
        <w:t xml:space="preserve"> = </w:t>
      </w:r>
      <w:r>
        <w:t>img</w:t>
      </w:r>
      <w:r w:rsidRPr="003714D1">
        <w:rPr>
          <w:lang w:val="ru-RU"/>
        </w:rPr>
        <w:t>.</w:t>
      </w:r>
      <w:r>
        <w:t>load</w:t>
      </w:r>
      <w:r w:rsidRPr="003714D1">
        <w:rPr>
          <w:lang w:val="ru-RU"/>
        </w:rPr>
        <w:t xml:space="preserve">()  </w:t>
      </w:r>
      <w:r w:rsidRPr="003714D1">
        <w:rPr>
          <w:color w:val="808080"/>
          <w:lang w:val="ru-RU"/>
        </w:rPr>
        <w:t># все пиксели тут</w:t>
      </w:r>
      <w:r w:rsidRPr="003714D1">
        <w:rPr>
          <w:color w:val="808080"/>
          <w:lang w:val="ru-RU"/>
        </w:rPr>
        <w:br/>
        <w:t xml:space="preserve">    </w:t>
      </w:r>
      <w:r>
        <w:t>f</w:t>
      </w:r>
      <w:r w:rsidRPr="003714D1">
        <w:rPr>
          <w:lang w:val="ru-RU"/>
        </w:rPr>
        <w:t xml:space="preserve"> = </w:t>
      </w:r>
      <w:r>
        <w:rPr>
          <w:color w:val="8888C6"/>
        </w:rPr>
        <w:t>open</w:t>
      </w:r>
      <w:r w:rsidRPr="003714D1">
        <w:rPr>
          <w:lang w:val="ru-RU"/>
        </w:rPr>
        <w:t>(</w:t>
      </w:r>
      <w:r w:rsidRPr="003714D1">
        <w:rPr>
          <w:color w:val="6A8759"/>
          <w:lang w:val="ru-RU"/>
        </w:rPr>
        <w:t>'</w:t>
      </w:r>
      <w:r>
        <w:rPr>
          <w:color w:val="6A8759"/>
        </w:rPr>
        <w:t>keys</w:t>
      </w:r>
      <w:r w:rsidRPr="003714D1">
        <w:rPr>
          <w:color w:val="6A8759"/>
          <w:lang w:val="ru-RU"/>
        </w:rPr>
        <w:t>.</w:t>
      </w:r>
      <w:r>
        <w:rPr>
          <w:color w:val="6A8759"/>
        </w:rPr>
        <w:t>txt</w:t>
      </w:r>
      <w:r w:rsidRPr="003714D1">
        <w:rPr>
          <w:color w:val="6A8759"/>
          <w:lang w:val="ru-RU"/>
        </w:rPr>
        <w:t>'</w:t>
      </w:r>
      <w:r w:rsidRPr="003714D1">
        <w:rPr>
          <w:color w:val="CC7832"/>
          <w:lang w:val="ru-RU"/>
        </w:rPr>
        <w:t xml:space="preserve">, </w:t>
      </w:r>
      <w:r w:rsidRPr="003714D1">
        <w:rPr>
          <w:color w:val="6A8759"/>
          <w:lang w:val="ru-RU"/>
        </w:rPr>
        <w:t>'</w:t>
      </w:r>
      <w:r>
        <w:rPr>
          <w:color w:val="6A8759"/>
        </w:rPr>
        <w:t>w</w:t>
      </w:r>
      <w:r w:rsidRPr="003714D1">
        <w:rPr>
          <w:color w:val="6A8759"/>
          <w:lang w:val="ru-RU"/>
        </w:rPr>
        <w:t>'</w:t>
      </w:r>
      <w:r w:rsidRPr="003714D1">
        <w:rPr>
          <w:lang w:val="ru-RU"/>
        </w:rPr>
        <w:t xml:space="preserve">)  </w:t>
      </w:r>
      <w:r w:rsidRPr="003714D1">
        <w:rPr>
          <w:color w:val="808080"/>
          <w:lang w:val="ru-RU"/>
        </w:rPr>
        <w:t># текстовый файл для ключей</w:t>
      </w:r>
      <w:r w:rsidRPr="003714D1">
        <w:rPr>
          <w:color w:val="808080"/>
          <w:lang w:val="ru-RU"/>
        </w:rPr>
        <w:br/>
      </w:r>
      <w:r w:rsidRPr="003714D1">
        <w:rPr>
          <w:color w:val="808080"/>
          <w:lang w:val="ru-RU"/>
        </w:rPr>
        <w:br/>
        <w:t xml:space="preserve">    </w:t>
      </w:r>
      <w:r>
        <w:rPr>
          <w:color w:val="CC7832"/>
        </w:rPr>
        <w:t>for</w:t>
      </w:r>
      <w:r w:rsidRPr="003714D1">
        <w:rPr>
          <w:color w:val="CC7832"/>
          <w:lang w:val="ru-RU"/>
        </w:rPr>
        <w:t xml:space="preserve"> </w:t>
      </w:r>
      <w:r>
        <w:t>elem</w:t>
      </w:r>
      <w:r w:rsidRPr="003714D1">
        <w:rPr>
          <w:lang w:val="ru-RU"/>
        </w:rPr>
        <w:t xml:space="preserve"> </w:t>
      </w:r>
      <w:r>
        <w:rPr>
          <w:color w:val="CC7832"/>
        </w:rPr>
        <w:t>in</w:t>
      </w:r>
      <w:r w:rsidRPr="003714D1">
        <w:rPr>
          <w:color w:val="CC7832"/>
          <w:lang w:val="ru-RU"/>
        </w:rPr>
        <w:t xml:space="preserve"> </w:t>
      </w:r>
      <w:r w:rsidRPr="003714D1">
        <w:rPr>
          <w:lang w:val="ru-RU"/>
        </w:rPr>
        <w:t>([</w:t>
      </w:r>
      <w:r>
        <w:rPr>
          <w:color w:val="8888C6"/>
        </w:rPr>
        <w:t>ord</w:t>
      </w:r>
      <w:r w:rsidRPr="003714D1">
        <w:rPr>
          <w:lang w:val="ru-RU"/>
        </w:rPr>
        <w:t>(</w:t>
      </w:r>
      <w:r>
        <w:t>elem</w:t>
      </w:r>
      <w:r w:rsidRPr="003714D1">
        <w:rPr>
          <w:lang w:val="ru-RU"/>
        </w:rPr>
        <w:t xml:space="preserve">) </w:t>
      </w:r>
      <w:r>
        <w:rPr>
          <w:color w:val="CC7832"/>
        </w:rPr>
        <w:t>for</w:t>
      </w:r>
      <w:r w:rsidRPr="003714D1">
        <w:rPr>
          <w:color w:val="CC7832"/>
          <w:lang w:val="ru-RU"/>
        </w:rPr>
        <w:t xml:space="preserve"> </w:t>
      </w:r>
      <w:r>
        <w:t>elem</w:t>
      </w:r>
      <w:r w:rsidRPr="003714D1">
        <w:rPr>
          <w:lang w:val="ru-RU"/>
        </w:rPr>
        <w:t xml:space="preserve"> </w:t>
      </w:r>
      <w:r>
        <w:rPr>
          <w:color w:val="CC7832"/>
        </w:rPr>
        <w:t>in</w:t>
      </w:r>
      <w:r w:rsidRPr="003714D1">
        <w:rPr>
          <w:color w:val="CC7832"/>
          <w:lang w:val="ru-RU"/>
        </w:rPr>
        <w:t xml:space="preserve"> </w:t>
      </w:r>
      <w:r>
        <w:rPr>
          <w:color w:val="8888C6"/>
        </w:rPr>
        <w:t>input</w:t>
      </w:r>
      <w:r w:rsidRPr="003714D1">
        <w:rPr>
          <w:lang w:val="ru-RU"/>
        </w:rPr>
        <w:t>(</w:t>
      </w:r>
      <w:r w:rsidRPr="003714D1">
        <w:rPr>
          <w:color w:val="6A8759"/>
          <w:lang w:val="ru-RU"/>
        </w:rPr>
        <w:t>"</w:t>
      </w:r>
      <w:r>
        <w:rPr>
          <w:color w:val="6A8759"/>
        </w:rPr>
        <w:t>text</w:t>
      </w:r>
      <w:r w:rsidRPr="003714D1">
        <w:rPr>
          <w:color w:val="6A8759"/>
          <w:lang w:val="ru-RU"/>
        </w:rPr>
        <w:t xml:space="preserve"> </w:t>
      </w:r>
      <w:r>
        <w:rPr>
          <w:color w:val="6A8759"/>
        </w:rPr>
        <w:t>here</w:t>
      </w:r>
      <w:r w:rsidRPr="003714D1">
        <w:rPr>
          <w:color w:val="6A8759"/>
          <w:lang w:val="ru-RU"/>
        </w:rPr>
        <w:t>: "</w:t>
      </w:r>
      <w:r w:rsidRPr="003714D1">
        <w:rPr>
          <w:lang w:val="ru-RU"/>
        </w:rPr>
        <w:t>)]):</w:t>
      </w:r>
      <w:r w:rsidRPr="003714D1">
        <w:rPr>
          <w:lang w:val="ru-RU"/>
        </w:rPr>
        <w:br/>
        <w:t xml:space="preserve">        </w:t>
      </w:r>
      <w:r>
        <w:t>key</w:t>
      </w:r>
      <w:r w:rsidRPr="003714D1">
        <w:rPr>
          <w:lang w:val="ru-RU"/>
        </w:rPr>
        <w:t xml:space="preserve"> = (</w:t>
      </w:r>
      <w:r>
        <w:t>randint</w:t>
      </w:r>
      <w:r w:rsidRPr="003714D1">
        <w:rPr>
          <w:lang w:val="ru-RU"/>
        </w:rPr>
        <w:t>(</w:t>
      </w:r>
      <w:r w:rsidRPr="003714D1">
        <w:rPr>
          <w:color w:val="6897BB"/>
          <w:lang w:val="ru-RU"/>
        </w:rPr>
        <w:t>1</w:t>
      </w:r>
      <w:r w:rsidRPr="003714D1">
        <w:rPr>
          <w:color w:val="CC7832"/>
          <w:lang w:val="ru-RU"/>
        </w:rPr>
        <w:t xml:space="preserve">, </w:t>
      </w:r>
      <w:r>
        <w:t>width</w:t>
      </w:r>
      <w:r w:rsidRPr="003714D1">
        <w:rPr>
          <w:lang w:val="ru-RU"/>
        </w:rPr>
        <w:t xml:space="preserve"> - </w:t>
      </w:r>
      <w:r w:rsidRPr="003714D1">
        <w:rPr>
          <w:color w:val="6897BB"/>
          <w:lang w:val="ru-RU"/>
        </w:rPr>
        <w:t>10</w:t>
      </w:r>
      <w:r w:rsidRPr="003714D1">
        <w:rPr>
          <w:lang w:val="ru-RU"/>
        </w:rPr>
        <w:t>)</w:t>
      </w:r>
      <w:r w:rsidRPr="003714D1">
        <w:rPr>
          <w:color w:val="CC7832"/>
          <w:lang w:val="ru-RU"/>
        </w:rPr>
        <w:t xml:space="preserve">, </w:t>
      </w:r>
      <w:r>
        <w:t>randint</w:t>
      </w:r>
      <w:r w:rsidRPr="003714D1">
        <w:rPr>
          <w:lang w:val="ru-RU"/>
        </w:rPr>
        <w:t>(</w:t>
      </w:r>
      <w:r w:rsidRPr="003714D1">
        <w:rPr>
          <w:color w:val="6897BB"/>
          <w:lang w:val="ru-RU"/>
        </w:rPr>
        <w:t>1</w:t>
      </w:r>
      <w:r w:rsidRPr="003714D1">
        <w:rPr>
          <w:color w:val="CC7832"/>
          <w:lang w:val="ru-RU"/>
        </w:rPr>
        <w:t xml:space="preserve">, </w:t>
      </w:r>
      <w:r>
        <w:t>height</w:t>
      </w:r>
      <w:r w:rsidRPr="003714D1">
        <w:rPr>
          <w:lang w:val="ru-RU"/>
        </w:rPr>
        <w:t xml:space="preserve"> - </w:t>
      </w:r>
      <w:r w:rsidRPr="003714D1">
        <w:rPr>
          <w:color w:val="6897BB"/>
          <w:lang w:val="ru-RU"/>
        </w:rPr>
        <w:t>10</w:t>
      </w:r>
      <w:r w:rsidRPr="003714D1">
        <w:rPr>
          <w:lang w:val="ru-RU"/>
        </w:rPr>
        <w:t>))</w:t>
      </w:r>
      <w:r w:rsidRPr="003714D1">
        <w:rPr>
          <w:lang w:val="ru-RU"/>
        </w:rPr>
        <w:br/>
        <w:t xml:space="preserve">        </w:t>
      </w:r>
      <w:r>
        <w:t>g</w:t>
      </w:r>
      <w:r w:rsidRPr="003714D1">
        <w:rPr>
          <w:color w:val="CC7832"/>
          <w:lang w:val="ru-RU"/>
        </w:rPr>
        <w:t xml:space="preserve">, </w:t>
      </w:r>
      <w:r>
        <w:t>b</w:t>
      </w:r>
      <w:r w:rsidRPr="003714D1">
        <w:rPr>
          <w:lang w:val="ru-RU"/>
        </w:rPr>
        <w:t xml:space="preserve"> = </w:t>
      </w:r>
      <w:r>
        <w:t>pix</w:t>
      </w:r>
      <w:r w:rsidRPr="003714D1">
        <w:rPr>
          <w:lang w:val="ru-RU"/>
        </w:rPr>
        <w:t>[</w:t>
      </w:r>
      <w:r>
        <w:t>key</w:t>
      </w:r>
      <w:r w:rsidRPr="003714D1">
        <w:rPr>
          <w:lang w:val="ru-RU"/>
        </w:rPr>
        <w:t>][</w:t>
      </w:r>
      <w:r w:rsidRPr="003714D1">
        <w:rPr>
          <w:color w:val="6897BB"/>
          <w:lang w:val="ru-RU"/>
        </w:rPr>
        <w:t>1</w:t>
      </w:r>
      <w:r w:rsidRPr="003714D1">
        <w:rPr>
          <w:lang w:val="ru-RU"/>
        </w:rPr>
        <w:t>:</w:t>
      </w:r>
      <w:r w:rsidRPr="003714D1">
        <w:rPr>
          <w:color w:val="6897BB"/>
          <w:lang w:val="ru-RU"/>
        </w:rPr>
        <w:t>3</w:t>
      </w:r>
      <w:r w:rsidRPr="003714D1">
        <w:rPr>
          <w:lang w:val="ru-RU"/>
        </w:rPr>
        <w:t>]</w:t>
      </w:r>
      <w:r w:rsidRPr="003714D1">
        <w:rPr>
          <w:lang w:val="ru-RU"/>
        </w:rPr>
        <w:br/>
        <w:t xml:space="preserve">        </w:t>
      </w:r>
      <w:r>
        <w:t>draw</w:t>
      </w:r>
      <w:r w:rsidRPr="003714D1">
        <w:rPr>
          <w:lang w:val="ru-RU"/>
        </w:rPr>
        <w:t>.</w:t>
      </w:r>
      <w:r>
        <w:t>point</w:t>
      </w:r>
      <w:r w:rsidRPr="003714D1">
        <w:rPr>
          <w:lang w:val="ru-RU"/>
        </w:rPr>
        <w:t>(</w:t>
      </w:r>
      <w:r>
        <w:t>key</w:t>
      </w:r>
      <w:r w:rsidRPr="003714D1">
        <w:rPr>
          <w:color w:val="CC7832"/>
          <w:lang w:val="ru-RU"/>
        </w:rPr>
        <w:t xml:space="preserve">, </w:t>
      </w:r>
      <w:r w:rsidRPr="003714D1">
        <w:rPr>
          <w:lang w:val="ru-RU"/>
        </w:rPr>
        <w:t>(</w:t>
      </w:r>
      <w:r>
        <w:t>elem</w:t>
      </w:r>
      <w:r w:rsidRPr="003714D1">
        <w:rPr>
          <w:color w:val="CC7832"/>
          <w:lang w:val="ru-RU"/>
        </w:rPr>
        <w:t xml:space="preserve">, </w:t>
      </w:r>
      <w:r>
        <w:t>g</w:t>
      </w:r>
      <w:r w:rsidRPr="003714D1">
        <w:rPr>
          <w:color w:val="CC7832"/>
          <w:lang w:val="ru-RU"/>
        </w:rPr>
        <w:t xml:space="preserve">, </w:t>
      </w:r>
      <w:r>
        <w:t>b</w:t>
      </w:r>
      <w:r w:rsidRPr="003714D1">
        <w:rPr>
          <w:lang w:val="ru-RU"/>
        </w:rPr>
        <w:t>))</w:t>
      </w:r>
      <w:r w:rsidRPr="003714D1">
        <w:rPr>
          <w:lang w:val="ru-RU"/>
        </w:rPr>
        <w:br/>
        <w:t xml:space="preserve">        </w:t>
      </w:r>
      <w:r>
        <w:t>f</w:t>
      </w:r>
      <w:r w:rsidRPr="003714D1">
        <w:rPr>
          <w:lang w:val="ru-RU"/>
        </w:rPr>
        <w:t>.</w:t>
      </w:r>
      <w:r>
        <w:t>write</w:t>
      </w:r>
      <w:r w:rsidRPr="003714D1">
        <w:rPr>
          <w:lang w:val="ru-RU"/>
        </w:rPr>
        <w:t>(</w:t>
      </w:r>
      <w:r>
        <w:rPr>
          <w:color w:val="8888C6"/>
        </w:rPr>
        <w:t>str</w:t>
      </w:r>
      <w:r w:rsidRPr="003714D1">
        <w:rPr>
          <w:lang w:val="ru-RU"/>
        </w:rPr>
        <w:t>(</w:t>
      </w:r>
      <w:r>
        <w:t>key</w:t>
      </w:r>
      <w:r w:rsidRPr="003714D1">
        <w:rPr>
          <w:lang w:val="ru-RU"/>
        </w:rPr>
        <w:t xml:space="preserve">) + </w:t>
      </w:r>
      <w:r w:rsidRPr="003714D1">
        <w:rPr>
          <w:color w:val="6A8759"/>
          <w:lang w:val="ru-RU"/>
        </w:rPr>
        <w:t>'</w:t>
      </w:r>
      <w:r w:rsidRPr="003714D1">
        <w:rPr>
          <w:color w:val="CC7832"/>
          <w:lang w:val="ru-RU"/>
        </w:rPr>
        <w:t>\</w:t>
      </w:r>
      <w:r>
        <w:rPr>
          <w:color w:val="CC7832"/>
        </w:rPr>
        <w:t>n</w:t>
      </w:r>
      <w:r w:rsidRPr="003714D1">
        <w:rPr>
          <w:color w:val="6A8759"/>
          <w:lang w:val="ru-RU"/>
        </w:rPr>
        <w:t>'</w:t>
      </w:r>
      <w:r w:rsidRPr="003714D1">
        <w:rPr>
          <w:lang w:val="ru-RU"/>
        </w:rPr>
        <w:t>)</w:t>
      </w:r>
      <w:r w:rsidRPr="003714D1">
        <w:rPr>
          <w:lang w:val="ru-RU"/>
        </w:rPr>
        <w:br/>
      </w:r>
      <w:r w:rsidRPr="003714D1">
        <w:rPr>
          <w:lang w:val="ru-RU"/>
        </w:rPr>
        <w:br/>
        <w:t xml:space="preserve">    </w:t>
      </w:r>
      <w:r>
        <w:rPr>
          <w:color w:val="8888C6"/>
        </w:rPr>
        <w:t>print</w:t>
      </w:r>
      <w:r w:rsidRPr="003714D1">
        <w:rPr>
          <w:lang w:val="ru-RU"/>
        </w:rPr>
        <w:t>(</w:t>
      </w:r>
      <w:r w:rsidRPr="003714D1">
        <w:rPr>
          <w:color w:val="6A8759"/>
          <w:lang w:val="ru-RU"/>
        </w:rPr>
        <w:t>'</w:t>
      </w:r>
      <w:r>
        <w:rPr>
          <w:color w:val="6A8759"/>
        </w:rPr>
        <w:t>keys</w:t>
      </w:r>
      <w:r w:rsidRPr="003714D1">
        <w:rPr>
          <w:color w:val="6A8759"/>
          <w:lang w:val="ru-RU"/>
        </w:rPr>
        <w:t xml:space="preserve"> </w:t>
      </w:r>
      <w:r>
        <w:rPr>
          <w:color w:val="6A8759"/>
        </w:rPr>
        <w:t>were</w:t>
      </w:r>
      <w:r w:rsidRPr="003714D1">
        <w:rPr>
          <w:color w:val="6A8759"/>
          <w:lang w:val="ru-RU"/>
        </w:rPr>
        <w:t xml:space="preserve"> </w:t>
      </w:r>
      <w:r>
        <w:rPr>
          <w:color w:val="6A8759"/>
        </w:rPr>
        <w:t>written</w:t>
      </w:r>
      <w:r w:rsidRPr="003714D1">
        <w:rPr>
          <w:color w:val="6A8759"/>
          <w:lang w:val="ru-RU"/>
        </w:rPr>
        <w:t xml:space="preserve"> </w:t>
      </w:r>
      <w:r>
        <w:rPr>
          <w:color w:val="6A8759"/>
        </w:rPr>
        <w:t>to</w:t>
      </w:r>
      <w:r w:rsidRPr="003714D1">
        <w:rPr>
          <w:color w:val="6A8759"/>
          <w:lang w:val="ru-RU"/>
        </w:rPr>
        <w:t xml:space="preserve"> </w:t>
      </w:r>
      <w:r>
        <w:rPr>
          <w:color w:val="6A8759"/>
        </w:rPr>
        <w:t>the</w:t>
      </w:r>
      <w:r w:rsidRPr="003714D1">
        <w:rPr>
          <w:color w:val="6A8759"/>
          <w:lang w:val="ru-RU"/>
        </w:rPr>
        <w:t xml:space="preserve"> </w:t>
      </w:r>
      <w:r>
        <w:rPr>
          <w:color w:val="6A8759"/>
        </w:rPr>
        <w:t>keys</w:t>
      </w:r>
      <w:r w:rsidRPr="003714D1">
        <w:rPr>
          <w:color w:val="6A8759"/>
          <w:lang w:val="ru-RU"/>
        </w:rPr>
        <w:t>.</w:t>
      </w:r>
      <w:r>
        <w:rPr>
          <w:color w:val="6A8759"/>
        </w:rPr>
        <w:t>txt</w:t>
      </w:r>
      <w:r w:rsidRPr="003714D1">
        <w:rPr>
          <w:color w:val="6A8759"/>
          <w:lang w:val="ru-RU"/>
        </w:rPr>
        <w:t xml:space="preserve"> </w:t>
      </w:r>
      <w:r>
        <w:rPr>
          <w:color w:val="6A8759"/>
        </w:rPr>
        <w:t>file</w:t>
      </w:r>
      <w:r w:rsidRPr="003714D1">
        <w:rPr>
          <w:color w:val="6A8759"/>
          <w:lang w:val="ru-RU"/>
        </w:rPr>
        <w:t>'</w:t>
      </w:r>
      <w:r w:rsidRPr="003714D1">
        <w:rPr>
          <w:lang w:val="ru-RU"/>
        </w:rPr>
        <w:t>)</w:t>
      </w:r>
      <w:r w:rsidRPr="003714D1">
        <w:rPr>
          <w:lang w:val="ru-RU"/>
        </w:rPr>
        <w:br/>
        <w:t xml:space="preserve">    </w:t>
      </w:r>
      <w:r>
        <w:t>img</w:t>
      </w:r>
      <w:r w:rsidRPr="003714D1">
        <w:rPr>
          <w:lang w:val="ru-RU"/>
        </w:rPr>
        <w:t>.</w:t>
      </w:r>
      <w:r>
        <w:t>save</w:t>
      </w:r>
      <w:r w:rsidRPr="003714D1">
        <w:rPr>
          <w:lang w:val="ru-RU"/>
        </w:rPr>
        <w:t>(</w:t>
      </w:r>
      <w:r w:rsidRPr="003714D1">
        <w:rPr>
          <w:color w:val="6A8759"/>
          <w:lang w:val="ru-RU"/>
        </w:rPr>
        <w:t>"</w:t>
      </w:r>
      <w:r>
        <w:rPr>
          <w:color w:val="6A8759"/>
        </w:rPr>
        <w:t>newimage</w:t>
      </w:r>
      <w:r w:rsidRPr="003714D1">
        <w:rPr>
          <w:color w:val="6A8759"/>
          <w:lang w:val="ru-RU"/>
        </w:rPr>
        <w:t>.</w:t>
      </w:r>
      <w:r>
        <w:rPr>
          <w:color w:val="6A8759"/>
        </w:rPr>
        <w:t>png</w:t>
      </w:r>
      <w:r w:rsidRPr="003714D1">
        <w:rPr>
          <w:color w:val="6A8759"/>
          <w:lang w:val="ru-RU"/>
        </w:rPr>
        <w:t>"</w:t>
      </w:r>
      <w:r w:rsidRPr="003714D1">
        <w:rPr>
          <w:color w:val="CC7832"/>
          <w:lang w:val="ru-RU"/>
        </w:rPr>
        <w:t xml:space="preserve">, </w:t>
      </w:r>
      <w:r w:rsidRPr="003714D1">
        <w:rPr>
          <w:color w:val="6A8759"/>
          <w:lang w:val="ru-RU"/>
        </w:rPr>
        <w:t>"</w:t>
      </w:r>
      <w:r>
        <w:rPr>
          <w:color w:val="6A8759"/>
        </w:rPr>
        <w:t>PNG</w:t>
      </w:r>
      <w:r w:rsidRPr="003714D1">
        <w:rPr>
          <w:color w:val="6A8759"/>
          <w:lang w:val="ru-RU"/>
        </w:rPr>
        <w:t>"</w:t>
      </w:r>
      <w:r w:rsidRPr="003714D1">
        <w:rPr>
          <w:lang w:val="ru-RU"/>
        </w:rPr>
        <w:t>)</w:t>
      </w:r>
      <w:r w:rsidRPr="003714D1">
        <w:rPr>
          <w:lang w:val="ru-RU"/>
        </w:rPr>
        <w:br/>
        <w:t xml:space="preserve">    </w:t>
      </w:r>
      <w:r>
        <w:t>f</w:t>
      </w:r>
      <w:r w:rsidRPr="003714D1">
        <w:rPr>
          <w:lang w:val="ru-RU"/>
        </w:rPr>
        <w:t>.</w:t>
      </w:r>
      <w:r>
        <w:t>close</w:t>
      </w:r>
      <w:r w:rsidRPr="003714D1">
        <w:rPr>
          <w:lang w:val="ru-RU"/>
        </w:rPr>
        <w:t>()</w:t>
      </w:r>
      <w:r w:rsidRPr="003714D1">
        <w:rPr>
          <w:lang w:val="ru-RU"/>
        </w:rPr>
        <w:br/>
      </w:r>
      <w:r w:rsidRPr="003714D1">
        <w:rPr>
          <w:lang w:val="ru-RU"/>
        </w:rPr>
        <w:br/>
      </w:r>
      <w:r w:rsidRPr="003714D1">
        <w:rPr>
          <w:lang w:val="ru-RU"/>
        </w:rPr>
        <w:br/>
      </w:r>
      <w:r>
        <w:t>stega</w:t>
      </w:r>
      <w:r w:rsidRPr="003714D1">
        <w:rPr>
          <w:lang w:val="ru-RU"/>
        </w:rPr>
        <w:t>_</w:t>
      </w:r>
      <w:r>
        <w:t>encrypt</w:t>
      </w:r>
      <w:r w:rsidRPr="003714D1">
        <w:rPr>
          <w:lang w:val="ru-RU"/>
        </w:rPr>
        <w:t>()</w:t>
      </w:r>
    </w:p>
    <w:p w14:paraId="0B23B136" w14:textId="3E628305" w:rsidR="00417595" w:rsidRDefault="00417595" w:rsidP="00417595">
      <w:pPr>
        <w:ind w:firstLine="0"/>
      </w:pPr>
    </w:p>
    <w:p w14:paraId="64493EBD" w14:textId="77777777" w:rsidR="00417595" w:rsidRDefault="00417595">
      <w:pPr>
        <w:spacing w:line="240" w:lineRule="auto"/>
        <w:ind w:firstLine="0"/>
      </w:pPr>
      <w:r>
        <w:br w:type="page"/>
      </w:r>
    </w:p>
    <w:p w14:paraId="68F8D663" w14:textId="51CBC5AF" w:rsidR="00417595" w:rsidRPr="00B04873" w:rsidRDefault="00417595" w:rsidP="00417595">
      <w:pPr>
        <w:pStyle w:val="afb"/>
      </w:pPr>
      <w:r>
        <w:lastRenderedPageBreak/>
        <w:t>ПРИЛОЖЕНИЕ Д</w:t>
      </w:r>
    </w:p>
    <w:p w14:paraId="6A1C21D7" w14:textId="69F5852A" w:rsidR="00417595" w:rsidRDefault="00417595" w:rsidP="00417595">
      <w:pPr>
        <w:ind w:firstLine="0"/>
      </w:pPr>
      <w:r>
        <w:t>Исходный код дешифрования текста в изображении</w:t>
      </w:r>
    </w:p>
    <w:p w14:paraId="02FB1A9C" w14:textId="77777777" w:rsidR="00417595" w:rsidRPr="00417595" w:rsidRDefault="00417595" w:rsidP="00417595">
      <w:pPr>
        <w:pStyle w:val="af"/>
        <w:jc w:val="left"/>
        <w:rPr>
          <w:sz w:val="20"/>
          <w:szCs w:val="20"/>
        </w:rPr>
      </w:pPr>
      <w:r w:rsidRPr="00417595">
        <w:rPr>
          <w:color w:val="CC7832"/>
        </w:rPr>
        <w:t xml:space="preserve">from </w:t>
      </w:r>
      <w:r w:rsidRPr="00417595">
        <w:t xml:space="preserve">PIL </w:t>
      </w:r>
      <w:r w:rsidRPr="00417595">
        <w:rPr>
          <w:color w:val="CC7832"/>
        </w:rPr>
        <w:t xml:space="preserve">import </w:t>
      </w:r>
      <w:r w:rsidRPr="00417595">
        <w:t>Image</w:t>
      </w:r>
      <w:r w:rsidRPr="00417595">
        <w:br/>
      </w:r>
      <w:r w:rsidRPr="00417595">
        <w:rPr>
          <w:color w:val="CC7832"/>
        </w:rPr>
        <w:t xml:space="preserve">from </w:t>
      </w:r>
      <w:r w:rsidRPr="00417595">
        <w:t xml:space="preserve">re </w:t>
      </w:r>
      <w:r w:rsidRPr="00417595">
        <w:rPr>
          <w:color w:val="CC7832"/>
        </w:rPr>
        <w:t xml:space="preserve">import </w:t>
      </w:r>
      <w:r w:rsidRPr="00417595">
        <w:t>findall</w:t>
      </w:r>
      <w:r w:rsidRPr="00417595">
        <w:br/>
      </w:r>
      <w:r w:rsidRPr="00417595">
        <w:br/>
      </w:r>
      <w:r w:rsidRPr="00417595">
        <w:br/>
      </w:r>
      <w:r w:rsidRPr="00417595">
        <w:rPr>
          <w:color w:val="CC7832"/>
        </w:rPr>
        <w:t xml:space="preserve">def </w:t>
      </w:r>
      <w:r w:rsidRPr="00417595">
        <w:rPr>
          <w:color w:val="FFC66D"/>
        </w:rPr>
        <w:t>stega_decrypt</w:t>
      </w:r>
      <w:r w:rsidRPr="00417595">
        <w:t>():</w:t>
      </w:r>
      <w:r w:rsidRPr="00417595">
        <w:br/>
        <w:t xml:space="preserve">    a = []</w:t>
      </w:r>
      <w:r w:rsidRPr="00417595">
        <w:br/>
        <w:t xml:space="preserve">    keys = []</w:t>
      </w:r>
      <w:r w:rsidRPr="00417595">
        <w:br/>
        <w:t xml:space="preserve">    img = Image.open(</w:t>
      </w:r>
      <w:r w:rsidRPr="00417595">
        <w:rPr>
          <w:color w:val="8888C6"/>
        </w:rPr>
        <w:t>input</w:t>
      </w:r>
      <w:r w:rsidRPr="00417595">
        <w:t>(</w:t>
      </w:r>
      <w:r w:rsidRPr="00417595">
        <w:rPr>
          <w:color w:val="6A8759"/>
        </w:rPr>
        <w:t>"path to image: "</w:t>
      </w:r>
      <w:r w:rsidRPr="00417595">
        <w:t>))</w:t>
      </w:r>
      <w:r w:rsidRPr="00417595">
        <w:br/>
        <w:t xml:space="preserve">    pix = img.load()</w:t>
      </w:r>
      <w:r w:rsidRPr="00417595">
        <w:br/>
        <w:t xml:space="preserve">    f = </w:t>
      </w:r>
      <w:r w:rsidRPr="00417595">
        <w:rPr>
          <w:color w:val="8888C6"/>
        </w:rPr>
        <w:t>open</w:t>
      </w:r>
      <w:r w:rsidRPr="00417595">
        <w:t>(</w:t>
      </w:r>
      <w:r w:rsidRPr="00417595">
        <w:rPr>
          <w:color w:val="8888C6"/>
        </w:rPr>
        <w:t>input</w:t>
      </w:r>
      <w:r w:rsidRPr="00417595">
        <w:t>(</w:t>
      </w:r>
      <w:r w:rsidRPr="00417595">
        <w:rPr>
          <w:color w:val="6A8759"/>
        </w:rPr>
        <w:t>'path to keys: '</w:t>
      </w:r>
      <w:r w:rsidRPr="00417595">
        <w:t>)</w:t>
      </w:r>
      <w:r w:rsidRPr="00417595">
        <w:rPr>
          <w:color w:val="CC7832"/>
        </w:rPr>
        <w:t xml:space="preserve">, </w:t>
      </w:r>
      <w:r w:rsidRPr="00417595">
        <w:rPr>
          <w:color w:val="6A8759"/>
        </w:rPr>
        <w:t>'r'</w:t>
      </w:r>
      <w:r w:rsidRPr="00417595">
        <w:t>)</w:t>
      </w:r>
      <w:r w:rsidRPr="00417595">
        <w:br/>
        <w:t xml:space="preserve">    y = </w:t>
      </w:r>
      <w:r w:rsidRPr="00417595">
        <w:rPr>
          <w:color w:val="8888C6"/>
        </w:rPr>
        <w:t>str</w:t>
      </w:r>
      <w:r w:rsidRPr="00417595">
        <w:t xml:space="preserve">([line.strip() </w:t>
      </w:r>
      <w:r w:rsidRPr="00417595">
        <w:rPr>
          <w:color w:val="CC7832"/>
        </w:rPr>
        <w:t xml:space="preserve">for </w:t>
      </w:r>
      <w:r w:rsidRPr="00417595">
        <w:t xml:space="preserve">line </w:t>
      </w:r>
      <w:r w:rsidRPr="00417595">
        <w:rPr>
          <w:color w:val="CC7832"/>
        </w:rPr>
        <w:t xml:space="preserve">in </w:t>
      </w:r>
      <w:r w:rsidRPr="00417595">
        <w:t>f])</w:t>
      </w:r>
      <w:r w:rsidRPr="00417595">
        <w:br/>
      </w:r>
      <w:r w:rsidRPr="00417595">
        <w:br/>
        <w:t xml:space="preserve">    </w:t>
      </w:r>
      <w:r w:rsidRPr="00417595">
        <w:rPr>
          <w:color w:val="CC7832"/>
        </w:rPr>
        <w:t xml:space="preserve">for </w:t>
      </w:r>
      <w:r w:rsidRPr="00417595">
        <w:t xml:space="preserve">i </w:t>
      </w:r>
      <w:r w:rsidRPr="00417595">
        <w:rPr>
          <w:color w:val="CC7832"/>
        </w:rPr>
        <w:t xml:space="preserve">in </w:t>
      </w:r>
      <w:r w:rsidRPr="00417595">
        <w:rPr>
          <w:color w:val="8888C6"/>
        </w:rPr>
        <w:t>range</w:t>
      </w:r>
      <w:r w:rsidRPr="00417595">
        <w:t>(</w:t>
      </w:r>
      <w:r w:rsidRPr="00417595">
        <w:rPr>
          <w:color w:val="8888C6"/>
        </w:rPr>
        <w:t>len</w:t>
      </w:r>
      <w:r w:rsidRPr="00417595">
        <w:t>(findall(</w:t>
      </w:r>
      <w:r w:rsidRPr="00417595">
        <w:rPr>
          <w:color w:val="6A8759"/>
        </w:rPr>
        <w:t>r'</w:t>
      </w:r>
      <w:r w:rsidRPr="00417595">
        <w:t>\((\d+)\,</w:t>
      </w:r>
      <w:r w:rsidRPr="00417595">
        <w:rPr>
          <w:color w:val="6A8759"/>
        </w:rPr>
        <w:t>'</w:t>
      </w:r>
      <w:r w:rsidRPr="00417595">
        <w:rPr>
          <w:color w:val="CC7832"/>
        </w:rPr>
        <w:t xml:space="preserve">, </w:t>
      </w:r>
      <w:r w:rsidRPr="00417595">
        <w:t>y))):</w:t>
      </w:r>
      <w:r w:rsidRPr="00417595">
        <w:br/>
        <w:t xml:space="preserve">        keys.append((</w:t>
      </w:r>
      <w:r w:rsidRPr="00417595">
        <w:rPr>
          <w:color w:val="8888C6"/>
        </w:rPr>
        <w:t>int</w:t>
      </w:r>
      <w:r w:rsidRPr="00417595">
        <w:t>(findall(</w:t>
      </w:r>
      <w:r w:rsidRPr="00417595">
        <w:rPr>
          <w:color w:val="6A8759"/>
        </w:rPr>
        <w:t>r'</w:t>
      </w:r>
      <w:r w:rsidRPr="00417595">
        <w:t>\((\d+)\,</w:t>
      </w:r>
      <w:r w:rsidRPr="00417595">
        <w:rPr>
          <w:color w:val="6A8759"/>
        </w:rPr>
        <w:t>'</w:t>
      </w:r>
      <w:r w:rsidRPr="00417595">
        <w:rPr>
          <w:color w:val="CC7832"/>
        </w:rPr>
        <w:t xml:space="preserve">, </w:t>
      </w:r>
      <w:r w:rsidRPr="00417595">
        <w:t>y)[i])</w:t>
      </w:r>
      <w:r w:rsidRPr="00417595">
        <w:rPr>
          <w:color w:val="CC7832"/>
        </w:rPr>
        <w:t xml:space="preserve">, </w:t>
      </w:r>
      <w:r w:rsidRPr="00417595">
        <w:rPr>
          <w:color w:val="8888C6"/>
        </w:rPr>
        <w:t>int</w:t>
      </w:r>
      <w:r w:rsidRPr="00417595">
        <w:t>(findall(</w:t>
      </w:r>
      <w:r w:rsidRPr="00417595">
        <w:rPr>
          <w:color w:val="6A8759"/>
        </w:rPr>
        <w:t>r'</w:t>
      </w:r>
      <w:r w:rsidRPr="00417595">
        <w:t>\,\s(\d+)\)</w:t>
      </w:r>
      <w:r w:rsidRPr="00417595">
        <w:rPr>
          <w:color w:val="6A8759"/>
        </w:rPr>
        <w:t>'</w:t>
      </w:r>
      <w:r w:rsidRPr="00417595">
        <w:rPr>
          <w:color w:val="CC7832"/>
        </w:rPr>
        <w:t xml:space="preserve">, </w:t>
      </w:r>
      <w:r w:rsidRPr="00417595">
        <w:t>y)[i])))</w:t>
      </w:r>
      <w:r w:rsidRPr="00417595">
        <w:br/>
        <w:t xml:space="preserve">    </w:t>
      </w:r>
      <w:r w:rsidRPr="00417595">
        <w:rPr>
          <w:color w:val="CC7832"/>
        </w:rPr>
        <w:t xml:space="preserve">for </w:t>
      </w:r>
      <w:r w:rsidRPr="00417595">
        <w:t xml:space="preserve">key </w:t>
      </w:r>
      <w:r w:rsidRPr="00417595">
        <w:rPr>
          <w:color w:val="CC7832"/>
        </w:rPr>
        <w:t xml:space="preserve">in </w:t>
      </w:r>
      <w:r w:rsidRPr="00417595">
        <w:t>keys:</w:t>
      </w:r>
      <w:r w:rsidRPr="00417595">
        <w:br/>
        <w:t xml:space="preserve">        a.append(pix[</w:t>
      </w:r>
      <w:r w:rsidRPr="00417595">
        <w:rPr>
          <w:color w:val="8888C6"/>
        </w:rPr>
        <w:t>tuple</w:t>
      </w:r>
      <w:r w:rsidRPr="00417595">
        <w:t>(key)][</w:t>
      </w:r>
      <w:r w:rsidRPr="00417595">
        <w:rPr>
          <w:color w:val="6897BB"/>
        </w:rPr>
        <w:t>0</w:t>
      </w:r>
      <w:r w:rsidRPr="00417595">
        <w:t>])</w:t>
      </w:r>
      <w:r w:rsidRPr="00417595">
        <w:br/>
        <w:t xml:space="preserve">    </w:t>
      </w:r>
      <w:r w:rsidRPr="00417595">
        <w:rPr>
          <w:color w:val="CC7832"/>
        </w:rPr>
        <w:t xml:space="preserve">return </w:t>
      </w:r>
      <w:r w:rsidRPr="00417595">
        <w:rPr>
          <w:color w:val="6A8759"/>
        </w:rPr>
        <w:t>''</w:t>
      </w:r>
      <w:r w:rsidRPr="00417595">
        <w:t>.join([</w:t>
      </w:r>
      <w:r w:rsidRPr="00417595">
        <w:rPr>
          <w:color w:val="8888C6"/>
        </w:rPr>
        <w:t>chr</w:t>
      </w:r>
      <w:r w:rsidRPr="00417595">
        <w:t xml:space="preserve">(elem) </w:t>
      </w:r>
      <w:r w:rsidRPr="00417595">
        <w:rPr>
          <w:color w:val="CC7832"/>
        </w:rPr>
        <w:t xml:space="preserve">for </w:t>
      </w:r>
      <w:r w:rsidRPr="00417595">
        <w:t xml:space="preserve">elem </w:t>
      </w:r>
      <w:r w:rsidRPr="00417595">
        <w:rPr>
          <w:color w:val="CC7832"/>
        </w:rPr>
        <w:t xml:space="preserve">in </w:t>
      </w:r>
      <w:r w:rsidRPr="00417595">
        <w:t>a])</w:t>
      </w:r>
      <w:r w:rsidRPr="00417595">
        <w:br/>
      </w:r>
      <w:r w:rsidRPr="00417595">
        <w:br/>
      </w:r>
      <w:r w:rsidRPr="00417595">
        <w:br/>
      </w:r>
      <w:r w:rsidRPr="00417595">
        <w:rPr>
          <w:color w:val="8888C6"/>
        </w:rPr>
        <w:t>print</w:t>
      </w:r>
      <w:r w:rsidRPr="00417595">
        <w:t>(</w:t>
      </w:r>
      <w:r w:rsidRPr="00417595">
        <w:rPr>
          <w:color w:val="6A8759"/>
        </w:rPr>
        <w:t>"you message: "</w:t>
      </w:r>
      <w:r w:rsidRPr="00417595">
        <w:rPr>
          <w:color w:val="CC7832"/>
        </w:rPr>
        <w:t xml:space="preserve">, </w:t>
      </w:r>
      <w:r w:rsidRPr="00417595">
        <w:t>stega_decrypt())</w:t>
      </w:r>
    </w:p>
    <w:p w14:paraId="2B1E2447" w14:textId="77777777" w:rsidR="00417595" w:rsidRPr="00417595" w:rsidRDefault="00417595" w:rsidP="00417595">
      <w:pPr>
        <w:ind w:firstLine="0"/>
        <w:rPr>
          <w:lang w:val="en-US"/>
        </w:rPr>
      </w:pPr>
    </w:p>
    <w:sectPr w:rsidR="00417595" w:rsidRPr="00417595" w:rsidSect="00041363">
      <w:footerReference w:type="default" r:id="rId37"/>
      <w:pgSz w:w="11906" w:h="16838"/>
      <w:pgMar w:top="1134" w:right="850" w:bottom="1134" w:left="1134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BC1FAD" w14:textId="77777777" w:rsidR="00041363" w:rsidRPr="00D60F71" w:rsidRDefault="00041363" w:rsidP="00D60F71">
      <w:pPr>
        <w:pStyle w:val="ae"/>
        <w:spacing w:line="240" w:lineRule="auto"/>
        <w:rPr>
          <w:rFonts w:eastAsiaTheme="minorEastAsia" w:cstheme="minorBidi"/>
          <w:bCs w:val="0"/>
          <w:szCs w:val="22"/>
        </w:rPr>
      </w:pPr>
      <w:r>
        <w:separator/>
      </w:r>
    </w:p>
  </w:endnote>
  <w:endnote w:type="continuationSeparator" w:id="0">
    <w:p w14:paraId="58CDEFE2" w14:textId="77777777" w:rsidR="00041363" w:rsidRPr="00D60F71" w:rsidRDefault="00041363" w:rsidP="00D60F71">
      <w:pPr>
        <w:pStyle w:val="ae"/>
        <w:spacing w:line="240" w:lineRule="auto"/>
        <w:rPr>
          <w:rFonts w:eastAsiaTheme="minorEastAsia" w:cstheme="minorBidi"/>
          <w:bCs w:val="0"/>
          <w:szCs w:val="22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81893660"/>
      <w:docPartObj>
        <w:docPartGallery w:val="Page Numbers (Bottom of Page)"/>
        <w:docPartUnique/>
      </w:docPartObj>
    </w:sdtPr>
    <w:sdtContent>
      <w:p w14:paraId="57158B80" w14:textId="260DCA6A" w:rsidR="00360660" w:rsidRDefault="00360660">
        <w:pPr>
          <w:pStyle w:val="af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42CAA81" w14:textId="7DA2514A" w:rsidR="00C93DCC" w:rsidRPr="00C53ADA" w:rsidRDefault="00C93DCC" w:rsidP="00C53ADA">
    <w:pPr>
      <w:pStyle w:val="afe"/>
      <w:ind w:firstLine="0"/>
      <w:jc w:val="center"/>
      <w:rPr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BB3E71" w14:textId="77777777" w:rsidR="00041363" w:rsidRPr="00D60F71" w:rsidRDefault="00041363" w:rsidP="00D60F71">
      <w:pPr>
        <w:pStyle w:val="ae"/>
        <w:spacing w:line="240" w:lineRule="auto"/>
        <w:rPr>
          <w:rFonts w:eastAsiaTheme="minorEastAsia" w:cstheme="minorBidi"/>
          <w:bCs w:val="0"/>
          <w:szCs w:val="22"/>
        </w:rPr>
      </w:pPr>
      <w:r>
        <w:separator/>
      </w:r>
    </w:p>
  </w:footnote>
  <w:footnote w:type="continuationSeparator" w:id="0">
    <w:p w14:paraId="6C223B91" w14:textId="77777777" w:rsidR="00041363" w:rsidRPr="00D60F71" w:rsidRDefault="00041363" w:rsidP="00D60F71">
      <w:pPr>
        <w:pStyle w:val="ae"/>
        <w:spacing w:line="240" w:lineRule="auto"/>
        <w:rPr>
          <w:rFonts w:eastAsiaTheme="minorEastAsia" w:cstheme="minorBidi"/>
          <w:bCs w:val="0"/>
          <w:szCs w:val="22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2"/>
    <w:multiLevelType w:val="singleLevel"/>
    <w:tmpl w:val="ED7AE640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1" w15:restartNumberingAfterBreak="0">
    <w:nsid w:val="FFFFFF83"/>
    <w:multiLevelType w:val="singleLevel"/>
    <w:tmpl w:val="81C28E16"/>
    <w:lvl w:ilvl="0">
      <w:start w:val="1"/>
      <w:numFmt w:val="bullet"/>
      <w:pStyle w:val="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2" w15:restartNumberingAfterBreak="0">
    <w:nsid w:val="00000002"/>
    <w:multiLevelType w:val="multilevel"/>
    <w:tmpl w:val="62FA7D24"/>
    <w:name w:val="WW8Num2"/>
    <w:lvl w:ilvl="0">
      <w:start w:val="1"/>
      <w:numFmt w:val="none"/>
      <w:pStyle w:val="a"/>
      <w:suff w:val="nothing"/>
      <w:lvlText w:val=""/>
      <w:lvlJc w:val="left"/>
      <w:pPr>
        <w:tabs>
          <w:tab w:val="num" w:pos="0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1584" w:hanging="1584"/>
      </w:pPr>
    </w:lvl>
  </w:abstractNum>
  <w:abstractNum w:abstractNumId="3" w15:restartNumberingAfterBreak="0">
    <w:nsid w:val="0000000F"/>
    <w:multiLevelType w:val="multilevel"/>
    <w:tmpl w:val="DEB8CC4C"/>
    <w:lvl w:ilvl="0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1"/>
        <w:u w:val="none"/>
      </w:rPr>
    </w:lvl>
    <w:lvl w:ilvl="1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2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3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4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5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6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7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8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</w:abstractNum>
  <w:abstractNum w:abstractNumId="4" w15:restartNumberingAfterBreak="0">
    <w:nsid w:val="00000011"/>
    <w:multiLevelType w:val="multilevel"/>
    <w:tmpl w:val="DC4027D4"/>
    <w:lvl w:ilvl="0">
      <w:start w:val="1"/>
      <w:numFmt w:val="decimal"/>
      <w:lvlText w:val="%1."/>
      <w:lvlJc w:val="left"/>
      <w:rPr>
        <w:rFonts w:hint="default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1"/>
        <w:u w:val="none"/>
      </w:rPr>
    </w:lvl>
    <w:lvl w:ilvl="1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2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3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4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5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6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7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8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</w:abstractNum>
  <w:abstractNum w:abstractNumId="5" w15:restartNumberingAfterBreak="0">
    <w:nsid w:val="01A715FA"/>
    <w:multiLevelType w:val="multilevel"/>
    <w:tmpl w:val="B2E811CC"/>
    <w:lvl w:ilvl="0">
      <w:start w:val="1"/>
      <w:numFmt w:val="decimal"/>
      <w:lvlText w:val="Рисунок 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357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714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071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428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1785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142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499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856" w:firstLine="0"/>
      </w:pPr>
      <w:rPr>
        <w:rFonts w:hint="default"/>
      </w:rPr>
    </w:lvl>
  </w:abstractNum>
  <w:abstractNum w:abstractNumId="6" w15:restartNumberingAfterBreak="0">
    <w:nsid w:val="04903F0F"/>
    <w:multiLevelType w:val="hybridMultilevel"/>
    <w:tmpl w:val="24BA43D2"/>
    <w:lvl w:ilvl="0" w:tplc="4CD4C51A">
      <w:start w:val="1"/>
      <w:numFmt w:val="decimal"/>
      <w:pStyle w:val="20"/>
      <w:lvlText w:val="%1)"/>
      <w:lvlJc w:val="left"/>
      <w:pPr>
        <w:ind w:left="1212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7" w15:restartNumberingAfterBreak="0">
    <w:nsid w:val="08B068A2"/>
    <w:multiLevelType w:val="multilevel"/>
    <w:tmpl w:val="2AFEC94E"/>
    <w:lvl w:ilvl="0">
      <w:start w:val="1"/>
      <w:numFmt w:val="decimal"/>
      <w:pStyle w:val="1"/>
      <w:lvlText w:val="%1"/>
      <w:lvlJc w:val="left"/>
      <w:pPr>
        <w:ind w:left="999" w:hanging="432"/>
      </w:pPr>
      <w:rPr>
        <w:rFonts w:hint="default"/>
      </w:rPr>
    </w:lvl>
    <w:lvl w:ilvl="1">
      <w:start w:val="1"/>
      <w:numFmt w:val="decimal"/>
      <w:pStyle w:val="21"/>
      <w:lvlText w:val="%1.%2"/>
      <w:lvlJc w:val="left"/>
      <w:pPr>
        <w:ind w:left="1389" w:hanging="680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1431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717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719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863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2151" w:hanging="1584"/>
      </w:pPr>
      <w:rPr>
        <w:rFonts w:hint="default"/>
      </w:rPr>
    </w:lvl>
  </w:abstractNum>
  <w:abstractNum w:abstractNumId="8" w15:restartNumberingAfterBreak="0">
    <w:nsid w:val="09CC1AE9"/>
    <w:multiLevelType w:val="multilevel"/>
    <w:tmpl w:val="6F544936"/>
    <w:numStyleLink w:val="22"/>
  </w:abstractNum>
  <w:abstractNum w:abstractNumId="9" w15:restartNumberingAfterBreak="0">
    <w:nsid w:val="12C53CCE"/>
    <w:multiLevelType w:val="hybridMultilevel"/>
    <w:tmpl w:val="612C66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4D14D53"/>
    <w:multiLevelType w:val="hybridMultilevel"/>
    <w:tmpl w:val="78525B52"/>
    <w:lvl w:ilvl="0" w:tplc="DAB4C1A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5447B50"/>
    <w:multiLevelType w:val="hybridMultilevel"/>
    <w:tmpl w:val="FA6ED4A4"/>
    <w:lvl w:ilvl="0" w:tplc="B61E20FE">
      <w:start w:val="1"/>
      <w:numFmt w:val="decimal"/>
      <w:lvlText w:val="%1."/>
      <w:lvlJc w:val="left"/>
      <w:pPr>
        <w:ind w:left="70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28" w:hanging="360"/>
      </w:pPr>
    </w:lvl>
    <w:lvl w:ilvl="2" w:tplc="0419001B" w:tentative="1">
      <w:start w:val="1"/>
      <w:numFmt w:val="lowerRoman"/>
      <w:lvlText w:val="%3."/>
      <w:lvlJc w:val="right"/>
      <w:pPr>
        <w:ind w:left="2148" w:hanging="180"/>
      </w:pPr>
    </w:lvl>
    <w:lvl w:ilvl="3" w:tplc="0419000F" w:tentative="1">
      <w:start w:val="1"/>
      <w:numFmt w:val="decimal"/>
      <w:lvlText w:val="%4."/>
      <w:lvlJc w:val="left"/>
      <w:pPr>
        <w:ind w:left="2868" w:hanging="360"/>
      </w:pPr>
    </w:lvl>
    <w:lvl w:ilvl="4" w:tplc="04190019" w:tentative="1">
      <w:start w:val="1"/>
      <w:numFmt w:val="lowerLetter"/>
      <w:lvlText w:val="%5."/>
      <w:lvlJc w:val="left"/>
      <w:pPr>
        <w:ind w:left="3588" w:hanging="360"/>
      </w:pPr>
    </w:lvl>
    <w:lvl w:ilvl="5" w:tplc="0419001B" w:tentative="1">
      <w:start w:val="1"/>
      <w:numFmt w:val="lowerRoman"/>
      <w:lvlText w:val="%6."/>
      <w:lvlJc w:val="right"/>
      <w:pPr>
        <w:ind w:left="4308" w:hanging="180"/>
      </w:pPr>
    </w:lvl>
    <w:lvl w:ilvl="6" w:tplc="0419000F" w:tentative="1">
      <w:start w:val="1"/>
      <w:numFmt w:val="decimal"/>
      <w:lvlText w:val="%7."/>
      <w:lvlJc w:val="left"/>
      <w:pPr>
        <w:ind w:left="5028" w:hanging="360"/>
      </w:pPr>
    </w:lvl>
    <w:lvl w:ilvl="7" w:tplc="04190019" w:tentative="1">
      <w:start w:val="1"/>
      <w:numFmt w:val="lowerLetter"/>
      <w:lvlText w:val="%8."/>
      <w:lvlJc w:val="left"/>
      <w:pPr>
        <w:ind w:left="5748" w:hanging="360"/>
      </w:pPr>
    </w:lvl>
    <w:lvl w:ilvl="8" w:tplc="0419001B" w:tentative="1">
      <w:start w:val="1"/>
      <w:numFmt w:val="lowerRoman"/>
      <w:lvlText w:val="%9."/>
      <w:lvlJc w:val="right"/>
      <w:pPr>
        <w:ind w:left="6468" w:hanging="180"/>
      </w:pPr>
    </w:lvl>
  </w:abstractNum>
  <w:abstractNum w:abstractNumId="12" w15:restartNumberingAfterBreak="0">
    <w:nsid w:val="189C4FA4"/>
    <w:multiLevelType w:val="multilevel"/>
    <w:tmpl w:val="FBA811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3" w15:restartNumberingAfterBreak="0">
    <w:nsid w:val="18D00F07"/>
    <w:multiLevelType w:val="hybridMultilevel"/>
    <w:tmpl w:val="827A048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1940525A"/>
    <w:multiLevelType w:val="multilevel"/>
    <w:tmpl w:val="13AACDFA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  <w:b w:val="0"/>
      </w:rPr>
    </w:lvl>
    <w:lvl w:ilvl="1">
      <w:start w:val="1"/>
      <w:numFmt w:val="decimal"/>
      <w:lvlText w:val="%1.%2."/>
      <w:lvlJc w:val="left"/>
      <w:pPr>
        <w:ind w:left="1068" w:hanging="720"/>
      </w:pPr>
      <w:rPr>
        <w:rFonts w:hint="default"/>
        <w:b w:val="0"/>
      </w:rPr>
    </w:lvl>
    <w:lvl w:ilvl="2">
      <w:start w:val="1"/>
      <w:numFmt w:val="decimal"/>
      <w:lvlText w:val="%1.%2.%3."/>
      <w:lvlJc w:val="left"/>
      <w:pPr>
        <w:ind w:left="1416" w:hanging="720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2124" w:hanging="1080"/>
      </w:pPr>
      <w:rPr>
        <w:rFonts w:hint="default"/>
        <w:b w:val="0"/>
      </w:rPr>
    </w:lvl>
    <w:lvl w:ilvl="4">
      <w:start w:val="1"/>
      <w:numFmt w:val="decimal"/>
      <w:lvlText w:val="%1.%2.%3.%4.%5."/>
      <w:lvlJc w:val="left"/>
      <w:pPr>
        <w:ind w:left="2472" w:hanging="1080"/>
      </w:pPr>
      <w:rPr>
        <w:rFonts w:hint="default"/>
        <w:b w:val="0"/>
      </w:rPr>
    </w:lvl>
    <w:lvl w:ilvl="5">
      <w:start w:val="1"/>
      <w:numFmt w:val="decimal"/>
      <w:lvlText w:val="%1.%2.%3.%4.%5.%6."/>
      <w:lvlJc w:val="left"/>
      <w:pPr>
        <w:ind w:left="3180" w:hanging="1440"/>
      </w:pPr>
      <w:rPr>
        <w:rFonts w:hint="default"/>
        <w:b w:val="0"/>
      </w:rPr>
    </w:lvl>
    <w:lvl w:ilvl="6">
      <w:start w:val="1"/>
      <w:numFmt w:val="decimal"/>
      <w:lvlText w:val="%1.%2.%3.%4.%5.%6.%7."/>
      <w:lvlJc w:val="left"/>
      <w:pPr>
        <w:ind w:left="3888" w:hanging="1800"/>
      </w:pPr>
      <w:rPr>
        <w:rFonts w:hint="default"/>
        <w:b w:val="0"/>
      </w:rPr>
    </w:lvl>
    <w:lvl w:ilvl="7">
      <w:start w:val="1"/>
      <w:numFmt w:val="decimal"/>
      <w:lvlText w:val="%1.%2.%3.%4.%5.%6.%7.%8."/>
      <w:lvlJc w:val="left"/>
      <w:pPr>
        <w:ind w:left="4236" w:hanging="1800"/>
      </w:pPr>
      <w:rPr>
        <w:rFonts w:hint="default"/>
        <w:b w:val="0"/>
      </w:rPr>
    </w:lvl>
    <w:lvl w:ilvl="8">
      <w:start w:val="1"/>
      <w:numFmt w:val="decimal"/>
      <w:lvlText w:val="%1.%2.%3.%4.%5.%6.%7.%8.%9."/>
      <w:lvlJc w:val="left"/>
      <w:pPr>
        <w:ind w:left="4944" w:hanging="2160"/>
      </w:pPr>
      <w:rPr>
        <w:rFonts w:hint="default"/>
        <w:b w:val="0"/>
      </w:rPr>
    </w:lvl>
  </w:abstractNum>
  <w:abstractNum w:abstractNumId="15" w15:restartNumberingAfterBreak="0">
    <w:nsid w:val="1CE24A53"/>
    <w:multiLevelType w:val="hybridMultilevel"/>
    <w:tmpl w:val="34B8D798"/>
    <w:lvl w:ilvl="0" w:tplc="7FC2B4A6">
      <w:start w:val="1"/>
      <w:numFmt w:val="russianLower"/>
      <w:pStyle w:val="a0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6" w15:restartNumberingAfterBreak="0">
    <w:nsid w:val="1D6C73BE"/>
    <w:multiLevelType w:val="hybridMultilevel"/>
    <w:tmpl w:val="D8BE6F72"/>
    <w:lvl w:ilvl="0" w:tplc="7A9E6F2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E1D7E0E"/>
    <w:multiLevelType w:val="hybridMultilevel"/>
    <w:tmpl w:val="467EA4C6"/>
    <w:lvl w:ilvl="0" w:tplc="D2F49890">
      <w:start w:val="1"/>
      <w:numFmt w:val="decimal"/>
      <w:lvlText w:val="%1."/>
      <w:lvlJc w:val="left"/>
      <w:pPr>
        <w:ind w:left="1432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52" w:hanging="360"/>
      </w:pPr>
    </w:lvl>
    <w:lvl w:ilvl="2" w:tplc="0419001B">
      <w:start w:val="1"/>
      <w:numFmt w:val="lowerRoman"/>
      <w:lvlText w:val="%3."/>
      <w:lvlJc w:val="right"/>
      <w:pPr>
        <w:ind w:left="2872" w:hanging="180"/>
      </w:pPr>
    </w:lvl>
    <w:lvl w:ilvl="3" w:tplc="0419000F" w:tentative="1">
      <w:start w:val="1"/>
      <w:numFmt w:val="decimal"/>
      <w:lvlText w:val="%4."/>
      <w:lvlJc w:val="left"/>
      <w:pPr>
        <w:ind w:left="3592" w:hanging="360"/>
      </w:pPr>
    </w:lvl>
    <w:lvl w:ilvl="4" w:tplc="04190019" w:tentative="1">
      <w:start w:val="1"/>
      <w:numFmt w:val="lowerLetter"/>
      <w:lvlText w:val="%5."/>
      <w:lvlJc w:val="left"/>
      <w:pPr>
        <w:ind w:left="4312" w:hanging="360"/>
      </w:pPr>
    </w:lvl>
    <w:lvl w:ilvl="5" w:tplc="0419001B" w:tentative="1">
      <w:start w:val="1"/>
      <w:numFmt w:val="lowerRoman"/>
      <w:lvlText w:val="%6."/>
      <w:lvlJc w:val="right"/>
      <w:pPr>
        <w:ind w:left="5032" w:hanging="180"/>
      </w:pPr>
    </w:lvl>
    <w:lvl w:ilvl="6" w:tplc="0419000F" w:tentative="1">
      <w:start w:val="1"/>
      <w:numFmt w:val="decimal"/>
      <w:lvlText w:val="%7."/>
      <w:lvlJc w:val="left"/>
      <w:pPr>
        <w:ind w:left="5752" w:hanging="360"/>
      </w:pPr>
    </w:lvl>
    <w:lvl w:ilvl="7" w:tplc="04190019" w:tentative="1">
      <w:start w:val="1"/>
      <w:numFmt w:val="lowerLetter"/>
      <w:lvlText w:val="%8."/>
      <w:lvlJc w:val="left"/>
      <w:pPr>
        <w:ind w:left="6472" w:hanging="360"/>
      </w:pPr>
    </w:lvl>
    <w:lvl w:ilvl="8" w:tplc="0419001B" w:tentative="1">
      <w:start w:val="1"/>
      <w:numFmt w:val="lowerRoman"/>
      <w:lvlText w:val="%9."/>
      <w:lvlJc w:val="right"/>
      <w:pPr>
        <w:ind w:left="7192" w:hanging="180"/>
      </w:pPr>
    </w:lvl>
  </w:abstractNum>
  <w:abstractNum w:abstractNumId="18" w15:restartNumberingAfterBreak="0">
    <w:nsid w:val="20906314"/>
    <w:multiLevelType w:val="multilevel"/>
    <w:tmpl w:val="6F544936"/>
    <w:numStyleLink w:val="22"/>
  </w:abstractNum>
  <w:abstractNum w:abstractNumId="19" w15:restartNumberingAfterBreak="0">
    <w:nsid w:val="215900D9"/>
    <w:multiLevelType w:val="hybridMultilevel"/>
    <w:tmpl w:val="723C035E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23A653BB"/>
    <w:multiLevelType w:val="hybridMultilevel"/>
    <w:tmpl w:val="58C4C8F6"/>
    <w:lvl w:ilvl="0" w:tplc="FC8C2C18">
      <w:start w:val="1"/>
      <w:numFmt w:val="bullet"/>
      <w:pStyle w:val="a1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250E3643"/>
    <w:multiLevelType w:val="multilevel"/>
    <w:tmpl w:val="A3241794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pStyle w:val="a2"/>
      <w:lvlText w:val="%4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160"/>
        </w:tabs>
        <w:ind w:left="2160" w:hanging="1800"/>
      </w:pPr>
      <w:rPr>
        <w:rFonts w:hint="default"/>
      </w:rPr>
    </w:lvl>
  </w:abstractNum>
  <w:abstractNum w:abstractNumId="22" w15:restartNumberingAfterBreak="0">
    <w:nsid w:val="25A61D10"/>
    <w:multiLevelType w:val="hybridMultilevel"/>
    <w:tmpl w:val="76EA8F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73C5DE9"/>
    <w:multiLevelType w:val="hybridMultilevel"/>
    <w:tmpl w:val="24DA01C8"/>
    <w:lvl w:ilvl="0" w:tplc="0F381F7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4" w15:restartNumberingAfterBreak="0">
    <w:nsid w:val="28976C73"/>
    <w:multiLevelType w:val="hybridMultilevel"/>
    <w:tmpl w:val="A18E6B7A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5" w15:restartNumberingAfterBreak="0">
    <w:nsid w:val="29096813"/>
    <w:multiLevelType w:val="multilevel"/>
    <w:tmpl w:val="E3863CEA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6" w15:restartNumberingAfterBreak="0">
    <w:nsid w:val="333F28D3"/>
    <w:multiLevelType w:val="multilevel"/>
    <w:tmpl w:val="761CABA8"/>
    <w:lvl w:ilvl="0">
      <w:start w:val="1"/>
      <w:numFmt w:val="bullet"/>
      <w:lvlText w:val=""/>
      <w:lvlJc w:val="left"/>
      <w:pPr>
        <w:tabs>
          <w:tab w:val="num" w:pos="1134"/>
        </w:tabs>
        <w:ind w:left="0" w:firstLine="709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559"/>
        </w:tabs>
        <w:ind w:left="0" w:firstLine="1134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1985"/>
        </w:tabs>
        <w:ind w:left="1984" w:hanging="425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410"/>
        </w:tabs>
        <w:ind w:left="2409" w:hanging="425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2835"/>
        </w:tabs>
        <w:ind w:left="2834" w:hanging="425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3259" w:hanging="425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3684" w:hanging="425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4109" w:hanging="425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4534" w:hanging="425"/>
      </w:pPr>
      <w:rPr>
        <w:rFonts w:ascii="Wingdings" w:hAnsi="Wingdings" w:hint="default"/>
      </w:rPr>
    </w:lvl>
  </w:abstractNum>
  <w:abstractNum w:abstractNumId="27" w15:restartNumberingAfterBreak="0">
    <w:nsid w:val="347826A8"/>
    <w:multiLevelType w:val="hybridMultilevel"/>
    <w:tmpl w:val="ED02E8FE"/>
    <w:lvl w:ilvl="0" w:tplc="A682712A">
      <w:start w:val="1"/>
      <w:numFmt w:val="decimal"/>
      <w:lvlText w:val="%1."/>
      <w:lvlJc w:val="left"/>
      <w:pPr>
        <w:ind w:left="70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28" w:hanging="360"/>
      </w:pPr>
    </w:lvl>
    <w:lvl w:ilvl="2" w:tplc="0419001B" w:tentative="1">
      <w:start w:val="1"/>
      <w:numFmt w:val="lowerRoman"/>
      <w:lvlText w:val="%3."/>
      <w:lvlJc w:val="right"/>
      <w:pPr>
        <w:ind w:left="2148" w:hanging="180"/>
      </w:pPr>
    </w:lvl>
    <w:lvl w:ilvl="3" w:tplc="0419000F" w:tentative="1">
      <w:start w:val="1"/>
      <w:numFmt w:val="decimal"/>
      <w:lvlText w:val="%4."/>
      <w:lvlJc w:val="left"/>
      <w:pPr>
        <w:ind w:left="2868" w:hanging="360"/>
      </w:pPr>
    </w:lvl>
    <w:lvl w:ilvl="4" w:tplc="04190019" w:tentative="1">
      <w:start w:val="1"/>
      <w:numFmt w:val="lowerLetter"/>
      <w:lvlText w:val="%5."/>
      <w:lvlJc w:val="left"/>
      <w:pPr>
        <w:ind w:left="3588" w:hanging="360"/>
      </w:pPr>
    </w:lvl>
    <w:lvl w:ilvl="5" w:tplc="0419001B" w:tentative="1">
      <w:start w:val="1"/>
      <w:numFmt w:val="lowerRoman"/>
      <w:lvlText w:val="%6."/>
      <w:lvlJc w:val="right"/>
      <w:pPr>
        <w:ind w:left="4308" w:hanging="180"/>
      </w:pPr>
    </w:lvl>
    <w:lvl w:ilvl="6" w:tplc="0419000F" w:tentative="1">
      <w:start w:val="1"/>
      <w:numFmt w:val="decimal"/>
      <w:lvlText w:val="%7."/>
      <w:lvlJc w:val="left"/>
      <w:pPr>
        <w:ind w:left="5028" w:hanging="360"/>
      </w:pPr>
    </w:lvl>
    <w:lvl w:ilvl="7" w:tplc="04190019" w:tentative="1">
      <w:start w:val="1"/>
      <w:numFmt w:val="lowerLetter"/>
      <w:lvlText w:val="%8."/>
      <w:lvlJc w:val="left"/>
      <w:pPr>
        <w:ind w:left="5748" w:hanging="360"/>
      </w:pPr>
    </w:lvl>
    <w:lvl w:ilvl="8" w:tplc="0419001B" w:tentative="1">
      <w:start w:val="1"/>
      <w:numFmt w:val="lowerRoman"/>
      <w:lvlText w:val="%9."/>
      <w:lvlJc w:val="right"/>
      <w:pPr>
        <w:ind w:left="6468" w:hanging="180"/>
      </w:pPr>
    </w:lvl>
  </w:abstractNum>
  <w:abstractNum w:abstractNumId="28" w15:restartNumberingAfterBreak="0">
    <w:nsid w:val="35500D25"/>
    <w:multiLevelType w:val="multilevel"/>
    <w:tmpl w:val="6F544936"/>
    <w:numStyleLink w:val="22"/>
  </w:abstractNum>
  <w:abstractNum w:abstractNumId="29" w15:restartNumberingAfterBreak="0">
    <w:nsid w:val="3631401B"/>
    <w:multiLevelType w:val="hybridMultilevel"/>
    <w:tmpl w:val="683412AC"/>
    <w:lvl w:ilvl="0" w:tplc="A4586EC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8457996"/>
    <w:multiLevelType w:val="hybridMultilevel"/>
    <w:tmpl w:val="B5400DF6"/>
    <w:lvl w:ilvl="0" w:tplc="B8D6900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1" w15:restartNumberingAfterBreak="0">
    <w:nsid w:val="393E4326"/>
    <w:multiLevelType w:val="hybridMultilevel"/>
    <w:tmpl w:val="467EA4C6"/>
    <w:lvl w:ilvl="0" w:tplc="D2F49890">
      <w:start w:val="1"/>
      <w:numFmt w:val="decimal"/>
      <w:lvlText w:val="%1."/>
      <w:lvlJc w:val="left"/>
      <w:pPr>
        <w:ind w:left="1432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52" w:hanging="360"/>
      </w:pPr>
    </w:lvl>
    <w:lvl w:ilvl="2" w:tplc="0419001B">
      <w:start w:val="1"/>
      <w:numFmt w:val="lowerRoman"/>
      <w:lvlText w:val="%3."/>
      <w:lvlJc w:val="right"/>
      <w:pPr>
        <w:ind w:left="2872" w:hanging="180"/>
      </w:pPr>
    </w:lvl>
    <w:lvl w:ilvl="3" w:tplc="0419000F" w:tentative="1">
      <w:start w:val="1"/>
      <w:numFmt w:val="decimal"/>
      <w:lvlText w:val="%4."/>
      <w:lvlJc w:val="left"/>
      <w:pPr>
        <w:ind w:left="3592" w:hanging="360"/>
      </w:pPr>
    </w:lvl>
    <w:lvl w:ilvl="4" w:tplc="04190019" w:tentative="1">
      <w:start w:val="1"/>
      <w:numFmt w:val="lowerLetter"/>
      <w:lvlText w:val="%5."/>
      <w:lvlJc w:val="left"/>
      <w:pPr>
        <w:ind w:left="4312" w:hanging="360"/>
      </w:pPr>
    </w:lvl>
    <w:lvl w:ilvl="5" w:tplc="0419001B" w:tentative="1">
      <w:start w:val="1"/>
      <w:numFmt w:val="lowerRoman"/>
      <w:lvlText w:val="%6."/>
      <w:lvlJc w:val="right"/>
      <w:pPr>
        <w:ind w:left="5032" w:hanging="180"/>
      </w:pPr>
    </w:lvl>
    <w:lvl w:ilvl="6" w:tplc="0419000F" w:tentative="1">
      <w:start w:val="1"/>
      <w:numFmt w:val="decimal"/>
      <w:lvlText w:val="%7."/>
      <w:lvlJc w:val="left"/>
      <w:pPr>
        <w:ind w:left="5752" w:hanging="360"/>
      </w:pPr>
    </w:lvl>
    <w:lvl w:ilvl="7" w:tplc="04190019" w:tentative="1">
      <w:start w:val="1"/>
      <w:numFmt w:val="lowerLetter"/>
      <w:lvlText w:val="%8."/>
      <w:lvlJc w:val="left"/>
      <w:pPr>
        <w:ind w:left="6472" w:hanging="360"/>
      </w:pPr>
    </w:lvl>
    <w:lvl w:ilvl="8" w:tplc="0419001B" w:tentative="1">
      <w:start w:val="1"/>
      <w:numFmt w:val="lowerRoman"/>
      <w:lvlText w:val="%9."/>
      <w:lvlJc w:val="right"/>
      <w:pPr>
        <w:ind w:left="7192" w:hanging="180"/>
      </w:pPr>
    </w:lvl>
  </w:abstractNum>
  <w:abstractNum w:abstractNumId="32" w15:restartNumberingAfterBreak="0">
    <w:nsid w:val="443314AD"/>
    <w:multiLevelType w:val="multilevel"/>
    <w:tmpl w:val="458EEBE0"/>
    <w:lvl w:ilvl="0">
      <w:start w:val="1"/>
      <w:numFmt w:val="decimal"/>
      <w:pStyle w:val="a3"/>
      <w:suff w:val="space"/>
      <w:lvlText w:val="Рис. 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3" w15:restartNumberingAfterBreak="0">
    <w:nsid w:val="585B535A"/>
    <w:multiLevelType w:val="multilevel"/>
    <w:tmpl w:val="F63872E2"/>
    <w:lvl w:ilvl="0">
      <w:start w:val="1"/>
      <w:numFmt w:val="decimal"/>
      <w:lvlText w:val="%1."/>
      <w:lvlJc w:val="left"/>
      <w:pPr>
        <w:ind w:left="492" w:hanging="49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4" w15:restartNumberingAfterBreak="0">
    <w:nsid w:val="58A57FB1"/>
    <w:multiLevelType w:val="multilevel"/>
    <w:tmpl w:val="6F544936"/>
    <w:lvl w:ilvl="0">
      <w:start w:val="1"/>
      <w:numFmt w:val="bullet"/>
      <w:lvlText w:val=""/>
      <w:lvlJc w:val="left"/>
      <w:pPr>
        <w:tabs>
          <w:tab w:val="num" w:pos="1080"/>
        </w:tabs>
        <w:ind w:left="0" w:firstLine="720"/>
      </w:pPr>
      <w:rPr>
        <w:rFonts w:ascii="Symbol" w:hAnsi="Symbol" w:hint="default"/>
        <w:color w:val="auto"/>
      </w:rPr>
    </w:lvl>
    <w:lvl w:ilvl="1">
      <w:start w:val="1"/>
      <w:numFmt w:val="lowerLetter"/>
      <w:lvlText w:val="%2)"/>
      <w:lvlJc w:val="left"/>
      <w:pPr>
        <w:tabs>
          <w:tab w:val="num" w:pos="1440"/>
        </w:tabs>
        <w:ind w:left="0" w:firstLine="108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800"/>
        </w:tabs>
        <w:ind w:left="0" w:firstLine="144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2160"/>
        </w:tabs>
        <w:ind w:left="0" w:firstLine="180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520"/>
        </w:tabs>
        <w:ind w:left="0" w:firstLine="21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880"/>
        </w:tabs>
        <w:ind w:left="1800" w:firstLine="7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240"/>
        </w:tabs>
        <w:ind w:left="2160" w:firstLine="72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600"/>
        </w:tabs>
        <w:ind w:left="2520" w:firstLine="7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960"/>
        </w:tabs>
        <w:ind w:left="2880" w:firstLine="720"/>
      </w:pPr>
      <w:rPr>
        <w:rFonts w:hint="default"/>
      </w:rPr>
    </w:lvl>
  </w:abstractNum>
  <w:abstractNum w:abstractNumId="35" w15:restartNumberingAfterBreak="0">
    <w:nsid w:val="5A84311D"/>
    <w:multiLevelType w:val="hybridMultilevel"/>
    <w:tmpl w:val="C00C3CDC"/>
    <w:lvl w:ilvl="0" w:tplc="4AB6845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6" w15:restartNumberingAfterBreak="0">
    <w:nsid w:val="5D123824"/>
    <w:multiLevelType w:val="hybridMultilevel"/>
    <w:tmpl w:val="D9EAA19A"/>
    <w:lvl w:ilvl="0" w:tplc="25F0B318">
      <w:start w:val="1"/>
      <w:numFmt w:val="decimal"/>
      <w:pStyle w:val="a4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7" w15:restartNumberingAfterBreak="0">
    <w:nsid w:val="64CA5EDA"/>
    <w:multiLevelType w:val="hybridMultilevel"/>
    <w:tmpl w:val="14AA015E"/>
    <w:lvl w:ilvl="0" w:tplc="FFFFFFFF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67FC70B2"/>
    <w:multiLevelType w:val="hybridMultilevel"/>
    <w:tmpl w:val="6F4C2824"/>
    <w:lvl w:ilvl="0" w:tplc="70526CC8">
      <w:start w:val="1"/>
      <w:numFmt w:val="decimal"/>
      <w:pStyle w:val="a5"/>
      <w:lvlText w:val="%1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9" w15:restartNumberingAfterBreak="0">
    <w:nsid w:val="69B51D24"/>
    <w:multiLevelType w:val="multilevel"/>
    <w:tmpl w:val="6F544936"/>
    <w:styleLink w:val="22"/>
    <w:lvl w:ilvl="0">
      <w:start w:val="1"/>
      <w:numFmt w:val="bullet"/>
      <w:lvlText w:val=""/>
      <w:lvlJc w:val="left"/>
      <w:pPr>
        <w:tabs>
          <w:tab w:val="num" w:pos="1080"/>
        </w:tabs>
        <w:ind w:left="0" w:firstLine="720"/>
      </w:pPr>
      <w:rPr>
        <w:rFonts w:ascii="Symbol" w:hAnsi="Symbol" w:hint="default"/>
        <w:color w:val="auto"/>
      </w:rPr>
    </w:lvl>
    <w:lvl w:ilvl="1">
      <w:start w:val="1"/>
      <w:numFmt w:val="lowerLetter"/>
      <w:lvlText w:val="%2)"/>
      <w:lvlJc w:val="left"/>
      <w:pPr>
        <w:tabs>
          <w:tab w:val="num" w:pos="1440"/>
        </w:tabs>
        <w:ind w:left="0" w:firstLine="108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800"/>
        </w:tabs>
        <w:ind w:left="0" w:firstLine="144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2160"/>
        </w:tabs>
        <w:ind w:left="0" w:firstLine="180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520"/>
        </w:tabs>
        <w:ind w:left="0" w:firstLine="21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880"/>
        </w:tabs>
        <w:ind w:left="1800" w:firstLine="7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240"/>
        </w:tabs>
        <w:ind w:left="2160" w:firstLine="72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600"/>
        </w:tabs>
        <w:ind w:left="2520" w:firstLine="7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960"/>
        </w:tabs>
        <w:ind w:left="2880" w:firstLine="720"/>
      </w:pPr>
      <w:rPr>
        <w:rFonts w:hint="default"/>
      </w:rPr>
    </w:lvl>
  </w:abstractNum>
  <w:abstractNum w:abstractNumId="40" w15:restartNumberingAfterBreak="0">
    <w:nsid w:val="6FDA5BC5"/>
    <w:multiLevelType w:val="multilevel"/>
    <w:tmpl w:val="BFD01092"/>
    <w:lvl w:ilvl="0">
      <w:start w:val="1"/>
      <w:numFmt w:val="decimal"/>
      <w:pStyle w:val="a6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1" w15:restartNumberingAfterBreak="0">
    <w:nsid w:val="6FE325F8"/>
    <w:multiLevelType w:val="multilevel"/>
    <w:tmpl w:val="98C8DEDE"/>
    <w:lvl w:ilvl="0">
      <w:start w:val="1"/>
      <w:numFmt w:val="decimal"/>
      <w:lvlText w:val="%1)"/>
      <w:lvlJc w:val="left"/>
      <w:pPr>
        <w:tabs>
          <w:tab w:val="num" w:pos="1134"/>
        </w:tabs>
        <w:ind w:left="0" w:firstLine="709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584"/>
        </w:tabs>
        <w:ind w:left="0" w:firstLine="1134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559"/>
        </w:tabs>
        <w:ind w:left="1984" w:hanging="425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984"/>
        </w:tabs>
        <w:ind w:left="2409" w:hanging="425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409"/>
        </w:tabs>
        <w:ind w:left="2834" w:hanging="425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834"/>
        </w:tabs>
        <w:ind w:left="3259" w:hanging="425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259"/>
        </w:tabs>
        <w:ind w:left="3684" w:hanging="425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684"/>
        </w:tabs>
        <w:ind w:left="4109" w:hanging="425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4109"/>
        </w:tabs>
        <w:ind w:left="4534" w:hanging="425"/>
      </w:pPr>
      <w:rPr>
        <w:rFonts w:hint="default"/>
      </w:rPr>
    </w:lvl>
  </w:abstractNum>
  <w:abstractNum w:abstractNumId="42" w15:restartNumberingAfterBreak="0">
    <w:nsid w:val="721A177E"/>
    <w:multiLevelType w:val="hybridMultilevel"/>
    <w:tmpl w:val="9E3AB358"/>
    <w:lvl w:ilvl="0" w:tplc="4B4E73C2">
      <w:start w:val="1"/>
      <w:numFmt w:val="bullet"/>
      <w:pStyle w:val="-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58DA24F8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C4C6974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31B0BE0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D8F85A44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5FE8CD6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D40EBF0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531CF3B6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208A96DA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num w:numId="1" w16cid:durableId="2080975722">
    <w:abstractNumId w:val="26"/>
  </w:num>
  <w:num w:numId="2" w16cid:durableId="744256817">
    <w:abstractNumId w:val="41"/>
  </w:num>
  <w:num w:numId="3" w16cid:durableId="285239832">
    <w:abstractNumId w:val="21"/>
  </w:num>
  <w:num w:numId="4" w16cid:durableId="1887719857">
    <w:abstractNumId w:val="1"/>
  </w:num>
  <w:num w:numId="5" w16cid:durableId="1027216417">
    <w:abstractNumId w:val="42"/>
  </w:num>
  <w:num w:numId="6" w16cid:durableId="2061779770">
    <w:abstractNumId w:val="34"/>
  </w:num>
  <w:num w:numId="7" w16cid:durableId="645940512">
    <w:abstractNumId w:val="7"/>
  </w:num>
  <w:num w:numId="8" w16cid:durableId="1284120448">
    <w:abstractNumId w:val="20"/>
  </w:num>
  <w:num w:numId="9" w16cid:durableId="49696805">
    <w:abstractNumId w:val="15"/>
  </w:num>
  <w:num w:numId="10" w16cid:durableId="1401833075">
    <w:abstractNumId w:val="36"/>
  </w:num>
  <w:num w:numId="11" w16cid:durableId="1672173432">
    <w:abstractNumId w:val="6"/>
  </w:num>
  <w:num w:numId="12" w16cid:durableId="1380741222">
    <w:abstractNumId w:val="38"/>
  </w:num>
  <w:num w:numId="13" w16cid:durableId="1123501889">
    <w:abstractNumId w:val="0"/>
  </w:num>
  <w:num w:numId="14" w16cid:durableId="657459461">
    <w:abstractNumId w:val="39"/>
  </w:num>
  <w:num w:numId="15" w16cid:durableId="1226529287">
    <w:abstractNumId w:val="8"/>
  </w:num>
  <w:num w:numId="16" w16cid:durableId="1664160420">
    <w:abstractNumId w:val="28"/>
  </w:num>
  <w:num w:numId="17" w16cid:durableId="143859894">
    <w:abstractNumId w:val="18"/>
  </w:num>
  <w:num w:numId="18" w16cid:durableId="435249240">
    <w:abstractNumId w:val="12"/>
  </w:num>
  <w:num w:numId="19" w16cid:durableId="1249071019">
    <w:abstractNumId w:val="37"/>
  </w:num>
  <w:num w:numId="20" w16cid:durableId="754286456">
    <w:abstractNumId w:val="3"/>
  </w:num>
  <w:num w:numId="21" w16cid:durableId="43333932">
    <w:abstractNumId w:val="4"/>
  </w:num>
  <w:num w:numId="22" w16cid:durableId="1087192895">
    <w:abstractNumId w:val="31"/>
  </w:num>
  <w:num w:numId="23" w16cid:durableId="1182359337">
    <w:abstractNumId w:val="17"/>
  </w:num>
  <w:num w:numId="24" w16cid:durableId="2006471538">
    <w:abstractNumId w:val="2"/>
  </w:num>
  <w:num w:numId="25" w16cid:durableId="720327551">
    <w:abstractNumId w:val="36"/>
    <w:lvlOverride w:ilvl="0">
      <w:startOverride w:val="1"/>
    </w:lvlOverride>
  </w:num>
  <w:num w:numId="26" w16cid:durableId="1791708050">
    <w:abstractNumId w:val="40"/>
  </w:num>
  <w:num w:numId="27" w16cid:durableId="647903138">
    <w:abstractNumId w:val="35"/>
  </w:num>
  <w:num w:numId="28" w16cid:durableId="1167210612">
    <w:abstractNumId w:val="5"/>
  </w:num>
  <w:num w:numId="29" w16cid:durableId="198404200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50278904">
    <w:abstractNumId w:val="32"/>
  </w:num>
  <w:num w:numId="31" w16cid:durableId="1027222972">
    <w:abstractNumId w:val="29"/>
  </w:num>
  <w:num w:numId="32" w16cid:durableId="304816145">
    <w:abstractNumId w:val="10"/>
  </w:num>
  <w:num w:numId="33" w16cid:durableId="1236745287">
    <w:abstractNumId w:val="16"/>
  </w:num>
  <w:num w:numId="34" w16cid:durableId="1689135139">
    <w:abstractNumId w:val="4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1927685445">
    <w:abstractNumId w:val="23"/>
  </w:num>
  <w:num w:numId="36" w16cid:durableId="674579882">
    <w:abstractNumId w:val="40"/>
  </w:num>
  <w:num w:numId="37" w16cid:durableId="630288142">
    <w:abstractNumId w:val="24"/>
  </w:num>
  <w:num w:numId="38" w16cid:durableId="1183663630">
    <w:abstractNumId w:val="30"/>
  </w:num>
  <w:num w:numId="39" w16cid:durableId="1815950126">
    <w:abstractNumId w:val="19"/>
  </w:num>
  <w:num w:numId="40" w16cid:durableId="387800751">
    <w:abstractNumId w:val="13"/>
  </w:num>
  <w:num w:numId="41" w16cid:durableId="1767847864">
    <w:abstractNumId w:val="27"/>
  </w:num>
  <w:num w:numId="42" w16cid:durableId="631638592">
    <w:abstractNumId w:val="11"/>
  </w:num>
  <w:num w:numId="43" w16cid:durableId="437331958">
    <w:abstractNumId w:val="9"/>
  </w:num>
  <w:num w:numId="44" w16cid:durableId="1816676553">
    <w:abstractNumId w:val="33"/>
  </w:num>
  <w:num w:numId="45" w16cid:durableId="1724326375">
    <w:abstractNumId w:val="25"/>
  </w:num>
  <w:num w:numId="46" w16cid:durableId="1975525115">
    <w:abstractNumId w:val="22"/>
  </w:num>
  <w:num w:numId="47" w16cid:durableId="1337422692">
    <w:abstractNumId w:val="14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removePersonalInformation/>
  <w:removeDateAndTime/>
  <w:attachedTemplate r:id="rId1"/>
  <w:documentProtection w:formatting="1" w:enforcement="0"/>
  <w:styleLockTheme/>
  <w:styleLockQFSet/>
  <w:defaultTabStop w:val="708"/>
  <w:drawingGridHorizontalSpacing w:val="14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436A8"/>
    <w:rsid w:val="00003463"/>
    <w:rsid w:val="00011597"/>
    <w:rsid w:val="00011C8E"/>
    <w:rsid w:val="0001256E"/>
    <w:rsid w:val="00025991"/>
    <w:rsid w:val="000279A6"/>
    <w:rsid w:val="00031198"/>
    <w:rsid w:val="00035C4C"/>
    <w:rsid w:val="0003656F"/>
    <w:rsid w:val="00041363"/>
    <w:rsid w:val="00045011"/>
    <w:rsid w:val="00045FCD"/>
    <w:rsid w:val="000511ED"/>
    <w:rsid w:val="000563AA"/>
    <w:rsid w:val="00060D9E"/>
    <w:rsid w:val="000616FB"/>
    <w:rsid w:val="0006172D"/>
    <w:rsid w:val="00062049"/>
    <w:rsid w:val="00063A15"/>
    <w:rsid w:val="00064E8B"/>
    <w:rsid w:val="00067423"/>
    <w:rsid w:val="0007123A"/>
    <w:rsid w:val="00075CF2"/>
    <w:rsid w:val="0008127A"/>
    <w:rsid w:val="00090579"/>
    <w:rsid w:val="00095910"/>
    <w:rsid w:val="00096F06"/>
    <w:rsid w:val="000A16B2"/>
    <w:rsid w:val="000A6A2F"/>
    <w:rsid w:val="000B079D"/>
    <w:rsid w:val="000B1034"/>
    <w:rsid w:val="000B1EE3"/>
    <w:rsid w:val="000B1F41"/>
    <w:rsid w:val="000B5D9C"/>
    <w:rsid w:val="000B733F"/>
    <w:rsid w:val="000E4EA2"/>
    <w:rsid w:val="000F5C89"/>
    <w:rsid w:val="000F71FD"/>
    <w:rsid w:val="0010727C"/>
    <w:rsid w:val="00111A18"/>
    <w:rsid w:val="00111FF9"/>
    <w:rsid w:val="0011345D"/>
    <w:rsid w:val="00122535"/>
    <w:rsid w:val="0013416A"/>
    <w:rsid w:val="00141AA8"/>
    <w:rsid w:val="00151BEC"/>
    <w:rsid w:val="0015295A"/>
    <w:rsid w:val="00156F5F"/>
    <w:rsid w:val="00162375"/>
    <w:rsid w:val="00170731"/>
    <w:rsid w:val="00175425"/>
    <w:rsid w:val="001832F5"/>
    <w:rsid w:val="00185F11"/>
    <w:rsid w:val="00191035"/>
    <w:rsid w:val="0019741C"/>
    <w:rsid w:val="001B1B03"/>
    <w:rsid w:val="001B32F7"/>
    <w:rsid w:val="001C06A6"/>
    <w:rsid w:val="001C0D1E"/>
    <w:rsid w:val="001C4532"/>
    <w:rsid w:val="001C5950"/>
    <w:rsid w:val="001C5B5B"/>
    <w:rsid w:val="001E5220"/>
    <w:rsid w:val="001E5926"/>
    <w:rsid w:val="001E620D"/>
    <w:rsid w:val="001E6E38"/>
    <w:rsid w:val="001F5D65"/>
    <w:rsid w:val="0020070E"/>
    <w:rsid w:val="002022C7"/>
    <w:rsid w:val="00217B35"/>
    <w:rsid w:val="00237987"/>
    <w:rsid w:val="00237C7A"/>
    <w:rsid w:val="00240C34"/>
    <w:rsid w:val="00242B38"/>
    <w:rsid w:val="002439F3"/>
    <w:rsid w:val="00245EBB"/>
    <w:rsid w:val="00250514"/>
    <w:rsid w:val="00252070"/>
    <w:rsid w:val="002523D2"/>
    <w:rsid w:val="0025334A"/>
    <w:rsid w:val="002621B8"/>
    <w:rsid w:val="00262A24"/>
    <w:rsid w:val="00263013"/>
    <w:rsid w:val="002632D6"/>
    <w:rsid w:val="0026729C"/>
    <w:rsid w:val="00283387"/>
    <w:rsid w:val="002834B3"/>
    <w:rsid w:val="00285AD9"/>
    <w:rsid w:val="00286F89"/>
    <w:rsid w:val="00290DF9"/>
    <w:rsid w:val="00294AB7"/>
    <w:rsid w:val="002A0021"/>
    <w:rsid w:val="002D1672"/>
    <w:rsid w:val="002D5C58"/>
    <w:rsid w:val="002E15A5"/>
    <w:rsid w:val="002E373A"/>
    <w:rsid w:val="002E7750"/>
    <w:rsid w:val="002F7975"/>
    <w:rsid w:val="0030071C"/>
    <w:rsid w:val="003106A7"/>
    <w:rsid w:val="00312B77"/>
    <w:rsid w:val="00321776"/>
    <w:rsid w:val="0032459F"/>
    <w:rsid w:val="00326923"/>
    <w:rsid w:val="00327A23"/>
    <w:rsid w:val="0033422C"/>
    <w:rsid w:val="0033690C"/>
    <w:rsid w:val="00340A3A"/>
    <w:rsid w:val="00341A02"/>
    <w:rsid w:val="00344B49"/>
    <w:rsid w:val="003525D0"/>
    <w:rsid w:val="00360660"/>
    <w:rsid w:val="003714D1"/>
    <w:rsid w:val="00371E39"/>
    <w:rsid w:val="0037417C"/>
    <w:rsid w:val="00374C59"/>
    <w:rsid w:val="00384ECC"/>
    <w:rsid w:val="00392C41"/>
    <w:rsid w:val="00394840"/>
    <w:rsid w:val="00395E78"/>
    <w:rsid w:val="003B2153"/>
    <w:rsid w:val="003B5004"/>
    <w:rsid w:val="003B7418"/>
    <w:rsid w:val="003C218B"/>
    <w:rsid w:val="003D23F4"/>
    <w:rsid w:val="003D414E"/>
    <w:rsid w:val="003D41F0"/>
    <w:rsid w:val="003E4132"/>
    <w:rsid w:val="003E4C7B"/>
    <w:rsid w:val="003E4F6C"/>
    <w:rsid w:val="003E7C59"/>
    <w:rsid w:val="003F193B"/>
    <w:rsid w:val="003F274E"/>
    <w:rsid w:val="0040671E"/>
    <w:rsid w:val="004156CB"/>
    <w:rsid w:val="00417595"/>
    <w:rsid w:val="00420AB7"/>
    <w:rsid w:val="00430251"/>
    <w:rsid w:val="004329C7"/>
    <w:rsid w:val="00433E79"/>
    <w:rsid w:val="004430D9"/>
    <w:rsid w:val="00447171"/>
    <w:rsid w:val="00453CBA"/>
    <w:rsid w:val="004557D2"/>
    <w:rsid w:val="00456558"/>
    <w:rsid w:val="00457F0D"/>
    <w:rsid w:val="00460ACF"/>
    <w:rsid w:val="00461F16"/>
    <w:rsid w:val="00470339"/>
    <w:rsid w:val="00475C3D"/>
    <w:rsid w:val="00493ECD"/>
    <w:rsid w:val="00497F6F"/>
    <w:rsid w:val="004A5302"/>
    <w:rsid w:val="004A5B45"/>
    <w:rsid w:val="004B37E8"/>
    <w:rsid w:val="004B5CD2"/>
    <w:rsid w:val="004B600A"/>
    <w:rsid w:val="004C111A"/>
    <w:rsid w:val="004D0120"/>
    <w:rsid w:val="004D6D91"/>
    <w:rsid w:val="004E0895"/>
    <w:rsid w:val="004E6B79"/>
    <w:rsid w:val="004F2A89"/>
    <w:rsid w:val="004F7F88"/>
    <w:rsid w:val="005014BF"/>
    <w:rsid w:val="00506F69"/>
    <w:rsid w:val="00516DFF"/>
    <w:rsid w:val="00524A41"/>
    <w:rsid w:val="00525E40"/>
    <w:rsid w:val="00525EDA"/>
    <w:rsid w:val="00543F39"/>
    <w:rsid w:val="00544F2D"/>
    <w:rsid w:val="00565142"/>
    <w:rsid w:val="00566333"/>
    <w:rsid w:val="005708C6"/>
    <w:rsid w:val="0057316C"/>
    <w:rsid w:val="005736FF"/>
    <w:rsid w:val="0057482E"/>
    <w:rsid w:val="0057705F"/>
    <w:rsid w:val="005829FF"/>
    <w:rsid w:val="00593BA2"/>
    <w:rsid w:val="005A5FA3"/>
    <w:rsid w:val="005C2332"/>
    <w:rsid w:val="005D208F"/>
    <w:rsid w:val="005D2800"/>
    <w:rsid w:val="005D5F56"/>
    <w:rsid w:val="005E4F2A"/>
    <w:rsid w:val="005E571B"/>
    <w:rsid w:val="005F5D88"/>
    <w:rsid w:val="005F66D7"/>
    <w:rsid w:val="00601F8B"/>
    <w:rsid w:val="006060DA"/>
    <w:rsid w:val="006138F9"/>
    <w:rsid w:val="0061448D"/>
    <w:rsid w:val="0061590A"/>
    <w:rsid w:val="00620A65"/>
    <w:rsid w:val="006273D9"/>
    <w:rsid w:val="00647B9F"/>
    <w:rsid w:val="006505F3"/>
    <w:rsid w:val="006523BA"/>
    <w:rsid w:val="0065483E"/>
    <w:rsid w:val="00666FF1"/>
    <w:rsid w:val="006722A3"/>
    <w:rsid w:val="00674524"/>
    <w:rsid w:val="006778B2"/>
    <w:rsid w:val="00691A62"/>
    <w:rsid w:val="006B3E75"/>
    <w:rsid w:val="006B4CA3"/>
    <w:rsid w:val="006B6E18"/>
    <w:rsid w:val="006C2933"/>
    <w:rsid w:val="006C7A54"/>
    <w:rsid w:val="006D42FC"/>
    <w:rsid w:val="006D5189"/>
    <w:rsid w:val="006E2B77"/>
    <w:rsid w:val="006E7B40"/>
    <w:rsid w:val="006F2E24"/>
    <w:rsid w:val="006F5F48"/>
    <w:rsid w:val="00700485"/>
    <w:rsid w:val="0070268E"/>
    <w:rsid w:val="0070592F"/>
    <w:rsid w:val="007114C2"/>
    <w:rsid w:val="0071183B"/>
    <w:rsid w:val="00715648"/>
    <w:rsid w:val="007246FB"/>
    <w:rsid w:val="00730E39"/>
    <w:rsid w:val="007367E5"/>
    <w:rsid w:val="00737CEE"/>
    <w:rsid w:val="0075210F"/>
    <w:rsid w:val="007531CD"/>
    <w:rsid w:val="00764ADC"/>
    <w:rsid w:val="00773594"/>
    <w:rsid w:val="00773993"/>
    <w:rsid w:val="0078167B"/>
    <w:rsid w:val="00781BBC"/>
    <w:rsid w:val="0078465D"/>
    <w:rsid w:val="00792930"/>
    <w:rsid w:val="007930ED"/>
    <w:rsid w:val="007A0DD6"/>
    <w:rsid w:val="007B214A"/>
    <w:rsid w:val="007B2556"/>
    <w:rsid w:val="007B6B05"/>
    <w:rsid w:val="007C378E"/>
    <w:rsid w:val="007D0609"/>
    <w:rsid w:val="007D3A85"/>
    <w:rsid w:val="007D447C"/>
    <w:rsid w:val="007E0985"/>
    <w:rsid w:val="007E23E5"/>
    <w:rsid w:val="007E2A7E"/>
    <w:rsid w:val="007F1CFE"/>
    <w:rsid w:val="007F401F"/>
    <w:rsid w:val="007F47B2"/>
    <w:rsid w:val="007F57AB"/>
    <w:rsid w:val="008045D8"/>
    <w:rsid w:val="00810E41"/>
    <w:rsid w:val="0081585A"/>
    <w:rsid w:val="008244CC"/>
    <w:rsid w:val="00826C30"/>
    <w:rsid w:val="008302C7"/>
    <w:rsid w:val="00830F2D"/>
    <w:rsid w:val="0084195D"/>
    <w:rsid w:val="008436A8"/>
    <w:rsid w:val="008448E8"/>
    <w:rsid w:val="0084761A"/>
    <w:rsid w:val="00853432"/>
    <w:rsid w:val="00856000"/>
    <w:rsid w:val="00877A00"/>
    <w:rsid w:val="00880F0B"/>
    <w:rsid w:val="0088104B"/>
    <w:rsid w:val="00882E9D"/>
    <w:rsid w:val="0089067C"/>
    <w:rsid w:val="008A50C5"/>
    <w:rsid w:val="008B0D79"/>
    <w:rsid w:val="008B1C72"/>
    <w:rsid w:val="008C0CD8"/>
    <w:rsid w:val="008C30A4"/>
    <w:rsid w:val="008D6C4D"/>
    <w:rsid w:val="008E3683"/>
    <w:rsid w:val="008E4E02"/>
    <w:rsid w:val="008F7B0D"/>
    <w:rsid w:val="00901CCC"/>
    <w:rsid w:val="00901FC4"/>
    <w:rsid w:val="00917645"/>
    <w:rsid w:val="00917D90"/>
    <w:rsid w:val="00921F36"/>
    <w:rsid w:val="00923E95"/>
    <w:rsid w:val="009267E9"/>
    <w:rsid w:val="0093477C"/>
    <w:rsid w:val="00937186"/>
    <w:rsid w:val="00953752"/>
    <w:rsid w:val="00955227"/>
    <w:rsid w:val="009576EA"/>
    <w:rsid w:val="00961BBB"/>
    <w:rsid w:val="00972703"/>
    <w:rsid w:val="00976D15"/>
    <w:rsid w:val="00983861"/>
    <w:rsid w:val="00984522"/>
    <w:rsid w:val="00985035"/>
    <w:rsid w:val="0099062C"/>
    <w:rsid w:val="00993CCD"/>
    <w:rsid w:val="009A58F5"/>
    <w:rsid w:val="009A77CB"/>
    <w:rsid w:val="009B0BF2"/>
    <w:rsid w:val="009B1702"/>
    <w:rsid w:val="009B21FF"/>
    <w:rsid w:val="009C0CF1"/>
    <w:rsid w:val="009D0645"/>
    <w:rsid w:val="009D6B0D"/>
    <w:rsid w:val="009E14DF"/>
    <w:rsid w:val="009E5A48"/>
    <w:rsid w:val="009F270C"/>
    <w:rsid w:val="009F4740"/>
    <w:rsid w:val="009F5065"/>
    <w:rsid w:val="009F671B"/>
    <w:rsid w:val="00A004DE"/>
    <w:rsid w:val="00A00C8B"/>
    <w:rsid w:val="00A02619"/>
    <w:rsid w:val="00A2111C"/>
    <w:rsid w:val="00A233A8"/>
    <w:rsid w:val="00A25D9F"/>
    <w:rsid w:val="00A37449"/>
    <w:rsid w:val="00A37D06"/>
    <w:rsid w:val="00A4564D"/>
    <w:rsid w:val="00A64183"/>
    <w:rsid w:val="00A76F33"/>
    <w:rsid w:val="00A81009"/>
    <w:rsid w:val="00A9149A"/>
    <w:rsid w:val="00A93972"/>
    <w:rsid w:val="00A95BAF"/>
    <w:rsid w:val="00A97310"/>
    <w:rsid w:val="00AA303B"/>
    <w:rsid w:val="00AA6283"/>
    <w:rsid w:val="00AB102B"/>
    <w:rsid w:val="00AB3C76"/>
    <w:rsid w:val="00AC090B"/>
    <w:rsid w:val="00AD03E2"/>
    <w:rsid w:val="00AE1D8A"/>
    <w:rsid w:val="00AE1FDE"/>
    <w:rsid w:val="00AE243B"/>
    <w:rsid w:val="00AE53D9"/>
    <w:rsid w:val="00B04873"/>
    <w:rsid w:val="00B120FE"/>
    <w:rsid w:val="00B13B4B"/>
    <w:rsid w:val="00B179F3"/>
    <w:rsid w:val="00B2467F"/>
    <w:rsid w:val="00B40ADB"/>
    <w:rsid w:val="00B43B21"/>
    <w:rsid w:val="00B53DFE"/>
    <w:rsid w:val="00B624BE"/>
    <w:rsid w:val="00B66B5D"/>
    <w:rsid w:val="00B705A3"/>
    <w:rsid w:val="00B81E9A"/>
    <w:rsid w:val="00B861A5"/>
    <w:rsid w:val="00B95B59"/>
    <w:rsid w:val="00B968FE"/>
    <w:rsid w:val="00BA0C7D"/>
    <w:rsid w:val="00BC55DF"/>
    <w:rsid w:val="00BD67A1"/>
    <w:rsid w:val="00BE19C9"/>
    <w:rsid w:val="00BE1C48"/>
    <w:rsid w:val="00BF39B1"/>
    <w:rsid w:val="00BF4854"/>
    <w:rsid w:val="00C07B97"/>
    <w:rsid w:val="00C11638"/>
    <w:rsid w:val="00C1387D"/>
    <w:rsid w:val="00C174D6"/>
    <w:rsid w:val="00C212CE"/>
    <w:rsid w:val="00C21FAB"/>
    <w:rsid w:val="00C31966"/>
    <w:rsid w:val="00C32FD1"/>
    <w:rsid w:val="00C36F05"/>
    <w:rsid w:val="00C469D8"/>
    <w:rsid w:val="00C50173"/>
    <w:rsid w:val="00C5031D"/>
    <w:rsid w:val="00C5138D"/>
    <w:rsid w:val="00C53ADA"/>
    <w:rsid w:val="00C6615B"/>
    <w:rsid w:val="00C67DCE"/>
    <w:rsid w:val="00C77E41"/>
    <w:rsid w:val="00C91856"/>
    <w:rsid w:val="00C91D85"/>
    <w:rsid w:val="00C93DCC"/>
    <w:rsid w:val="00C95F2B"/>
    <w:rsid w:val="00CD69E8"/>
    <w:rsid w:val="00CE0D06"/>
    <w:rsid w:val="00CF3935"/>
    <w:rsid w:val="00CF5A6E"/>
    <w:rsid w:val="00D02848"/>
    <w:rsid w:val="00D02DBE"/>
    <w:rsid w:val="00D139C3"/>
    <w:rsid w:val="00D14383"/>
    <w:rsid w:val="00D2421F"/>
    <w:rsid w:val="00D24CF4"/>
    <w:rsid w:val="00D25FDC"/>
    <w:rsid w:val="00D26E43"/>
    <w:rsid w:val="00D32446"/>
    <w:rsid w:val="00D335CB"/>
    <w:rsid w:val="00D36686"/>
    <w:rsid w:val="00D4164E"/>
    <w:rsid w:val="00D4199E"/>
    <w:rsid w:val="00D5217D"/>
    <w:rsid w:val="00D52829"/>
    <w:rsid w:val="00D60F71"/>
    <w:rsid w:val="00D740EB"/>
    <w:rsid w:val="00D84692"/>
    <w:rsid w:val="00D85BB9"/>
    <w:rsid w:val="00D9372A"/>
    <w:rsid w:val="00D9639A"/>
    <w:rsid w:val="00DA1B1D"/>
    <w:rsid w:val="00DA3E7D"/>
    <w:rsid w:val="00DA6E21"/>
    <w:rsid w:val="00DB4EC5"/>
    <w:rsid w:val="00DB5EE6"/>
    <w:rsid w:val="00DB66C1"/>
    <w:rsid w:val="00DC71F6"/>
    <w:rsid w:val="00E00A29"/>
    <w:rsid w:val="00E06E18"/>
    <w:rsid w:val="00E12412"/>
    <w:rsid w:val="00E13401"/>
    <w:rsid w:val="00E219C3"/>
    <w:rsid w:val="00E4438E"/>
    <w:rsid w:val="00E46DA0"/>
    <w:rsid w:val="00E47588"/>
    <w:rsid w:val="00E475E7"/>
    <w:rsid w:val="00E478FF"/>
    <w:rsid w:val="00E53F38"/>
    <w:rsid w:val="00E675B9"/>
    <w:rsid w:val="00E75F02"/>
    <w:rsid w:val="00E760E2"/>
    <w:rsid w:val="00E802CE"/>
    <w:rsid w:val="00E80FFE"/>
    <w:rsid w:val="00E81A23"/>
    <w:rsid w:val="00E836EA"/>
    <w:rsid w:val="00E8692A"/>
    <w:rsid w:val="00E94C8B"/>
    <w:rsid w:val="00EA2AF0"/>
    <w:rsid w:val="00EA49C7"/>
    <w:rsid w:val="00EB08A9"/>
    <w:rsid w:val="00EB2E09"/>
    <w:rsid w:val="00EB4A08"/>
    <w:rsid w:val="00EC03D0"/>
    <w:rsid w:val="00EC06C5"/>
    <w:rsid w:val="00EC23DD"/>
    <w:rsid w:val="00EC5903"/>
    <w:rsid w:val="00EE1CFD"/>
    <w:rsid w:val="00EE6B16"/>
    <w:rsid w:val="00EF4ADA"/>
    <w:rsid w:val="00F02199"/>
    <w:rsid w:val="00F03722"/>
    <w:rsid w:val="00F16104"/>
    <w:rsid w:val="00F2105D"/>
    <w:rsid w:val="00F25DCE"/>
    <w:rsid w:val="00F3062F"/>
    <w:rsid w:val="00F3310E"/>
    <w:rsid w:val="00F33F0A"/>
    <w:rsid w:val="00F46D79"/>
    <w:rsid w:val="00F52F00"/>
    <w:rsid w:val="00F570B7"/>
    <w:rsid w:val="00F62183"/>
    <w:rsid w:val="00F667C1"/>
    <w:rsid w:val="00F67AC2"/>
    <w:rsid w:val="00F72418"/>
    <w:rsid w:val="00F72D85"/>
    <w:rsid w:val="00F7377D"/>
    <w:rsid w:val="00F74364"/>
    <w:rsid w:val="00F91A1E"/>
    <w:rsid w:val="00F95E79"/>
    <w:rsid w:val="00F97C10"/>
    <w:rsid w:val="00FA32D6"/>
    <w:rsid w:val="00FB359E"/>
    <w:rsid w:val="00FB5D42"/>
    <w:rsid w:val="00FD1F3B"/>
    <w:rsid w:val="00FD498F"/>
    <w:rsid w:val="00FE2979"/>
    <w:rsid w:val="00FE4D8C"/>
    <w:rsid w:val="00FE7FAB"/>
    <w:rsid w:val="00FF636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72E238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jc w:val="both"/>
      </w:pPr>
    </w:pPrDefault>
  </w:docDefaults>
  <w:latentStyles w:defLockedState="1" w:defUIPriority="99" w:defSemiHidden="0" w:defUnhideWhenUsed="0" w:defQFormat="0" w:count="376">
    <w:lsdException w:name="Normal" w:locked="0" w:uiPriority="0" w:qFormat="1"/>
    <w:lsdException w:name="heading 1" w:locked="0" w:uiPriority="1" w:qFormat="1"/>
    <w:lsdException w:name="heading 2" w:locked="0" w:semiHidden="1" w:uiPriority="1" w:unhideWhenUsed="1" w:qFormat="1"/>
    <w:lsdException w:name="heading 3" w:locked="0" w:semiHidden="1" w:uiPriority="1" w:unhideWhenUsed="1" w:qFormat="1"/>
    <w:lsdException w:name="heading 4" w:locked="0" w:semiHidden="1" w:uiPriority="1" w:unhideWhenUsed="1" w:qFormat="1"/>
    <w:lsdException w:name="heading 5" w:locked="0" w:semiHidden="1" w:uiPriority="1" w:unhideWhenUsed="1" w:qFormat="1"/>
    <w:lsdException w:name="heading 6" w:locked="0" w:semiHidden="1" w:uiPriority="5" w:unhideWhenUsed="1" w:qFormat="1"/>
    <w:lsdException w:name="heading 7" w:locked="0" w:semiHidden="1" w:uiPriority="5" w:unhideWhenUsed="1" w:qFormat="1"/>
    <w:lsdException w:name="heading 8" w:locked="0" w:semiHidden="1" w:uiPriority="5" w:unhideWhenUsed="1" w:qFormat="1"/>
    <w:lsdException w:name="heading 9" w:locked="0" w:semiHidden="1" w:uiPriority="5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0" w:semiHidden="1" w:uiPriority="39" w:unhideWhenUsed="1"/>
    <w:lsdException w:name="toc 2" w:locked="0" w:semiHidden="1" w:uiPriority="39" w:unhideWhenUsed="1"/>
    <w:lsdException w:name="toc 3" w:locked="0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1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/>
    <w:lsdException w:name="List 2" w:semiHidden="1" w:unhideWhenUsed="1"/>
    <w:lsdException w:name="List 3" w:semiHidden="1" w:unhideWhenUsed="1"/>
    <w:lsdException w:name="List 4" w:semiHidden="1"/>
    <w:lsdException w:name="List 5" w:semiHidden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0" w:uiPriority="10"/>
    <w:lsdException w:name="Closing" w:semiHidden="1" w:unhideWhenUsed="1"/>
    <w:lsdException w:name="Signature" w:semiHidden="1" w:unhideWhenUsed="1"/>
    <w:lsdException w:name="Default Paragraph Font" w:locked="0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/>
    <w:lsdException w:name="Salutation" w:semiHidden="1"/>
    <w:lsdException w:name="Date" w:semiHidden="1"/>
    <w:lsdException w:name="Body Text First Indent" w:semiHidden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locked="0" w:semiHidden="1" w:unhideWhenUsed="1"/>
    <w:lsdException w:name="HTML Bottom of Form" w:locked="0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locked="0" w:semiHidden="1" w:unhideWhenUsed="1"/>
    <w:lsdException w:name="annotation subject" w:semiHidden="1" w:unhideWhenUsed="1"/>
    <w:lsdException w:name="No List" w:locked="0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9"/>
    <w:lsdException w:name="Light Shading" w:locked="0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locked="0" w:semiHidden="1"/>
    <w:lsdException w:name="List Paragraph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Intense Emphasis" w:uiPriority="21"/>
    <w:lsdException w:name="Subtle Reference" w:locked="0" w:uiPriority="31"/>
    <w:lsdException w:name="Intense Reference" w:locked="0" w:uiPriority="32"/>
    <w:lsdException w:name="Book Title" w:locked="0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a7">
    <w:name w:val="Normal"/>
    <w:qFormat/>
    <w:rsid w:val="00417595"/>
    <w:pPr>
      <w:spacing w:line="360" w:lineRule="auto"/>
      <w:ind w:firstLine="851"/>
    </w:pPr>
    <w:rPr>
      <w:rFonts w:ascii="Times New Roman" w:hAnsi="Times New Roman"/>
      <w:sz w:val="28"/>
      <w:szCs w:val="28"/>
    </w:rPr>
  </w:style>
  <w:style w:type="paragraph" w:styleId="1">
    <w:name w:val="heading 1"/>
    <w:basedOn w:val="a7"/>
    <w:next w:val="a7"/>
    <w:link w:val="10"/>
    <w:uiPriority w:val="1"/>
    <w:qFormat/>
    <w:rsid w:val="00C53ADA"/>
    <w:pPr>
      <w:numPr>
        <w:numId w:val="7"/>
      </w:numPr>
      <w:tabs>
        <w:tab w:val="left" w:pos="567"/>
      </w:tabs>
      <w:ind w:left="0" w:firstLine="851"/>
      <w:outlineLvl w:val="0"/>
    </w:pPr>
    <w:rPr>
      <w:rFonts w:eastAsia="Times New Roman" w:cs="Times New Roman"/>
      <w:b/>
      <w:bCs/>
      <w:caps/>
      <w:kern w:val="32"/>
      <w:szCs w:val="32"/>
    </w:rPr>
  </w:style>
  <w:style w:type="paragraph" w:styleId="21">
    <w:name w:val="heading 2"/>
    <w:basedOn w:val="a7"/>
    <w:next w:val="a7"/>
    <w:link w:val="23"/>
    <w:uiPriority w:val="1"/>
    <w:qFormat/>
    <w:rsid w:val="00BE19C9"/>
    <w:pPr>
      <w:keepNext/>
      <w:numPr>
        <w:ilvl w:val="1"/>
        <w:numId w:val="7"/>
      </w:numPr>
      <w:tabs>
        <w:tab w:val="left" w:pos="810"/>
      </w:tabs>
      <w:ind w:left="0" w:firstLine="851"/>
      <w:outlineLvl w:val="1"/>
    </w:pPr>
    <w:rPr>
      <w:rFonts w:eastAsia="Times New Roman" w:cs="Times New Roman"/>
      <w:b/>
      <w:bCs/>
      <w:szCs w:val="36"/>
    </w:rPr>
  </w:style>
  <w:style w:type="paragraph" w:styleId="3">
    <w:name w:val="heading 3"/>
    <w:basedOn w:val="a7"/>
    <w:next w:val="a7"/>
    <w:link w:val="30"/>
    <w:uiPriority w:val="1"/>
    <w:qFormat/>
    <w:rsid w:val="00BE19C9"/>
    <w:pPr>
      <w:keepNext/>
      <w:numPr>
        <w:ilvl w:val="2"/>
        <w:numId w:val="7"/>
      </w:numPr>
      <w:tabs>
        <w:tab w:val="left" w:pos="1134"/>
        <w:tab w:val="left" w:pos="1701"/>
      </w:tabs>
      <w:ind w:left="0" w:firstLine="851"/>
      <w:outlineLvl w:val="2"/>
    </w:pPr>
    <w:rPr>
      <w:rFonts w:eastAsia="Times New Roman" w:cs="Times New Roman"/>
      <w:b/>
      <w:bCs/>
      <w:i/>
      <w:szCs w:val="26"/>
    </w:rPr>
  </w:style>
  <w:style w:type="paragraph" w:styleId="4">
    <w:name w:val="heading 4"/>
    <w:basedOn w:val="a7"/>
    <w:next w:val="a7"/>
    <w:link w:val="40"/>
    <w:uiPriority w:val="1"/>
    <w:qFormat/>
    <w:rsid w:val="00384ECC"/>
    <w:pPr>
      <w:keepNext/>
      <w:numPr>
        <w:ilvl w:val="3"/>
        <w:numId w:val="7"/>
      </w:numPr>
      <w:ind w:left="0" w:firstLine="851"/>
      <w:outlineLvl w:val="3"/>
    </w:pPr>
    <w:rPr>
      <w:rFonts w:eastAsia="Times New Roman" w:cs="Times New Roman"/>
      <w:b/>
      <w:bCs/>
      <w:i/>
    </w:rPr>
  </w:style>
  <w:style w:type="paragraph" w:styleId="5">
    <w:name w:val="heading 5"/>
    <w:basedOn w:val="a7"/>
    <w:next w:val="a7"/>
    <w:link w:val="50"/>
    <w:uiPriority w:val="1"/>
    <w:qFormat/>
    <w:rsid w:val="00384ECC"/>
    <w:pPr>
      <w:numPr>
        <w:ilvl w:val="4"/>
        <w:numId w:val="7"/>
      </w:numPr>
      <w:ind w:left="0" w:firstLine="851"/>
      <w:outlineLvl w:val="4"/>
    </w:pPr>
    <w:rPr>
      <w:rFonts w:eastAsia="Times New Roman" w:cs="Times New Roman"/>
      <w:b/>
      <w:bCs/>
      <w:iCs/>
      <w:szCs w:val="26"/>
    </w:rPr>
  </w:style>
  <w:style w:type="paragraph" w:styleId="6">
    <w:name w:val="heading 6"/>
    <w:basedOn w:val="a7"/>
    <w:next w:val="a7"/>
    <w:link w:val="60"/>
    <w:uiPriority w:val="5"/>
    <w:semiHidden/>
    <w:qFormat/>
    <w:locked/>
    <w:rsid w:val="00F52F00"/>
    <w:pPr>
      <w:numPr>
        <w:ilvl w:val="5"/>
        <w:numId w:val="7"/>
      </w:numPr>
      <w:spacing w:before="240" w:after="60"/>
      <w:outlineLvl w:val="5"/>
    </w:pPr>
    <w:rPr>
      <w:rFonts w:eastAsia="Times New Roman" w:cs="Times New Roman"/>
      <w:b/>
      <w:bCs/>
      <w:sz w:val="20"/>
      <w:szCs w:val="20"/>
    </w:rPr>
  </w:style>
  <w:style w:type="paragraph" w:styleId="7">
    <w:name w:val="heading 7"/>
    <w:basedOn w:val="a7"/>
    <w:next w:val="a7"/>
    <w:link w:val="70"/>
    <w:uiPriority w:val="5"/>
    <w:semiHidden/>
    <w:qFormat/>
    <w:locked/>
    <w:rsid w:val="00F52F00"/>
    <w:pPr>
      <w:numPr>
        <w:ilvl w:val="6"/>
        <w:numId w:val="7"/>
      </w:numPr>
      <w:spacing w:before="240" w:after="60"/>
      <w:outlineLvl w:val="6"/>
    </w:pPr>
    <w:rPr>
      <w:rFonts w:ascii="Calibri" w:eastAsia="Times New Roman" w:hAnsi="Calibri" w:cs="Times New Roman"/>
      <w:sz w:val="24"/>
      <w:szCs w:val="24"/>
    </w:rPr>
  </w:style>
  <w:style w:type="paragraph" w:styleId="8">
    <w:name w:val="heading 8"/>
    <w:basedOn w:val="a7"/>
    <w:next w:val="a7"/>
    <w:link w:val="80"/>
    <w:uiPriority w:val="5"/>
    <w:semiHidden/>
    <w:qFormat/>
    <w:locked/>
    <w:rsid w:val="00F52F00"/>
    <w:pPr>
      <w:numPr>
        <w:ilvl w:val="7"/>
        <w:numId w:val="7"/>
      </w:numPr>
      <w:spacing w:before="240" w:after="60"/>
      <w:outlineLvl w:val="7"/>
    </w:pPr>
    <w:rPr>
      <w:rFonts w:ascii="Calibri" w:eastAsia="Times New Roman" w:hAnsi="Calibri" w:cs="Times New Roman"/>
      <w:i/>
      <w:iCs/>
      <w:sz w:val="24"/>
      <w:szCs w:val="24"/>
    </w:rPr>
  </w:style>
  <w:style w:type="paragraph" w:styleId="9">
    <w:name w:val="heading 9"/>
    <w:basedOn w:val="a7"/>
    <w:next w:val="a7"/>
    <w:link w:val="90"/>
    <w:uiPriority w:val="5"/>
    <w:semiHidden/>
    <w:qFormat/>
    <w:locked/>
    <w:rsid w:val="00F52F00"/>
    <w:pPr>
      <w:numPr>
        <w:ilvl w:val="8"/>
        <w:numId w:val="7"/>
      </w:numPr>
      <w:spacing w:before="240" w:after="60"/>
      <w:outlineLvl w:val="8"/>
    </w:pPr>
    <w:rPr>
      <w:rFonts w:ascii="Cambria" w:eastAsia="Times New Roman" w:hAnsi="Cambria" w:cs="Times New Roman"/>
      <w:sz w:val="20"/>
      <w:szCs w:val="20"/>
    </w:rPr>
  </w:style>
  <w:style w:type="character" w:default="1" w:styleId="a8">
    <w:name w:val="Default Paragraph Font"/>
    <w:uiPriority w:val="1"/>
    <w:semiHidden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paragraph" w:styleId="ab">
    <w:name w:val="Title"/>
    <w:basedOn w:val="a7"/>
    <w:next w:val="a7"/>
    <w:link w:val="ac"/>
    <w:uiPriority w:val="99"/>
    <w:semiHidden/>
    <w:locked/>
    <w:rsid w:val="0093477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ad">
    <w:name w:val="Название рисунка"/>
    <w:basedOn w:val="a7"/>
    <w:next w:val="a7"/>
    <w:uiPriority w:val="2"/>
    <w:qFormat/>
    <w:rsid w:val="00F52F00"/>
    <w:pPr>
      <w:keepLines/>
      <w:ind w:firstLine="0"/>
      <w:jc w:val="center"/>
    </w:pPr>
    <w:rPr>
      <w:rFonts w:eastAsia="Times New Roman" w:cs="Times New Roman"/>
      <w:bCs/>
      <w:szCs w:val="20"/>
    </w:rPr>
  </w:style>
  <w:style w:type="paragraph" w:customStyle="1" w:styleId="ae">
    <w:name w:val="Название таблицы"/>
    <w:basedOn w:val="a7"/>
    <w:next w:val="a7"/>
    <w:uiPriority w:val="2"/>
    <w:qFormat/>
    <w:rsid w:val="00BE19C9"/>
    <w:pPr>
      <w:keepNext/>
      <w:keepLines/>
      <w:ind w:firstLine="0"/>
      <w:jc w:val="left"/>
    </w:pPr>
    <w:rPr>
      <w:rFonts w:eastAsia="Times New Roman" w:cs="Times New Roman"/>
      <w:bCs/>
      <w:szCs w:val="20"/>
    </w:rPr>
  </w:style>
  <w:style w:type="character" w:customStyle="1" w:styleId="ac">
    <w:name w:val="Заголовок Знак"/>
    <w:basedOn w:val="a8"/>
    <w:link w:val="ab"/>
    <w:uiPriority w:val="99"/>
    <w:semiHidden/>
    <w:rsid w:val="0093477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af">
    <w:name w:val="Программный код"/>
    <w:basedOn w:val="a7"/>
    <w:next w:val="a7"/>
    <w:uiPriority w:val="3"/>
    <w:qFormat/>
    <w:rsid w:val="00F52F00"/>
    <w:pPr>
      <w:ind w:firstLine="0"/>
      <w:contextualSpacing/>
    </w:pPr>
    <w:rPr>
      <w:rFonts w:ascii="Courier New" w:eastAsia="Times New Roman" w:hAnsi="Courier New" w:cs="Times New Roman"/>
      <w:sz w:val="24"/>
      <w:lang w:val="en-US"/>
    </w:rPr>
  </w:style>
  <w:style w:type="paragraph" w:customStyle="1" w:styleId="af0">
    <w:name w:val="Текст внутри таблицы"/>
    <w:basedOn w:val="a7"/>
    <w:uiPriority w:val="2"/>
    <w:qFormat/>
    <w:rsid w:val="00F52F00"/>
    <w:pPr>
      <w:ind w:firstLine="0"/>
      <w:jc w:val="center"/>
    </w:pPr>
    <w:rPr>
      <w:rFonts w:eastAsia="Times New Roman" w:cs="Times New Roman"/>
    </w:rPr>
  </w:style>
  <w:style w:type="character" w:customStyle="1" w:styleId="10">
    <w:name w:val="Заголовок 1 Знак"/>
    <w:basedOn w:val="a8"/>
    <w:link w:val="1"/>
    <w:uiPriority w:val="1"/>
    <w:rsid w:val="00C53ADA"/>
    <w:rPr>
      <w:rFonts w:ascii="Times New Roman" w:eastAsia="Times New Roman" w:hAnsi="Times New Roman" w:cs="Times New Roman"/>
      <w:b/>
      <w:bCs/>
      <w:caps/>
      <w:kern w:val="32"/>
      <w:sz w:val="28"/>
      <w:szCs w:val="32"/>
    </w:rPr>
  </w:style>
  <w:style w:type="character" w:customStyle="1" w:styleId="23">
    <w:name w:val="Заголовок 2 Знак"/>
    <w:basedOn w:val="a8"/>
    <w:link w:val="21"/>
    <w:uiPriority w:val="1"/>
    <w:rsid w:val="00BE19C9"/>
    <w:rPr>
      <w:rFonts w:ascii="Times New Roman" w:eastAsia="Times New Roman" w:hAnsi="Times New Roman" w:cs="Times New Roman"/>
      <w:b/>
      <w:bCs/>
      <w:sz w:val="28"/>
      <w:szCs w:val="36"/>
    </w:rPr>
  </w:style>
  <w:style w:type="character" w:customStyle="1" w:styleId="30">
    <w:name w:val="Заголовок 3 Знак"/>
    <w:basedOn w:val="a8"/>
    <w:link w:val="3"/>
    <w:uiPriority w:val="1"/>
    <w:rsid w:val="00BE19C9"/>
    <w:rPr>
      <w:rFonts w:ascii="Times New Roman" w:eastAsia="Times New Roman" w:hAnsi="Times New Roman" w:cs="Times New Roman"/>
      <w:b/>
      <w:bCs/>
      <w:i/>
      <w:sz w:val="28"/>
      <w:szCs w:val="26"/>
    </w:rPr>
  </w:style>
  <w:style w:type="character" w:customStyle="1" w:styleId="40">
    <w:name w:val="Заголовок 4 Знак"/>
    <w:basedOn w:val="a8"/>
    <w:link w:val="4"/>
    <w:uiPriority w:val="1"/>
    <w:rsid w:val="00384ECC"/>
    <w:rPr>
      <w:rFonts w:ascii="Times New Roman" w:eastAsia="Times New Roman" w:hAnsi="Times New Roman" w:cs="Times New Roman"/>
      <w:b/>
      <w:bCs/>
      <w:i/>
      <w:sz w:val="28"/>
      <w:szCs w:val="28"/>
    </w:rPr>
  </w:style>
  <w:style w:type="character" w:customStyle="1" w:styleId="50">
    <w:name w:val="Заголовок 5 Знак"/>
    <w:basedOn w:val="a8"/>
    <w:link w:val="5"/>
    <w:uiPriority w:val="1"/>
    <w:rsid w:val="00384ECC"/>
    <w:rPr>
      <w:rFonts w:ascii="Times New Roman" w:eastAsia="Times New Roman" w:hAnsi="Times New Roman" w:cs="Times New Roman"/>
      <w:b/>
      <w:bCs/>
      <w:iCs/>
      <w:sz w:val="28"/>
      <w:szCs w:val="26"/>
    </w:rPr>
  </w:style>
  <w:style w:type="character" w:customStyle="1" w:styleId="60">
    <w:name w:val="Заголовок 6 Знак"/>
    <w:basedOn w:val="a8"/>
    <w:link w:val="6"/>
    <w:uiPriority w:val="5"/>
    <w:semiHidden/>
    <w:rsid w:val="00F52F00"/>
    <w:rPr>
      <w:rFonts w:ascii="Times New Roman" w:eastAsia="Times New Roman" w:hAnsi="Times New Roman" w:cs="Times New Roman"/>
      <w:b/>
      <w:bCs/>
      <w:sz w:val="20"/>
      <w:szCs w:val="20"/>
    </w:rPr>
  </w:style>
  <w:style w:type="character" w:customStyle="1" w:styleId="70">
    <w:name w:val="Заголовок 7 Знак"/>
    <w:basedOn w:val="a8"/>
    <w:link w:val="7"/>
    <w:uiPriority w:val="5"/>
    <w:semiHidden/>
    <w:rsid w:val="00F52F00"/>
    <w:rPr>
      <w:rFonts w:ascii="Calibri" w:eastAsia="Times New Roman" w:hAnsi="Calibri" w:cs="Times New Roman"/>
      <w:sz w:val="24"/>
      <w:szCs w:val="24"/>
    </w:rPr>
  </w:style>
  <w:style w:type="character" w:customStyle="1" w:styleId="80">
    <w:name w:val="Заголовок 8 Знак"/>
    <w:basedOn w:val="a8"/>
    <w:link w:val="8"/>
    <w:uiPriority w:val="5"/>
    <w:semiHidden/>
    <w:rsid w:val="00F52F00"/>
    <w:rPr>
      <w:rFonts w:ascii="Calibri" w:eastAsia="Times New Roman" w:hAnsi="Calibri" w:cs="Times New Roman"/>
      <w:i/>
      <w:iCs/>
      <w:sz w:val="24"/>
      <w:szCs w:val="24"/>
    </w:rPr>
  </w:style>
  <w:style w:type="character" w:customStyle="1" w:styleId="90">
    <w:name w:val="Заголовок 9 Знак"/>
    <w:basedOn w:val="a8"/>
    <w:link w:val="9"/>
    <w:uiPriority w:val="5"/>
    <w:semiHidden/>
    <w:rsid w:val="00F52F00"/>
    <w:rPr>
      <w:rFonts w:ascii="Cambria" w:eastAsia="Times New Roman" w:hAnsi="Cambria" w:cs="Times New Roman"/>
      <w:sz w:val="20"/>
      <w:szCs w:val="20"/>
    </w:rPr>
  </w:style>
  <w:style w:type="paragraph" w:customStyle="1" w:styleId="a2">
    <w:name w:val="НИР нумерованный список"/>
    <w:basedOn w:val="a7"/>
    <w:locked/>
    <w:rsid w:val="002E373A"/>
    <w:pPr>
      <w:numPr>
        <w:ilvl w:val="3"/>
        <w:numId w:val="3"/>
      </w:numPr>
    </w:pPr>
    <w:rPr>
      <w:rFonts w:eastAsia="Times New Roman" w:cs="Times New Roman"/>
      <w:sz w:val="24"/>
      <w:szCs w:val="20"/>
    </w:rPr>
  </w:style>
  <w:style w:type="paragraph" w:customStyle="1" w:styleId="-">
    <w:name w:val="НИР-простой список"/>
    <w:basedOn w:val="a7"/>
    <w:semiHidden/>
    <w:locked/>
    <w:rsid w:val="00985035"/>
    <w:pPr>
      <w:numPr>
        <w:numId w:val="5"/>
      </w:numPr>
      <w:autoSpaceDE w:val="0"/>
      <w:autoSpaceDN w:val="0"/>
      <w:adjustRightInd w:val="0"/>
      <w:jc w:val="left"/>
    </w:pPr>
    <w:rPr>
      <w:rFonts w:eastAsia="Times New Roman" w:cs="Times New Roman"/>
      <w:sz w:val="24"/>
      <w:szCs w:val="20"/>
    </w:rPr>
  </w:style>
  <w:style w:type="character" w:styleId="af1">
    <w:name w:val="Intense Reference"/>
    <w:basedOn w:val="a8"/>
    <w:uiPriority w:val="32"/>
    <w:semiHidden/>
    <w:locked/>
    <w:rsid w:val="005E4F2A"/>
    <w:rPr>
      <w:b/>
      <w:bCs/>
      <w:smallCaps/>
      <w:color w:val="C0504D" w:themeColor="accent2"/>
      <w:spacing w:val="5"/>
      <w:u w:val="single"/>
    </w:rPr>
  </w:style>
  <w:style w:type="paragraph" w:styleId="11">
    <w:name w:val="toc 1"/>
    <w:basedOn w:val="a7"/>
    <w:next w:val="a7"/>
    <w:autoRedefine/>
    <w:uiPriority w:val="39"/>
    <w:locked/>
    <w:rsid w:val="00AE243B"/>
    <w:pPr>
      <w:tabs>
        <w:tab w:val="left" w:pos="284"/>
        <w:tab w:val="right" w:leader="dot" w:pos="9912"/>
      </w:tabs>
      <w:spacing w:before="100" w:line="240" w:lineRule="auto"/>
      <w:ind w:left="284" w:hanging="284"/>
    </w:pPr>
    <w:rPr>
      <w:b/>
      <w:noProof/>
    </w:rPr>
  </w:style>
  <w:style w:type="paragraph" w:styleId="24">
    <w:name w:val="toc 2"/>
    <w:basedOn w:val="a7"/>
    <w:next w:val="a7"/>
    <w:autoRedefine/>
    <w:uiPriority w:val="39"/>
    <w:locked/>
    <w:rsid w:val="00AE243B"/>
    <w:pPr>
      <w:tabs>
        <w:tab w:val="left" w:pos="993"/>
        <w:tab w:val="right" w:leader="dot" w:pos="9912"/>
      </w:tabs>
      <w:spacing w:after="100" w:line="240" w:lineRule="auto"/>
      <w:ind w:left="851" w:hanging="567"/>
    </w:pPr>
  </w:style>
  <w:style w:type="paragraph" w:styleId="31">
    <w:name w:val="toc 3"/>
    <w:basedOn w:val="a7"/>
    <w:next w:val="a7"/>
    <w:autoRedefine/>
    <w:uiPriority w:val="39"/>
    <w:locked/>
    <w:rsid w:val="00AE243B"/>
    <w:pPr>
      <w:tabs>
        <w:tab w:val="left" w:pos="1843"/>
        <w:tab w:val="right" w:leader="dot" w:pos="9912"/>
      </w:tabs>
      <w:spacing w:after="100" w:line="240" w:lineRule="auto"/>
      <w:ind w:left="1843" w:hanging="851"/>
    </w:pPr>
  </w:style>
  <w:style w:type="paragraph" w:styleId="af2">
    <w:name w:val="E-mail Signature"/>
    <w:basedOn w:val="a7"/>
    <w:link w:val="af3"/>
    <w:uiPriority w:val="99"/>
    <w:semiHidden/>
    <w:locked/>
    <w:rsid w:val="00F67AC2"/>
  </w:style>
  <w:style w:type="character" w:customStyle="1" w:styleId="af3">
    <w:name w:val="Электронная подпись Знак"/>
    <w:basedOn w:val="a8"/>
    <w:link w:val="af2"/>
    <w:uiPriority w:val="99"/>
    <w:semiHidden/>
    <w:rsid w:val="00F67AC2"/>
    <w:rPr>
      <w:rFonts w:eastAsiaTheme="minorEastAsia"/>
      <w:lang w:eastAsia="ru-RU"/>
    </w:rPr>
  </w:style>
  <w:style w:type="character" w:styleId="af4">
    <w:name w:val="Book Title"/>
    <w:basedOn w:val="a8"/>
    <w:uiPriority w:val="33"/>
    <w:semiHidden/>
    <w:locked/>
    <w:rsid w:val="00F67AC2"/>
    <w:rPr>
      <w:b/>
      <w:bCs/>
      <w:smallCaps/>
      <w:spacing w:val="5"/>
    </w:rPr>
  </w:style>
  <w:style w:type="character" w:styleId="af5">
    <w:name w:val="Subtle Reference"/>
    <w:basedOn w:val="a8"/>
    <w:uiPriority w:val="31"/>
    <w:semiHidden/>
    <w:locked/>
    <w:rsid w:val="004B37E8"/>
    <w:rPr>
      <w:smallCaps/>
      <w:color w:val="C0504D" w:themeColor="accent2"/>
      <w:u w:val="single"/>
    </w:rPr>
  </w:style>
  <w:style w:type="table" w:customStyle="1" w:styleId="12">
    <w:name w:val="Светлая заливка1"/>
    <w:basedOn w:val="a9"/>
    <w:uiPriority w:val="60"/>
    <w:locked/>
    <w:rsid w:val="004B37E8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2">
    <w:name w:val="List Bullet 2"/>
    <w:basedOn w:val="a7"/>
    <w:uiPriority w:val="99"/>
    <w:semiHidden/>
    <w:locked/>
    <w:rsid w:val="00985035"/>
    <w:pPr>
      <w:numPr>
        <w:numId w:val="4"/>
      </w:numPr>
      <w:contextualSpacing/>
    </w:pPr>
  </w:style>
  <w:style w:type="paragraph" w:styleId="af6">
    <w:name w:val="List Paragraph"/>
    <w:basedOn w:val="a7"/>
    <w:uiPriority w:val="99"/>
    <w:qFormat/>
    <w:locked/>
    <w:rsid w:val="00F52F00"/>
    <w:pPr>
      <w:ind w:left="720"/>
      <w:contextualSpacing/>
    </w:pPr>
  </w:style>
  <w:style w:type="table" w:styleId="af7">
    <w:name w:val="Table Grid"/>
    <w:basedOn w:val="a9"/>
    <w:uiPriority w:val="59"/>
    <w:locked/>
    <w:rsid w:val="00475C3D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f8">
    <w:name w:val="Рисунок"/>
    <w:basedOn w:val="a7"/>
    <w:next w:val="ad"/>
    <w:qFormat/>
    <w:rsid w:val="00BE19C9"/>
    <w:pPr>
      <w:keepNext/>
      <w:ind w:firstLine="0"/>
      <w:jc w:val="center"/>
    </w:pPr>
  </w:style>
  <w:style w:type="paragraph" w:styleId="af9">
    <w:name w:val="Balloon Text"/>
    <w:basedOn w:val="a7"/>
    <w:link w:val="afa"/>
    <w:uiPriority w:val="99"/>
    <w:semiHidden/>
    <w:locked/>
    <w:rsid w:val="00C5031D"/>
    <w:rPr>
      <w:rFonts w:ascii="Tahoma" w:hAnsi="Tahoma" w:cs="Tahoma"/>
      <w:sz w:val="16"/>
      <w:szCs w:val="16"/>
    </w:rPr>
  </w:style>
  <w:style w:type="paragraph" w:customStyle="1" w:styleId="afb">
    <w:name w:val="Введение_заключение"/>
    <w:basedOn w:val="1"/>
    <w:next w:val="a7"/>
    <w:qFormat/>
    <w:rsid w:val="00F52F00"/>
    <w:pPr>
      <w:numPr>
        <w:numId w:val="0"/>
      </w:numPr>
      <w:jc w:val="center"/>
    </w:pPr>
  </w:style>
  <w:style w:type="character" w:customStyle="1" w:styleId="afa">
    <w:name w:val="Текст выноски Знак"/>
    <w:basedOn w:val="a8"/>
    <w:link w:val="af9"/>
    <w:uiPriority w:val="99"/>
    <w:semiHidden/>
    <w:rsid w:val="00C5031D"/>
    <w:rPr>
      <w:rFonts w:ascii="Tahoma" w:hAnsi="Tahoma" w:cs="Tahoma"/>
      <w:sz w:val="16"/>
      <w:szCs w:val="16"/>
    </w:rPr>
  </w:style>
  <w:style w:type="paragraph" w:customStyle="1" w:styleId="a1">
    <w:name w:val="Список_ТИРЕ"/>
    <w:basedOn w:val="a7"/>
    <w:qFormat/>
    <w:rsid w:val="00384ECC"/>
    <w:pPr>
      <w:numPr>
        <w:numId w:val="8"/>
      </w:numPr>
      <w:ind w:left="0" w:firstLine="851"/>
    </w:pPr>
  </w:style>
  <w:style w:type="paragraph" w:customStyle="1" w:styleId="a0">
    <w:name w:val="Список_БУКВЫ"/>
    <w:basedOn w:val="a1"/>
    <w:qFormat/>
    <w:rsid w:val="00384ECC"/>
    <w:pPr>
      <w:numPr>
        <w:numId w:val="9"/>
      </w:numPr>
      <w:ind w:left="0" w:firstLine="851"/>
    </w:pPr>
  </w:style>
  <w:style w:type="paragraph" w:customStyle="1" w:styleId="a4">
    <w:name w:val="Список_ЦИФРЫ"/>
    <w:basedOn w:val="a0"/>
    <w:qFormat/>
    <w:rsid w:val="00384ECC"/>
    <w:pPr>
      <w:numPr>
        <w:numId w:val="10"/>
      </w:numPr>
      <w:ind w:left="0" w:firstLine="851"/>
    </w:pPr>
  </w:style>
  <w:style w:type="paragraph" w:customStyle="1" w:styleId="20">
    <w:name w:val="Список_2_уровня"/>
    <w:basedOn w:val="a0"/>
    <w:qFormat/>
    <w:rsid w:val="00384ECC"/>
    <w:pPr>
      <w:numPr>
        <w:numId w:val="11"/>
      </w:numPr>
      <w:ind w:left="0" w:firstLine="851"/>
    </w:pPr>
  </w:style>
  <w:style w:type="paragraph" w:customStyle="1" w:styleId="a5">
    <w:name w:val="Список источников"/>
    <w:basedOn w:val="a7"/>
    <w:qFormat/>
    <w:rsid w:val="00384ECC"/>
    <w:pPr>
      <w:numPr>
        <w:numId w:val="12"/>
      </w:numPr>
      <w:ind w:left="0" w:firstLine="851"/>
    </w:pPr>
  </w:style>
  <w:style w:type="paragraph" w:styleId="afc">
    <w:name w:val="header"/>
    <w:basedOn w:val="a7"/>
    <w:link w:val="afd"/>
    <w:uiPriority w:val="99"/>
    <w:locked/>
    <w:rsid w:val="00D60F71"/>
    <w:pPr>
      <w:tabs>
        <w:tab w:val="center" w:pos="4677"/>
        <w:tab w:val="right" w:pos="9355"/>
      </w:tabs>
      <w:spacing w:line="240" w:lineRule="auto"/>
    </w:pPr>
  </w:style>
  <w:style w:type="character" w:customStyle="1" w:styleId="afd">
    <w:name w:val="Верхний колонтитул Знак"/>
    <w:basedOn w:val="a8"/>
    <w:link w:val="afc"/>
    <w:uiPriority w:val="99"/>
    <w:rsid w:val="00D60F71"/>
    <w:rPr>
      <w:rFonts w:ascii="Times New Roman" w:hAnsi="Times New Roman"/>
      <w:sz w:val="28"/>
    </w:rPr>
  </w:style>
  <w:style w:type="paragraph" w:styleId="afe">
    <w:name w:val="footer"/>
    <w:basedOn w:val="a7"/>
    <w:link w:val="aff"/>
    <w:uiPriority w:val="99"/>
    <w:locked/>
    <w:rsid w:val="00D60F71"/>
    <w:pPr>
      <w:tabs>
        <w:tab w:val="center" w:pos="4677"/>
        <w:tab w:val="right" w:pos="9355"/>
      </w:tabs>
      <w:spacing w:line="240" w:lineRule="auto"/>
    </w:pPr>
  </w:style>
  <w:style w:type="character" w:customStyle="1" w:styleId="aff">
    <w:name w:val="Нижний колонтитул Знак"/>
    <w:basedOn w:val="a8"/>
    <w:link w:val="afe"/>
    <w:uiPriority w:val="99"/>
    <w:rsid w:val="00D60F71"/>
    <w:rPr>
      <w:rFonts w:ascii="Times New Roman" w:hAnsi="Times New Roman"/>
      <w:sz w:val="28"/>
    </w:rPr>
  </w:style>
  <w:style w:type="paragraph" w:styleId="aff0">
    <w:name w:val="Normal (Web)"/>
    <w:basedOn w:val="a7"/>
    <w:uiPriority w:val="99"/>
    <w:locked/>
    <w:rsid w:val="00917645"/>
    <w:pPr>
      <w:spacing w:before="100" w:beforeAutospacing="1" w:after="100" w:afterAutospacing="1"/>
      <w:ind w:firstLine="720"/>
    </w:pPr>
    <w:rPr>
      <w:rFonts w:eastAsia="Times New Roman" w:cs="Times New Roman"/>
    </w:rPr>
  </w:style>
  <w:style w:type="paragraph" w:customStyle="1" w:styleId="aff1">
    <w:name w:val="_Название рисунка"/>
    <w:basedOn w:val="aff2"/>
    <w:uiPriority w:val="99"/>
    <w:rsid w:val="00917645"/>
    <w:pPr>
      <w:keepLines/>
      <w:spacing w:after="0" w:line="360" w:lineRule="auto"/>
      <w:ind w:firstLine="0"/>
      <w:jc w:val="center"/>
    </w:pPr>
    <w:rPr>
      <w:rFonts w:eastAsia="Times New Roman" w:cs="Times New Roman"/>
      <w:b w:val="0"/>
      <w:color w:val="auto"/>
      <w:sz w:val="28"/>
      <w:szCs w:val="20"/>
    </w:rPr>
  </w:style>
  <w:style w:type="paragraph" w:customStyle="1" w:styleId="aff3">
    <w:name w:val="_Рисунок"/>
    <w:basedOn w:val="a7"/>
    <w:uiPriority w:val="99"/>
    <w:rsid w:val="00917645"/>
    <w:pPr>
      <w:keepNext/>
      <w:keepLines/>
      <w:ind w:firstLine="0"/>
      <w:jc w:val="center"/>
    </w:pPr>
    <w:rPr>
      <w:rFonts w:eastAsia="Times New Roman" w:cs="Times New Roman"/>
    </w:rPr>
  </w:style>
  <w:style w:type="numbering" w:customStyle="1" w:styleId="22">
    <w:name w:val="_Маркированный2"/>
    <w:uiPriority w:val="99"/>
    <w:rsid w:val="00917645"/>
    <w:pPr>
      <w:numPr>
        <w:numId w:val="14"/>
      </w:numPr>
    </w:pPr>
  </w:style>
  <w:style w:type="paragraph" w:styleId="aff2">
    <w:name w:val="caption"/>
    <w:aliases w:val="Вставленный объект"/>
    <w:basedOn w:val="a7"/>
    <w:next w:val="a7"/>
    <w:link w:val="aff4"/>
    <w:uiPriority w:val="35"/>
    <w:locked/>
    <w:rsid w:val="00917645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character" w:styleId="aff5">
    <w:name w:val="Hyperlink"/>
    <w:basedOn w:val="a8"/>
    <w:uiPriority w:val="99"/>
    <w:locked/>
    <w:rsid w:val="00917645"/>
    <w:rPr>
      <w:color w:val="0000FF" w:themeColor="hyperlink"/>
      <w:u w:val="single"/>
    </w:rPr>
  </w:style>
  <w:style w:type="character" w:customStyle="1" w:styleId="aff4">
    <w:name w:val="Название объекта Знак"/>
    <w:aliases w:val="Вставленный объект Знак"/>
    <w:link w:val="aff2"/>
    <w:uiPriority w:val="35"/>
    <w:rsid w:val="00F74364"/>
    <w:rPr>
      <w:rFonts w:ascii="Times New Roman" w:hAnsi="Times New Roman"/>
      <w:b/>
      <w:bCs/>
      <w:color w:val="4F81BD" w:themeColor="accent1"/>
      <w:sz w:val="18"/>
      <w:szCs w:val="18"/>
    </w:rPr>
  </w:style>
  <w:style w:type="character" w:customStyle="1" w:styleId="13">
    <w:name w:val="Основной текст Знак1"/>
    <w:basedOn w:val="a8"/>
    <w:link w:val="aff6"/>
    <w:uiPriority w:val="99"/>
    <w:locked/>
    <w:rsid w:val="00F74364"/>
    <w:rPr>
      <w:rFonts w:ascii="Times New Roman" w:hAnsi="Times New Roman" w:cs="Times New Roman"/>
      <w:sz w:val="21"/>
      <w:szCs w:val="21"/>
      <w:shd w:val="clear" w:color="auto" w:fill="FFFFFF"/>
    </w:rPr>
  </w:style>
  <w:style w:type="character" w:customStyle="1" w:styleId="aff7">
    <w:name w:val="Основной текст + Курсив"/>
    <w:aliases w:val="Интервал 0 pt15"/>
    <w:basedOn w:val="13"/>
    <w:uiPriority w:val="99"/>
    <w:rsid w:val="00F74364"/>
    <w:rPr>
      <w:rFonts w:ascii="Times New Roman" w:hAnsi="Times New Roman" w:cs="Times New Roman"/>
      <w:i/>
      <w:iCs/>
      <w:spacing w:val="10"/>
      <w:sz w:val="21"/>
      <w:szCs w:val="21"/>
      <w:shd w:val="clear" w:color="auto" w:fill="FFFFFF"/>
      <w:lang w:val="en-US" w:eastAsia="en-US"/>
    </w:rPr>
  </w:style>
  <w:style w:type="paragraph" w:styleId="aff6">
    <w:name w:val="Body Text"/>
    <w:basedOn w:val="a7"/>
    <w:link w:val="13"/>
    <w:uiPriority w:val="99"/>
    <w:locked/>
    <w:rsid w:val="00F74364"/>
    <w:pPr>
      <w:widowControl w:val="0"/>
      <w:shd w:val="clear" w:color="auto" w:fill="FFFFFF"/>
      <w:spacing w:line="223" w:lineRule="exact"/>
      <w:ind w:hanging="2140"/>
    </w:pPr>
    <w:rPr>
      <w:rFonts w:cs="Times New Roman"/>
      <w:sz w:val="21"/>
      <w:szCs w:val="21"/>
    </w:rPr>
  </w:style>
  <w:style w:type="character" w:customStyle="1" w:styleId="aff8">
    <w:name w:val="Основной текст Знак"/>
    <w:basedOn w:val="a8"/>
    <w:uiPriority w:val="99"/>
    <w:semiHidden/>
    <w:rsid w:val="00F74364"/>
    <w:rPr>
      <w:rFonts w:ascii="Times New Roman" w:hAnsi="Times New Roman"/>
      <w:sz w:val="28"/>
      <w:szCs w:val="28"/>
    </w:rPr>
  </w:style>
  <w:style w:type="character" w:customStyle="1" w:styleId="aff9">
    <w:name w:val="Подпись к картинке_"/>
    <w:basedOn w:val="a8"/>
    <w:link w:val="affa"/>
    <w:uiPriority w:val="99"/>
    <w:locked/>
    <w:rsid w:val="00F74364"/>
    <w:rPr>
      <w:rFonts w:ascii="Times New Roman" w:hAnsi="Times New Roman" w:cs="Times New Roman"/>
      <w:sz w:val="21"/>
      <w:szCs w:val="21"/>
      <w:shd w:val="clear" w:color="auto" w:fill="FFFFFF"/>
    </w:rPr>
  </w:style>
  <w:style w:type="paragraph" w:customStyle="1" w:styleId="affa">
    <w:name w:val="Подпись к картинке"/>
    <w:basedOn w:val="a7"/>
    <w:link w:val="aff9"/>
    <w:uiPriority w:val="99"/>
    <w:rsid w:val="00F74364"/>
    <w:pPr>
      <w:widowControl w:val="0"/>
      <w:shd w:val="clear" w:color="auto" w:fill="FFFFFF"/>
      <w:spacing w:line="240" w:lineRule="atLeast"/>
      <w:ind w:firstLine="0"/>
      <w:jc w:val="left"/>
    </w:pPr>
    <w:rPr>
      <w:rFonts w:cs="Times New Roman"/>
      <w:sz w:val="21"/>
      <w:szCs w:val="21"/>
    </w:rPr>
  </w:style>
  <w:style w:type="character" w:customStyle="1" w:styleId="1pt">
    <w:name w:val="Основной текст + Интервал 1 pt"/>
    <w:basedOn w:val="13"/>
    <w:qFormat/>
    <w:rsid w:val="00F74364"/>
    <w:rPr>
      <w:rFonts w:ascii="Times New Roman" w:hAnsi="Times New Roman" w:cs="Times New Roman"/>
      <w:spacing w:val="30"/>
      <w:sz w:val="21"/>
      <w:szCs w:val="21"/>
      <w:u w:val="none"/>
      <w:shd w:val="clear" w:color="auto" w:fill="FFFFFF"/>
      <w:lang w:val="en-US" w:eastAsia="en-US"/>
    </w:rPr>
  </w:style>
  <w:style w:type="character" w:customStyle="1" w:styleId="61">
    <w:name w:val="Основной текст (6)_"/>
    <w:basedOn w:val="a8"/>
    <w:link w:val="62"/>
    <w:uiPriority w:val="99"/>
    <w:locked/>
    <w:rsid w:val="00F74364"/>
    <w:rPr>
      <w:rFonts w:ascii="MS Mincho" w:eastAsia="MS Mincho" w:cs="MS Mincho"/>
      <w:spacing w:val="10"/>
      <w:sz w:val="21"/>
      <w:szCs w:val="21"/>
      <w:shd w:val="clear" w:color="auto" w:fill="FFFFFF"/>
      <w:lang w:val="en-US"/>
    </w:rPr>
  </w:style>
  <w:style w:type="paragraph" w:customStyle="1" w:styleId="62">
    <w:name w:val="Основной текст (6)"/>
    <w:basedOn w:val="a7"/>
    <w:link w:val="61"/>
    <w:uiPriority w:val="99"/>
    <w:rsid w:val="00F74364"/>
    <w:pPr>
      <w:widowControl w:val="0"/>
      <w:shd w:val="clear" w:color="auto" w:fill="FFFFFF"/>
      <w:spacing w:line="248" w:lineRule="exact"/>
      <w:ind w:firstLine="0"/>
      <w:jc w:val="left"/>
    </w:pPr>
    <w:rPr>
      <w:rFonts w:ascii="MS Mincho" w:eastAsia="MS Mincho" w:hAnsiTheme="minorHAnsi" w:cs="MS Mincho"/>
      <w:spacing w:val="10"/>
      <w:sz w:val="21"/>
      <w:szCs w:val="21"/>
      <w:lang w:val="en-US"/>
    </w:rPr>
  </w:style>
  <w:style w:type="character" w:customStyle="1" w:styleId="affb">
    <w:name w:val="Подпись к картинке + Курсив"/>
    <w:aliases w:val="Интервал 0 pt11"/>
    <w:basedOn w:val="aff9"/>
    <w:uiPriority w:val="99"/>
    <w:qFormat/>
    <w:rsid w:val="00F74364"/>
    <w:rPr>
      <w:rFonts w:ascii="Times New Roman" w:hAnsi="Times New Roman" w:cs="Times New Roman"/>
      <w:i/>
      <w:iCs/>
      <w:spacing w:val="10"/>
      <w:sz w:val="21"/>
      <w:szCs w:val="21"/>
      <w:u w:val="none"/>
      <w:shd w:val="clear" w:color="auto" w:fill="FFFFFF"/>
      <w:lang w:val="en-US" w:eastAsia="en-US"/>
    </w:rPr>
  </w:style>
  <w:style w:type="character" w:styleId="affc">
    <w:name w:val="annotation reference"/>
    <w:basedOn w:val="a8"/>
    <w:uiPriority w:val="99"/>
    <w:semiHidden/>
    <w:unhideWhenUsed/>
    <w:locked/>
    <w:rsid w:val="004A5302"/>
    <w:rPr>
      <w:sz w:val="16"/>
      <w:szCs w:val="16"/>
    </w:rPr>
  </w:style>
  <w:style w:type="paragraph" w:styleId="affd">
    <w:name w:val="annotation text"/>
    <w:basedOn w:val="a7"/>
    <w:link w:val="affe"/>
    <w:uiPriority w:val="99"/>
    <w:unhideWhenUsed/>
    <w:locked/>
    <w:rsid w:val="004A5302"/>
    <w:pPr>
      <w:spacing w:line="240" w:lineRule="auto"/>
    </w:pPr>
    <w:rPr>
      <w:sz w:val="20"/>
      <w:szCs w:val="20"/>
    </w:rPr>
  </w:style>
  <w:style w:type="character" w:customStyle="1" w:styleId="affe">
    <w:name w:val="Текст примечания Знак"/>
    <w:basedOn w:val="a8"/>
    <w:link w:val="affd"/>
    <w:uiPriority w:val="99"/>
    <w:rsid w:val="004A5302"/>
    <w:rPr>
      <w:rFonts w:ascii="Times New Roman" w:hAnsi="Times New Roman"/>
      <w:sz w:val="20"/>
      <w:szCs w:val="20"/>
    </w:rPr>
  </w:style>
  <w:style w:type="paragraph" w:styleId="afff">
    <w:name w:val="annotation subject"/>
    <w:basedOn w:val="affd"/>
    <w:next w:val="affd"/>
    <w:link w:val="afff0"/>
    <w:uiPriority w:val="99"/>
    <w:semiHidden/>
    <w:unhideWhenUsed/>
    <w:locked/>
    <w:rsid w:val="004A5302"/>
    <w:rPr>
      <w:b/>
      <w:bCs/>
    </w:rPr>
  </w:style>
  <w:style w:type="character" w:customStyle="1" w:styleId="afff0">
    <w:name w:val="Тема примечания Знак"/>
    <w:basedOn w:val="affe"/>
    <w:link w:val="afff"/>
    <w:uiPriority w:val="99"/>
    <w:semiHidden/>
    <w:rsid w:val="004A5302"/>
    <w:rPr>
      <w:rFonts w:ascii="Times New Roman" w:hAnsi="Times New Roman"/>
      <w:b/>
      <w:bCs/>
      <w:sz w:val="20"/>
      <w:szCs w:val="20"/>
    </w:rPr>
  </w:style>
  <w:style w:type="paragraph" w:customStyle="1" w:styleId="a3">
    <w:name w:val="Подпись рисунка"/>
    <w:basedOn w:val="a7"/>
    <w:next w:val="a7"/>
    <w:rsid w:val="00456558"/>
    <w:pPr>
      <w:numPr>
        <w:numId w:val="30"/>
      </w:numPr>
      <w:suppressAutoHyphens/>
      <w:jc w:val="center"/>
    </w:pPr>
  </w:style>
  <w:style w:type="character" w:styleId="afff1">
    <w:name w:val="Unresolved Mention"/>
    <w:basedOn w:val="a8"/>
    <w:uiPriority w:val="99"/>
    <w:semiHidden/>
    <w:unhideWhenUsed/>
    <w:rsid w:val="00374C59"/>
    <w:rPr>
      <w:color w:val="605E5C"/>
      <w:shd w:val="clear" w:color="auto" w:fill="E1DFDD"/>
    </w:rPr>
  </w:style>
  <w:style w:type="character" w:styleId="afff2">
    <w:name w:val="FollowedHyperlink"/>
    <w:basedOn w:val="a8"/>
    <w:uiPriority w:val="99"/>
    <w:semiHidden/>
    <w:unhideWhenUsed/>
    <w:locked/>
    <w:rsid w:val="00374C59"/>
    <w:rPr>
      <w:color w:val="800080" w:themeColor="followedHyperlink"/>
      <w:u w:val="single"/>
    </w:rPr>
  </w:style>
  <w:style w:type="paragraph" w:customStyle="1" w:styleId="afff3">
    <w:name w:val="Стиль Лабораторной"/>
    <w:basedOn w:val="a7"/>
    <w:link w:val="afff4"/>
    <w:qFormat/>
    <w:rsid w:val="002632D6"/>
    <w:pPr>
      <w:spacing w:line="240" w:lineRule="auto"/>
      <w:ind w:firstLine="0"/>
      <w:jc w:val="center"/>
    </w:pPr>
    <w:rPr>
      <w:b/>
      <w:sz w:val="32"/>
      <w:szCs w:val="32"/>
      <w:lang w:val="en-US"/>
    </w:rPr>
  </w:style>
  <w:style w:type="character" w:customStyle="1" w:styleId="afff4">
    <w:name w:val="Стиль Лабораторной Знак"/>
    <w:basedOn w:val="a8"/>
    <w:link w:val="afff3"/>
    <w:rsid w:val="002632D6"/>
    <w:rPr>
      <w:rFonts w:ascii="Times New Roman" w:hAnsi="Times New Roman"/>
      <w:b/>
      <w:sz w:val="32"/>
      <w:szCs w:val="32"/>
      <w:lang w:val="en-US"/>
    </w:rPr>
  </w:style>
  <w:style w:type="paragraph" w:customStyle="1" w:styleId="afff5">
    <w:name w:val="Тема лабораторной работы"/>
    <w:basedOn w:val="a7"/>
    <w:qFormat/>
    <w:rsid w:val="004D6D91"/>
    <w:pPr>
      <w:tabs>
        <w:tab w:val="num" w:pos="0"/>
      </w:tabs>
      <w:suppressAutoHyphens/>
      <w:spacing w:line="240" w:lineRule="auto"/>
      <w:ind w:firstLine="0"/>
      <w:jc w:val="center"/>
    </w:pPr>
    <w:rPr>
      <w:rFonts w:eastAsia="Times New Roman" w:cs="Times New Roman"/>
    </w:rPr>
  </w:style>
  <w:style w:type="paragraph" w:customStyle="1" w:styleId="afff6">
    <w:name w:val="МинОбрСПбПУ"/>
    <w:basedOn w:val="a7"/>
    <w:qFormat/>
    <w:rsid w:val="004D6D91"/>
    <w:pPr>
      <w:ind w:right="567"/>
      <w:jc w:val="center"/>
    </w:pPr>
    <w:rPr>
      <w:rFonts w:eastAsia="Times New Roman"/>
    </w:rPr>
  </w:style>
  <w:style w:type="paragraph" w:customStyle="1" w:styleId="afff7">
    <w:name w:val="Роспись"/>
    <w:basedOn w:val="af6"/>
    <w:qFormat/>
    <w:rsid w:val="00025991"/>
    <w:pPr>
      <w:tabs>
        <w:tab w:val="left" w:pos="4746"/>
        <w:tab w:val="left" w:pos="6840"/>
      </w:tabs>
      <w:spacing w:line="240" w:lineRule="auto"/>
      <w:ind w:left="851" w:firstLine="0"/>
      <w:jc w:val="left"/>
    </w:pPr>
    <w:rPr>
      <w:rFonts w:cs="Times New Roman"/>
      <w:i/>
      <w:sz w:val="22"/>
      <w:szCs w:val="22"/>
    </w:rPr>
  </w:style>
  <w:style w:type="paragraph" w:customStyle="1" w:styleId="41">
    <w:name w:val="Подпись4"/>
    <w:basedOn w:val="af6"/>
    <w:qFormat/>
    <w:rsid w:val="00025991"/>
    <w:pPr>
      <w:tabs>
        <w:tab w:val="left" w:pos="4746"/>
        <w:tab w:val="left" w:pos="6840"/>
      </w:tabs>
      <w:spacing w:line="240" w:lineRule="auto"/>
      <w:ind w:left="567" w:firstLine="0"/>
      <w:jc w:val="center"/>
    </w:pPr>
    <w:rPr>
      <w:rFonts w:cs="Times New Roman"/>
      <w:i/>
      <w:sz w:val="22"/>
      <w:szCs w:val="22"/>
    </w:rPr>
  </w:style>
  <w:style w:type="paragraph" w:customStyle="1" w:styleId="a">
    <w:name w:val="Кто_я"/>
    <w:basedOn w:val="af6"/>
    <w:qFormat/>
    <w:rsid w:val="00111FF9"/>
    <w:pPr>
      <w:numPr>
        <w:numId w:val="24"/>
      </w:numPr>
      <w:tabs>
        <w:tab w:val="clear" w:pos="0"/>
      </w:tabs>
      <w:spacing w:before="240" w:after="200" w:line="240" w:lineRule="auto"/>
      <w:ind w:left="567" w:firstLine="0"/>
      <w:jc w:val="right"/>
    </w:pPr>
    <w:rPr>
      <w:rFonts w:cs="Times New Roman"/>
    </w:rPr>
  </w:style>
  <w:style w:type="paragraph" w:customStyle="1" w:styleId="a6">
    <w:name w:val="Заголовок_пункта"/>
    <w:basedOn w:val="af6"/>
    <w:qFormat/>
    <w:rsid w:val="00111FF9"/>
    <w:pPr>
      <w:numPr>
        <w:numId w:val="26"/>
      </w:numPr>
      <w:suppressAutoHyphens/>
      <w:outlineLvl w:val="0"/>
    </w:pPr>
    <w:rPr>
      <w:rFonts w:eastAsia="Times New Roman" w:cs="Times New Roman"/>
      <w:b/>
    </w:rPr>
  </w:style>
  <w:style w:type="paragraph" w:customStyle="1" w:styleId="afff8">
    <w:name w:val="Заголовок_таблицы"/>
    <w:basedOn w:val="af0"/>
    <w:qFormat/>
    <w:rsid w:val="00111FF9"/>
    <w:rPr>
      <w:b/>
    </w:rPr>
  </w:style>
  <w:style w:type="paragraph" w:customStyle="1" w:styleId="afff9">
    <w:name w:val="Название_таблицы"/>
    <w:basedOn w:val="aff2"/>
    <w:qFormat/>
    <w:rsid w:val="0030071C"/>
    <w:pPr>
      <w:keepNext/>
      <w:jc w:val="left"/>
    </w:pPr>
    <w:rPr>
      <w:b w:val="0"/>
      <w:color w:val="000000" w:themeColor="text1"/>
      <w:sz w:val="28"/>
    </w:rPr>
  </w:style>
  <w:style w:type="paragraph" w:customStyle="1" w:styleId="afffa">
    <w:name w:val="Название_рисунка"/>
    <w:basedOn w:val="aff2"/>
    <w:qFormat/>
    <w:rsid w:val="0030071C"/>
    <w:pPr>
      <w:jc w:val="center"/>
    </w:pPr>
    <w:rPr>
      <w:b w:val="0"/>
      <w:color w:val="000000" w:themeColor="text1"/>
      <w:sz w:val="28"/>
    </w:rPr>
  </w:style>
  <w:style w:type="paragraph" w:styleId="afffb">
    <w:name w:val="Intense Quote"/>
    <w:basedOn w:val="a7"/>
    <w:next w:val="a7"/>
    <w:link w:val="afffc"/>
    <w:uiPriority w:val="30"/>
    <w:locked/>
    <w:rsid w:val="00D335CB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afffc">
    <w:name w:val="Выделенная цитата Знак"/>
    <w:basedOn w:val="a8"/>
    <w:link w:val="afffb"/>
    <w:uiPriority w:val="30"/>
    <w:rsid w:val="00D335CB"/>
    <w:rPr>
      <w:rFonts w:ascii="Times New Roman" w:hAnsi="Times New Roman"/>
      <w:i/>
      <w:iCs/>
      <w:color w:val="4F81BD" w:themeColor="accent1"/>
      <w:sz w:val="28"/>
      <w:szCs w:val="28"/>
    </w:rPr>
  </w:style>
  <w:style w:type="character" w:styleId="afffd">
    <w:name w:val="Placeholder Text"/>
    <w:basedOn w:val="a8"/>
    <w:uiPriority w:val="99"/>
    <w:semiHidden/>
    <w:locked/>
    <w:rsid w:val="00B861A5"/>
    <w:rPr>
      <w:color w:val="666666"/>
    </w:rPr>
  </w:style>
  <w:style w:type="character" w:styleId="afffe">
    <w:name w:val="Subtle Emphasis"/>
    <w:basedOn w:val="a8"/>
    <w:uiPriority w:val="99"/>
    <w:locked/>
    <w:rsid w:val="0057482E"/>
    <w:rPr>
      <w:i/>
      <w:iCs/>
      <w:color w:val="404040" w:themeColor="text1" w:themeTint="BF"/>
    </w:rPr>
  </w:style>
  <w:style w:type="character" w:customStyle="1" w:styleId="affff">
    <w:name w:val="ЗАГОЛОВОК Знак"/>
    <w:basedOn w:val="a8"/>
    <w:link w:val="affff0"/>
    <w:locked/>
    <w:rsid w:val="00344B49"/>
    <w:rPr>
      <w:rFonts w:ascii="Times New Roman" w:eastAsia="Times New Roman" w:hAnsi="Times New Roman" w:cs="Times New Roman"/>
      <w:b/>
      <w:bCs/>
      <w:caps/>
      <w:color w:val="365F91" w:themeColor="accent1" w:themeShade="BF"/>
      <w:kern w:val="32"/>
      <w:sz w:val="28"/>
      <w:szCs w:val="32"/>
    </w:rPr>
  </w:style>
  <w:style w:type="paragraph" w:customStyle="1" w:styleId="affff0">
    <w:name w:val="ЗАГОЛОВОК"/>
    <w:basedOn w:val="1"/>
    <w:next w:val="a7"/>
    <w:link w:val="affff"/>
    <w:qFormat/>
    <w:rsid w:val="00344B49"/>
    <w:pPr>
      <w:numPr>
        <w:numId w:val="0"/>
      </w:numPr>
      <w:suppressAutoHyphens/>
      <w:ind w:left="432" w:firstLine="419"/>
    </w:pPr>
    <w:rPr>
      <w:color w:val="365F91" w:themeColor="accent1" w:themeShade="BF"/>
    </w:rPr>
  </w:style>
  <w:style w:type="character" w:customStyle="1" w:styleId="affff1">
    <w:name w:val="Основной Знак"/>
    <w:basedOn w:val="a8"/>
    <w:link w:val="affff2"/>
    <w:locked/>
    <w:rsid w:val="00A4564D"/>
    <w:rPr>
      <w:rFonts w:ascii="Times New Roman" w:eastAsia="Times New Roman" w:hAnsi="Times New Roman" w:cs="Times New Roman"/>
      <w:sz w:val="28"/>
      <w:szCs w:val="28"/>
    </w:rPr>
  </w:style>
  <w:style w:type="paragraph" w:customStyle="1" w:styleId="affff2">
    <w:name w:val="Основной"/>
    <w:basedOn w:val="a7"/>
    <w:link w:val="affff1"/>
    <w:qFormat/>
    <w:rsid w:val="00A4564D"/>
    <w:pPr>
      <w:suppressAutoHyphens/>
    </w:pPr>
    <w:rPr>
      <w:rFonts w:eastAsia="Times New Roman" w:cs="Times New Roman"/>
    </w:rPr>
  </w:style>
  <w:style w:type="paragraph" w:styleId="HTML">
    <w:name w:val="HTML Preformatted"/>
    <w:basedOn w:val="a7"/>
    <w:link w:val="HTML0"/>
    <w:uiPriority w:val="99"/>
    <w:semiHidden/>
    <w:unhideWhenUsed/>
    <w:locked/>
    <w:rsid w:val="00461F1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8"/>
    <w:link w:val="HTML"/>
    <w:uiPriority w:val="99"/>
    <w:semiHidden/>
    <w:rsid w:val="00461F1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0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5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5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45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15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553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3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14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03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15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56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8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16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36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74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8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25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0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38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32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38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03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0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6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2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4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5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49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9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09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09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75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6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6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35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329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5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60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8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3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51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10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24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C0C0C0"/>
                <w:right w:val="none" w:sz="0" w:space="0" w:color="auto"/>
              </w:divBdr>
              <w:divsChild>
                <w:div w:id="1486699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8381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8312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61898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633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75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3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13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12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53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yanav\OneDrive\&#1044;&#1086;&#1082;&#1091;&#1084;&#1077;&#1085;&#1090;&#1099;\&#1053;&#1072;&#1089;&#1090;&#1088;&#1072;&#1080;&#1074;&#1072;&#1077;&#1084;&#1099;&#1077;%20&#1096;&#1072;&#1073;&#1083;&#1086;&#1085;&#1099;%20Office\report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189E52C-15FD-4335-8A49-57FD7BB9CC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report.dotx</Template>
  <TotalTime>0</TotalTime>
  <Pages>44</Pages>
  <Words>6200</Words>
  <Characters>35340</Characters>
  <Application>Microsoft Office Word</Application>
  <DocSecurity>0</DocSecurity>
  <Lines>294</Lines>
  <Paragraphs>82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/>
  <cp:revision>1</cp:revision>
  <dcterms:created xsi:type="dcterms:W3CDTF">2022-09-02T19:53:00Z</dcterms:created>
  <dcterms:modified xsi:type="dcterms:W3CDTF">2024-01-20T15:16:00Z</dcterms:modified>
</cp:coreProperties>
</file>